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22374" w:type="dxa"/>
        <w:tblInd w:w="-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983"/>
        <w:gridCol w:w="2553"/>
        <w:gridCol w:w="2552"/>
        <w:gridCol w:w="1559"/>
        <w:gridCol w:w="1559"/>
        <w:gridCol w:w="1276"/>
        <w:gridCol w:w="1559"/>
        <w:gridCol w:w="1983"/>
        <w:gridCol w:w="1985"/>
        <w:gridCol w:w="851"/>
        <w:gridCol w:w="1701"/>
        <w:gridCol w:w="1985"/>
        <w:gridCol w:w="828"/>
      </w:tblGrid>
      <w:tr w:rsidR="00C4680B" w:rsidRPr="002925DC" w14:paraId="3123959F" w14:textId="77777777" w:rsidTr="00987055">
        <w:trPr>
          <w:cantSplit/>
          <w:trHeight w:hRule="exact" w:val="454"/>
          <w:tblHeader/>
        </w:trPr>
        <w:tc>
          <w:tcPr>
            <w:tcW w:w="1983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92C103B" w14:textId="77777777" w:rsidR="00C4680B" w:rsidRPr="002925DC" w:rsidRDefault="00C4680B" w:rsidP="00F80B33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Обозначение</w:t>
            </w:r>
          </w:p>
          <w:p w14:paraId="0A7798A7" w14:textId="77777777" w:rsidR="00C4680B" w:rsidRPr="002925DC" w:rsidRDefault="00C4680B" w:rsidP="00F80B33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кабеля,</w:t>
            </w:r>
          </w:p>
          <w:p w14:paraId="292803C1" w14:textId="77777777" w:rsidR="00C4680B" w:rsidRPr="002925DC" w:rsidRDefault="00C4680B" w:rsidP="00F80B33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провода</w:t>
            </w:r>
          </w:p>
        </w:tc>
        <w:tc>
          <w:tcPr>
            <w:tcW w:w="510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F24C8B8" w14:textId="77777777" w:rsidR="00C4680B" w:rsidRPr="002925DC" w:rsidRDefault="00C4680B" w:rsidP="00F80B33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Трасса</w:t>
            </w:r>
          </w:p>
        </w:tc>
        <w:tc>
          <w:tcPr>
            <w:tcW w:w="5953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135313B" w14:textId="77777777" w:rsidR="00C4680B" w:rsidRPr="002925DC" w:rsidRDefault="00C4680B" w:rsidP="00F80B33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Проход через</w:t>
            </w:r>
          </w:p>
        </w:tc>
        <w:tc>
          <w:tcPr>
            <w:tcW w:w="9333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0AE7DF9" w14:textId="77777777" w:rsidR="00C4680B" w:rsidRPr="002925DC" w:rsidRDefault="00C4680B" w:rsidP="00F80B33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Кабель, провод</w:t>
            </w:r>
          </w:p>
        </w:tc>
      </w:tr>
      <w:tr w:rsidR="00C4680B" w:rsidRPr="002925DC" w14:paraId="3CF6FB5C" w14:textId="77777777" w:rsidTr="00987055">
        <w:trPr>
          <w:cantSplit/>
          <w:trHeight w:hRule="exact" w:val="675"/>
          <w:tblHeader/>
        </w:trPr>
        <w:tc>
          <w:tcPr>
            <w:tcW w:w="1983" w:type="dxa"/>
            <w:vMerge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D2FB846" w14:textId="77777777" w:rsidR="00C4680B" w:rsidRPr="002925DC" w:rsidRDefault="00C4680B" w:rsidP="00F80B33">
            <w:pPr>
              <w:jc w:val="center"/>
              <w:rPr>
                <w:rFonts w:cs="Times New Roman"/>
              </w:rPr>
            </w:pPr>
          </w:p>
        </w:tc>
        <w:tc>
          <w:tcPr>
            <w:tcW w:w="255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ABD2227" w14:textId="77777777" w:rsidR="00C4680B" w:rsidRPr="002925DC" w:rsidRDefault="00C4680B" w:rsidP="00F80B33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Начало</w:t>
            </w:r>
          </w:p>
        </w:tc>
        <w:tc>
          <w:tcPr>
            <w:tcW w:w="255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74D4325E" w14:textId="77777777" w:rsidR="00C4680B" w:rsidRPr="002925DC" w:rsidRDefault="00C4680B" w:rsidP="00F80B33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Конец</w:t>
            </w:r>
          </w:p>
        </w:tc>
        <w:tc>
          <w:tcPr>
            <w:tcW w:w="4394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B9D3830" w14:textId="77777777" w:rsidR="00C4680B" w:rsidRPr="002925DC" w:rsidRDefault="00C4680B" w:rsidP="00F80B33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трубу</w:t>
            </w:r>
          </w:p>
        </w:tc>
        <w:tc>
          <w:tcPr>
            <w:tcW w:w="15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9813C9D" w14:textId="77777777" w:rsidR="00C4680B" w:rsidRPr="002925DC" w:rsidRDefault="00C4680B" w:rsidP="00F80B33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Протяжной ящик, м</w:t>
            </w:r>
          </w:p>
        </w:tc>
        <w:tc>
          <w:tcPr>
            <w:tcW w:w="481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DFF2F32" w14:textId="77777777" w:rsidR="00C4680B" w:rsidRPr="002925DC" w:rsidRDefault="00C4680B" w:rsidP="00F80B33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По проекту</w:t>
            </w:r>
          </w:p>
        </w:tc>
        <w:tc>
          <w:tcPr>
            <w:tcW w:w="4514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1C27B0A" w14:textId="77777777" w:rsidR="00C4680B" w:rsidRPr="002925DC" w:rsidRDefault="00C4680B" w:rsidP="00F80B33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Проложен</w:t>
            </w:r>
          </w:p>
        </w:tc>
      </w:tr>
      <w:tr w:rsidR="00C4680B" w:rsidRPr="002925DC" w14:paraId="0FE519EC" w14:textId="77777777" w:rsidTr="00987055">
        <w:trPr>
          <w:cantSplit/>
          <w:trHeight w:hRule="exact" w:val="1134"/>
          <w:tblHeader/>
        </w:trPr>
        <w:tc>
          <w:tcPr>
            <w:tcW w:w="198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A15D242" w14:textId="77777777" w:rsidR="00C4680B" w:rsidRPr="002925DC" w:rsidRDefault="00C4680B" w:rsidP="00F80B33">
            <w:pPr>
              <w:jc w:val="center"/>
              <w:rPr>
                <w:rFonts w:cs="Times New Roman"/>
              </w:rPr>
            </w:pPr>
          </w:p>
        </w:tc>
        <w:tc>
          <w:tcPr>
            <w:tcW w:w="255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2302603" w14:textId="77777777" w:rsidR="00C4680B" w:rsidRPr="002925DC" w:rsidRDefault="00C4680B" w:rsidP="00F80B33">
            <w:pPr>
              <w:jc w:val="center"/>
              <w:rPr>
                <w:rFonts w:cs="Times New Roman"/>
              </w:rPr>
            </w:pPr>
          </w:p>
        </w:tc>
        <w:tc>
          <w:tcPr>
            <w:tcW w:w="2552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C2F1A7A" w14:textId="77777777" w:rsidR="00C4680B" w:rsidRPr="002925DC" w:rsidRDefault="00C4680B" w:rsidP="00F80B33">
            <w:pPr>
              <w:jc w:val="center"/>
              <w:rPr>
                <w:rFonts w:cs="Times New Roman"/>
              </w:rPr>
            </w:pPr>
          </w:p>
        </w:tc>
        <w:tc>
          <w:tcPr>
            <w:tcW w:w="15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617AEE8" w14:textId="77777777" w:rsidR="00C4680B" w:rsidRPr="002925DC" w:rsidRDefault="00C4680B" w:rsidP="00F80B33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Обозначение</w:t>
            </w:r>
          </w:p>
        </w:tc>
        <w:tc>
          <w:tcPr>
            <w:tcW w:w="15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59DEC66" w14:textId="77777777" w:rsidR="00C4680B" w:rsidRPr="002925DC" w:rsidRDefault="00C4680B" w:rsidP="00F80B33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Диаметр, мм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682D109" w14:textId="77777777" w:rsidR="00C4680B" w:rsidRPr="002925DC" w:rsidRDefault="00C4680B" w:rsidP="00F80B33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Длина, м</w:t>
            </w:r>
          </w:p>
        </w:tc>
        <w:tc>
          <w:tcPr>
            <w:tcW w:w="15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39A00C9" w14:textId="77777777" w:rsidR="00C4680B" w:rsidRPr="002925DC" w:rsidRDefault="00C4680B" w:rsidP="00F80B33">
            <w:pPr>
              <w:jc w:val="center"/>
              <w:rPr>
                <w:rFonts w:cs="Times New Roman"/>
              </w:rPr>
            </w:pPr>
          </w:p>
        </w:tc>
        <w:tc>
          <w:tcPr>
            <w:tcW w:w="19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61D19E7" w14:textId="77777777" w:rsidR="00C4680B" w:rsidRPr="002925DC" w:rsidRDefault="00C4680B" w:rsidP="00F80B33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Марка</w:t>
            </w:r>
          </w:p>
        </w:tc>
        <w:tc>
          <w:tcPr>
            <w:tcW w:w="19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5778890" w14:textId="77777777" w:rsidR="00C4680B" w:rsidRPr="002925DC" w:rsidRDefault="00C4680B" w:rsidP="00F80B33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Количество и сечение жил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5BEC765" w14:textId="77777777" w:rsidR="00C4680B" w:rsidRPr="002925DC" w:rsidRDefault="00C4680B" w:rsidP="00F80B33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Длина, м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2F42151" w14:textId="77777777" w:rsidR="00C4680B" w:rsidRPr="002925DC" w:rsidRDefault="00C4680B" w:rsidP="00F80B33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Марка</w:t>
            </w:r>
          </w:p>
        </w:tc>
        <w:tc>
          <w:tcPr>
            <w:tcW w:w="19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AAF0008" w14:textId="77777777" w:rsidR="00C4680B" w:rsidRPr="002925DC" w:rsidRDefault="00C4680B" w:rsidP="00F80B33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Количество и сечение жил</w:t>
            </w:r>
          </w:p>
        </w:tc>
        <w:tc>
          <w:tcPr>
            <w:tcW w:w="82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6A12A6B" w14:textId="77777777" w:rsidR="00C4680B" w:rsidRPr="002925DC" w:rsidRDefault="00C4680B" w:rsidP="00F80B33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Длина, м</w:t>
            </w:r>
          </w:p>
        </w:tc>
      </w:tr>
      <w:tr w:rsidR="00C4680B" w:rsidRPr="002925DC" w14:paraId="26DB10E8" w14:textId="77777777" w:rsidTr="00987055">
        <w:trPr>
          <w:cantSplit/>
          <w:trHeight w:hRule="exact" w:val="20"/>
        </w:trPr>
        <w:tc>
          <w:tcPr>
            <w:tcW w:w="1983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3203E69" w14:textId="77777777" w:rsidR="00C4680B" w:rsidRPr="002925DC" w:rsidRDefault="00C4680B" w:rsidP="00F80B33">
            <w:pPr>
              <w:jc w:val="center"/>
              <w:rPr>
                <w:rFonts w:cs="Times New Roman"/>
              </w:rPr>
            </w:pPr>
          </w:p>
        </w:tc>
        <w:tc>
          <w:tcPr>
            <w:tcW w:w="25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72D84" w14:textId="77777777" w:rsidR="00C4680B" w:rsidRPr="002925DC" w:rsidRDefault="00C4680B" w:rsidP="00F80B33">
            <w:pPr>
              <w:jc w:val="center"/>
              <w:rPr>
                <w:rFonts w:cs="Times New Roman"/>
              </w:rPr>
            </w:pPr>
          </w:p>
        </w:tc>
        <w:tc>
          <w:tcPr>
            <w:tcW w:w="255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96A05F6" w14:textId="77777777" w:rsidR="00C4680B" w:rsidRPr="002925DC" w:rsidRDefault="00C4680B" w:rsidP="00F80B33">
            <w:pPr>
              <w:jc w:val="center"/>
              <w:rPr>
                <w:rFonts w:cs="Times New Roman"/>
              </w:rPr>
            </w:pPr>
          </w:p>
        </w:tc>
        <w:tc>
          <w:tcPr>
            <w:tcW w:w="3118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35C27" w14:textId="77777777" w:rsidR="00C4680B" w:rsidRPr="002925DC" w:rsidRDefault="00C4680B" w:rsidP="00F80B33">
            <w:pPr>
              <w:jc w:val="center"/>
              <w:rPr>
                <w:rFonts w:cs="Times New Roman"/>
              </w:rPr>
            </w:pPr>
          </w:p>
        </w:tc>
        <w:tc>
          <w:tcPr>
            <w:tcW w:w="127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2F6F8" w14:textId="77777777" w:rsidR="00C4680B" w:rsidRPr="002925DC" w:rsidRDefault="00C4680B" w:rsidP="00F80B33">
            <w:pPr>
              <w:jc w:val="center"/>
              <w:rPr>
                <w:rFonts w:cs="Times New Roman"/>
              </w:rPr>
            </w:pPr>
          </w:p>
        </w:tc>
        <w:tc>
          <w:tcPr>
            <w:tcW w:w="155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5E967C7" w14:textId="77777777" w:rsidR="00C4680B" w:rsidRPr="002925DC" w:rsidRDefault="00C4680B" w:rsidP="00F80B33">
            <w:pPr>
              <w:jc w:val="center"/>
              <w:rPr>
                <w:rFonts w:cs="Times New Roman"/>
              </w:rPr>
            </w:pPr>
          </w:p>
        </w:tc>
        <w:tc>
          <w:tcPr>
            <w:tcW w:w="198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63F1569" w14:textId="77777777" w:rsidR="00C4680B" w:rsidRPr="002925DC" w:rsidRDefault="00C4680B" w:rsidP="00F80B33">
            <w:pPr>
              <w:jc w:val="center"/>
              <w:rPr>
                <w:rFonts w:cs="Times New Roman"/>
              </w:rPr>
            </w:pPr>
          </w:p>
        </w:tc>
        <w:tc>
          <w:tcPr>
            <w:tcW w:w="198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D2527FF" w14:textId="77777777" w:rsidR="00C4680B" w:rsidRPr="002925DC" w:rsidRDefault="00C4680B" w:rsidP="00F80B33">
            <w:pPr>
              <w:jc w:val="center"/>
              <w:rPr>
                <w:rFonts w:cs="Times New Roman"/>
              </w:rPr>
            </w:pPr>
          </w:p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57C4D15" w14:textId="77777777" w:rsidR="00C4680B" w:rsidRPr="002925DC" w:rsidRDefault="00C4680B" w:rsidP="00F80B33">
            <w:pPr>
              <w:jc w:val="center"/>
              <w:rPr>
                <w:rFonts w:cs="Times New Roman"/>
              </w:rPr>
            </w:pPr>
          </w:p>
        </w:tc>
        <w:tc>
          <w:tcPr>
            <w:tcW w:w="170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CA60A9A" w14:textId="77777777" w:rsidR="00C4680B" w:rsidRPr="002925DC" w:rsidRDefault="00C4680B" w:rsidP="00F80B33">
            <w:pPr>
              <w:jc w:val="center"/>
              <w:rPr>
                <w:rFonts w:cs="Times New Roman"/>
              </w:rPr>
            </w:pPr>
          </w:p>
        </w:tc>
        <w:tc>
          <w:tcPr>
            <w:tcW w:w="198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8F1860B" w14:textId="77777777" w:rsidR="00C4680B" w:rsidRPr="002925DC" w:rsidRDefault="00C4680B" w:rsidP="00F80B33">
            <w:pPr>
              <w:jc w:val="center"/>
              <w:rPr>
                <w:rFonts w:cs="Times New Roman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74B03480" w14:textId="77777777" w:rsidR="00C4680B" w:rsidRPr="002925DC" w:rsidRDefault="00C4680B" w:rsidP="00F80B33">
            <w:pPr>
              <w:jc w:val="center"/>
              <w:rPr>
                <w:rFonts w:cs="Times New Roman"/>
              </w:rPr>
            </w:pPr>
          </w:p>
        </w:tc>
      </w:tr>
      <w:tr w:rsidR="00C4680B" w:rsidRPr="002925DC" w14:paraId="4D7EEE89" w14:textId="77777777" w:rsidTr="00987055">
        <w:trPr>
          <w:cantSplit/>
          <w:trHeight w:val="454"/>
        </w:trPr>
        <w:tc>
          <w:tcPr>
            <w:tcW w:w="198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D24583E" w14:textId="4AC204D7" w:rsidR="00C4680B" w:rsidRPr="00412027" w:rsidRDefault="00412027" w:rsidP="00F80B33">
            <w:pPr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412027">
              <w:rPr>
                <w:rFonts w:cs="Times New Roman"/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65A12B3" w14:textId="155306AC" w:rsidR="00C4680B" w:rsidRPr="00412027" w:rsidRDefault="00412027" w:rsidP="00F80B33">
            <w:pPr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412027">
              <w:rPr>
                <w:rFonts w:cs="Times New Roman"/>
                <w:i/>
                <w:iCs/>
                <w:sz w:val="22"/>
                <w:szCs w:val="22"/>
              </w:rPr>
              <w:t>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88C1E24" w14:textId="7772AA41" w:rsidR="00C4680B" w:rsidRPr="00412027" w:rsidRDefault="00412027" w:rsidP="00F80B33">
            <w:pPr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412027">
              <w:rPr>
                <w:rFonts w:cs="Times New Roman"/>
                <w:i/>
                <w:iCs/>
                <w:sz w:val="22"/>
                <w:szCs w:val="22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26D1EFF" w14:textId="79D6D076" w:rsidR="00C4680B" w:rsidRPr="00412027" w:rsidRDefault="00412027" w:rsidP="00F80B33">
            <w:pPr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412027">
              <w:rPr>
                <w:rFonts w:cs="Times New Roman"/>
                <w:i/>
                <w:iCs/>
                <w:sz w:val="22"/>
                <w:szCs w:val="22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F4B0742" w14:textId="4B9089BA" w:rsidR="00C4680B" w:rsidRPr="00412027" w:rsidRDefault="00412027" w:rsidP="00F80B33">
            <w:pPr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412027">
              <w:rPr>
                <w:rFonts w:cs="Times New Roman"/>
                <w:i/>
                <w:iCs/>
                <w:sz w:val="22"/>
                <w:szCs w:val="22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C625B19" w14:textId="3E6194F5" w:rsidR="00C4680B" w:rsidRPr="00412027" w:rsidRDefault="00412027" w:rsidP="00F80B33">
            <w:pPr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412027">
              <w:rPr>
                <w:rFonts w:cs="Times New Roman"/>
                <w:i/>
                <w:iCs/>
                <w:sz w:val="22"/>
                <w:szCs w:val="22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44DAC0B" w14:textId="19EF2149" w:rsidR="00C4680B" w:rsidRPr="00412027" w:rsidRDefault="00412027" w:rsidP="00F80B33">
            <w:pPr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412027">
              <w:rPr>
                <w:rFonts w:cs="Times New Roman"/>
                <w:i/>
                <w:iCs/>
                <w:sz w:val="22"/>
                <w:szCs w:val="22"/>
              </w:rPr>
              <w:t>7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2CDF34A" w14:textId="5DE0E776" w:rsidR="00C4680B" w:rsidRPr="00412027" w:rsidRDefault="00412027" w:rsidP="00F80B33">
            <w:pPr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412027">
              <w:rPr>
                <w:rFonts w:cs="Times New Roman"/>
                <w:i/>
                <w:iCs/>
                <w:sz w:val="22"/>
                <w:szCs w:val="22"/>
              </w:rPr>
              <w:t>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1FB6128" w14:textId="4AD133F5" w:rsidR="00C4680B" w:rsidRPr="00412027" w:rsidRDefault="00412027" w:rsidP="00F80B33">
            <w:pPr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412027">
              <w:rPr>
                <w:rFonts w:cs="Times New Roman"/>
                <w:i/>
                <w:iCs/>
                <w:sz w:val="22"/>
                <w:szCs w:val="22"/>
              </w:rPr>
              <w:t>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CB1E5E" w14:textId="10E82401" w:rsidR="00C4680B" w:rsidRPr="00412027" w:rsidRDefault="00412027" w:rsidP="00F80B33">
            <w:pPr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412027">
              <w:rPr>
                <w:rFonts w:cs="Times New Roman"/>
                <w:i/>
                <w:iCs/>
                <w:sz w:val="22"/>
                <w:szCs w:val="22"/>
              </w:rP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2589FAB" w14:textId="6174D1DE" w:rsidR="00C4680B" w:rsidRPr="00412027" w:rsidRDefault="00412027" w:rsidP="00F80B33">
            <w:pPr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412027">
              <w:rPr>
                <w:rFonts w:cs="Times New Roman"/>
                <w:i/>
                <w:iCs/>
                <w:sz w:val="22"/>
                <w:szCs w:val="22"/>
              </w:rPr>
              <w:t>11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CF21A58" w14:textId="6AEE3CE6" w:rsidR="00C4680B" w:rsidRPr="00412027" w:rsidRDefault="00412027" w:rsidP="00F80B33">
            <w:pPr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412027">
              <w:rPr>
                <w:rFonts w:cs="Times New Roman"/>
                <w:i/>
                <w:iCs/>
                <w:sz w:val="22"/>
                <w:szCs w:val="22"/>
              </w:rPr>
              <w:t>12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EE976CA" w14:textId="41D1B934" w:rsidR="00C4680B" w:rsidRPr="00412027" w:rsidRDefault="00412027" w:rsidP="00F80B33">
            <w:pPr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412027">
              <w:rPr>
                <w:rFonts w:cs="Times New Roman"/>
                <w:i/>
                <w:iCs/>
                <w:sz w:val="22"/>
                <w:szCs w:val="22"/>
              </w:rPr>
              <w:t>13</w:t>
            </w:r>
          </w:p>
        </w:tc>
      </w:tr>
      <w:tr w:rsidR="00C4680B" w:rsidRPr="002925DC" w14:paraId="77DD447A" w14:textId="77777777" w:rsidTr="00987055">
        <w:trPr>
          <w:cantSplit/>
          <w:trHeight w:val="454"/>
        </w:trPr>
        <w:tc>
          <w:tcPr>
            <w:tcW w:w="198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991DEBB" w14:textId="17A9A8EA" w:rsidR="00C4680B" w:rsidRPr="002925DC" w:rsidRDefault="00C4680B" w:rsidP="00F80B33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н.ВР</w:t>
            </w:r>
            <w:r w:rsidR="009C5F05">
              <w:rPr>
                <w:rFonts w:cs="Times New Roman"/>
              </w:rPr>
              <w:t>Ш</w:t>
            </w:r>
            <w:r w:rsidR="00615E08">
              <w:rPr>
                <w:rFonts w:cs="Times New Roman"/>
              </w:rPr>
              <w:t>1</w:t>
            </w:r>
            <w:r w:rsidR="00C35C69">
              <w:rPr>
                <w:rFonts w:cs="Times New Roman"/>
              </w:rPr>
              <w:t>0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C1A6110" w14:textId="38E1F7BC" w:rsidR="00C4680B" w:rsidRPr="002925DC" w:rsidRDefault="00C4680B" w:rsidP="00F80B33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ТП-</w:t>
            </w:r>
            <w:r w:rsidR="00A67C4F">
              <w:rPr>
                <w:rFonts w:cs="Times New Roman"/>
              </w:rPr>
              <w:t>42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B0A4DF8" w14:textId="105BF646" w:rsidR="00C4680B" w:rsidRPr="002925DC" w:rsidRDefault="00C4680B" w:rsidP="00F80B33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 xml:space="preserve">ВРШ </w:t>
            </w:r>
            <w:r w:rsidR="00A67C4F">
              <w:rPr>
                <w:rFonts w:cs="Times New Roman"/>
              </w:rPr>
              <w:t>1</w:t>
            </w:r>
            <w:r w:rsidRPr="002925DC">
              <w:rPr>
                <w:rFonts w:cs="Times New Roman"/>
              </w:rPr>
              <w:t>.</w:t>
            </w:r>
            <w:r w:rsidR="00C35C69">
              <w:rPr>
                <w:rFonts w:cs="Times New Roman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5550531" w14:textId="23D3A706" w:rsidR="00C4680B" w:rsidRPr="002925DC" w:rsidRDefault="00C4680B" w:rsidP="00A67C4F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ПНД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9458F0C" w14:textId="343939C6" w:rsidR="00C4680B" w:rsidRPr="002925DC" w:rsidRDefault="00C4680B" w:rsidP="00A67C4F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D110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B051BB1" w14:textId="11DC1F8C" w:rsidR="00C4680B" w:rsidRPr="002925DC" w:rsidRDefault="00A67C4F" w:rsidP="00615E0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82</w:t>
            </w:r>
            <w:r w:rsidR="00B03233">
              <w:rPr>
                <w:rFonts w:cs="Times New Roman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E045FEC" w14:textId="77777777" w:rsidR="00C4680B" w:rsidRPr="002925DC" w:rsidRDefault="00C4680B" w:rsidP="00F80B33">
            <w:pPr>
              <w:jc w:val="center"/>
              <w:rPr>
                <w:rFonts w:cs="Times New Roman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8E095B5" w14:textId="77777777" w:rsidR="00C4680B" w:rsidRPr="002925DC" w:rsidRDefault="00C4680B" w:rsidP="00F80B33">
            <w:pPr>
              <w:jc w:val="center"/>
              <w:rPr>
                <w:rFonts w:cs="Times New Roman"/>
              </w:rPr>
            </w:pPr>
            <w:proofErr w:type="spellStart"/>
            <w:r w:rsidRPr="002925DC">
              <w:rPr>
                <w:rFonts w:cs="Times New Roman"/>
              </w:rPr>
              <w:t>АПвВГнг</w:t>
            </w:r>
            <w:proofErr w:type="spellEnd"/>
            <w:r w:rsidRPr="002925DC">
              <w:rPr>
                <w:rFonts w:cs="Times New Roman"/>
              </w:rPr>
              <w:t>(А)-LS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ADC2AB4" w14:textId="5A7AC938" w:rsidR="00C4680B" w:rsidRPr="002925DC" w:rsidRDefault="00C4680B" w:rsidP="00F80B33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4x</w:t>
            </w:r>
            <w:r w:rsidR="00E57F13">
              <w:rPr>
                <w:rFonts w:cs="Times New Roman"/>
              </w:rPr>
              <w:t>120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5F0F16" w14:textId="26CD84BA" w:rsidR="00C4680B" w:rsidRPr="002925DC" w:rsidRDefault="00A67C4F" w:rsidP="00F80B3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8D294B5" w14:textId="77777777" w:rsidR="00C4680B" w:rsidRPr="002925DC" w:rsidRDefault="00C4680B" w:rsidP="00F80B33">
            <w:pPr>
              <w:jc w:val="center"/>
              <w:rPr>
                <w:rFonts w:cs="Times New Roma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19FDC2A" w14:textId="77777777" w:rsidR="00C4680B" w:rsidRPr="002925DC" w:rsidRDefault="00C4680B" w:rsidP="00F80B33">
            <w:pPr>
              <w:jc w:val="center"/>
              <w:rPr>
                <w:rFonts w:cs="Times New Roman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CCE0D34" w14:textId="77777777" w:rsidR="00C4680B" w:rsidRPr="002925DC" w:rsidRDefault="00C4680B" w:rsidP="00F80B33">
            <w:pPr>
              <w:jc w:val="center"/>
              <w:rPr>
                <w:rFonts w:cs="Times New Roman"/>
              </w:rPr>
            </w:pPr>
          </w:p>
        </w:tc>
      </w:tr>
      <w:tr w:rsidR="00C4680B" w:rsidRPr="002925DC" w14:paraId="2A68F8FC" w14:textId="77777777" w:rsidTr="00987055">
        <w:trPr>
          <w:cantSplit/>
          <w:trHeight w:val="454"/>
        </w:trPr>
        <w:tc>
          <w:tcPr>
            <w:tcW w:w="198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EA36041" w14:textId="3EE5A18B" w:rsidR="00C4680B" w:rsidRPr="002925DC" w:rsidRDefault="00C4680B" w:rsidP="00F80B33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н.ВР</w:t>
            </w:r>
            <w:r w:rsidR="009C5F05">
              <w:rPr>
                <w:rFonts w:cs="Times New Roman"/>
              </w:rPr>
              <w:t>Ш</w:t>
            </w:r>
            <w:r w:rsidR="00D72799">
              <w:rPr>
                <w:rFonts w:cs="Times New Roman"/>
              </w:rPr>
              <w:t>1</w:t>
            </w:r>
            <w:r w:rsidR="00C35C69">
              <w:rPr>
                <w:rFonts w:cs="Times New Roman"/>
              </w:rPr>
              <w:t>1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CB08371" w14:textId="5D441F82" w:rsidR="00C4680B" w:rsidRPr="002925DC" w:rsidRDefault="00C4680B" w:rsidP="00F80B33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ТП-</w:t>
            </w:r>
            <w:r w:rsidR="00A67C4F">
              <w:rPr>
                <w:rFonts w:cs="Times New Roman"/>
              </w:rPr>
              <w:t>4</w:t>
            </w:r>
            <w:r w:rsidR="00C35C69">
              <w:rPr>
                <w:rFonts w:cs="Times New Roman"/>
              </w:rP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AAF5A1F" w14:textId="29804647" w:rsidR="00C4680B" w:rsidRPr="002925DC" w:rsidRDefault="00C4680B" w:rsidP="00F80B33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 xml:space="preserve">ВРШ </w:t>
            </w:r>
            <w:r w:rsidR="00B03233">
              <w:rPr>
                <w:rFonts w:cs="Times New Roman"/>
              </w:rPr>
              <w:t>1</w:t>
            </w:r>
            <w:r w:rsidRPr="002925DC">
              <w:rPr>
                <w:rFonts w:cs="Times New Roman"/>
              </w:rPr>
              <w:t>.</w:t>
            </w:r>
            <w:r w:rsidR="00C35C69">
              <w:rPr>
                <w:rFonts w:cs="Times New Roman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740514F" w14:textId="74283C08" w:rsidR="00C4680B" w:rsidRPr="002925DC" w:rsidRDefault="00C4680B" w:rsidP="00A67C4F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ПНД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9358C6C" w14:textId="1D9FE2F8" w:rsidR="00C4680B" w:rsidRPr="002925DC" w:rsidRDefault="00C4680B" w:rsidP="00A67C4F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D110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112D99E" w14:textId="5755AA6F" w:rsidR="00C4680B" w:rsidRPr="002925DC" w:rsidRDefault="00145132" w:rsidP="00615E0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B03233">
              <w:rPr>
                <w:rFonts w:cs="Times New Roman"/>
              </w:rPr>
              <w:t>326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336408" w14:textId="77777777" w:rsidR="00C4680B" w:rsidRPr="002925DC" w:rsidRDefault="00C4680B" w:rsidP="00F80B33">
            <w:pPr>
              <w:jc w:val="center"/>
              <w:rPr>
                <w:rFonts w:cs="Times New Roman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D915461" w14:textId="77777777" w:rsidR="00C4680B" w:rsidRPr="002925DC" w:rsidRDefault="00C4680B" w:rsidP="00F80B33">
            <w:pPr>
              <w:jc w:val="center"/>
              <w:rPr>
                <w:rFonts w:cs="Times New Roman"/>
              </w:rPr>
            </w:pPr>
            <w:proofErr w:type="spellStart"/>
            <w:r w:rsidRPr="002925DC">
              <w:rPr>
                <w:rFonts w:cs="Times New Roman"/>
              </w:rPr>
              <w:t>АПвВГнг</w:t>
            </w:r>
            <w:proofErr w:type="spellEnd"/>
            <w:r w:rsidRPr="002925DC">
              <w:rPr>
                <w:rFonts w:cs="Times New Roman"/>
              </w:rPr>
              <w:t>(А)-LS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B5F0665" w14:textId="6B33D59C" w:rsidR="00C4680B" w:rsidRPr="002925DC" w:rsidRDefault="00C4680B" w:rsidP="00F80B33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4x</w:t>
            </w:r>
            <w:r w:rsidR="00B03233">
              <w:rPr>
                <w:rFonts w:cs="Times New Roman"/>
              </w:rPr>
              <w:t>95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78545F5" w14:textId="25E028D3" w:rsidR="00C4680B" w:rsidRPr="002925DC" w:rsidRDefault="00412027" w:rsidP="00F80B3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A67C4F">
              <w:rPr>
                <w:rFonts w:cs="Times New Roman"/>
              </w:rPr>
              <w:t>350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D985D2" w14:textId="77777777" w:rsidR="00C4680B" w:rsidRPr="002925DC" w:rsidRDefault="00C4680B" w:rsidP="00F80B33">
            <w:pPr>
              <w:jc w:val="center"/>
              <w:rPr>
                <w:rFonts w:cs="Times New Roma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9EF9D83" w14:textId="77777777" w:rsidR="00C4680B" w:rsidRPr="002925DC" w:rsidRDefault="00C4680B" w:rsidP="00F80B33">
            <w:pPr>
              <w:jc w:val="center"/>
              <w:rPr>
                <w:rFonts w:cs="Times New Roman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7A645D" w14:textId="77777777" w:rsidR="00C4680B" w:rsidRPr="002925DC" w:rsidRDefault="00C4680B" w:rsidP="00F80B33">
            <w:pPr>
              <w:jc w:val="center"/>
              <w:rPr>
                <w:rFonts w:cs="Times New Roman"/>
              </w:rPr>
            </w:pPr>
          </w:p>
        </w:tc>
      </w:tr>
      <w:tr w:rsidR="002946CD" w:rsidRPr="002925DC" w14:paraId="393CD9A0" w14:textId="77777777" w:rsidTr="00154335">
        <w:trPr>
          <w:cantSplit/>
          <w:trHeight w:val="454"/>
        </w:trPr>
        <w:tc>
          <w:tcPr>
            <w:tcW w:w="198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0BAB0FE" w14:textId="1EF301CD" w:rsidR="002946CD" w:rsidRPr="002925DC" w:rsidRDefault="002946CD" w:rsidP="002946C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н.АВР11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7524F6CF" w14:textId="766B18B5" w:rsidR="002946CD" w:rsidRPr="002946CD" w:rsidRDefault="002946CD" w:rsidP="002946CD">
            <w:pPr>
              <w:jc w:val="center"/>
              <w:rPr>
                <w:rFonts w:cs="Times New Roman"/>
                <w:lang w:val="en-US"/>
              </w:rPr>
            </w:pPr>
            <w:r w:rsidRPr="002925DC">
              <w:rPr>
                <w:rFonts w:cs="Times New Roman"/>
              </w:rPr>
              <w:t>ТП-</w:t>
            </w:r>
            <w:r>
              <w:rPr>
                <w:rFonts w:cs="Times New Roman"/>
              </w:rPr>
              <w:t xml:space="preserve">42, РУ-0,4 </w:t>
            </w:r>
            <w:proofErr w:type="spellStart"/>
            <w:r>
              <w:rPr>
                <w:rFonts w:cs="Times New Roman"/>
              </w:rPr>
              <w:t>кВ</w:t>
            </w:r>
            <w:proofErr w:type="spellEnd"/>
            <w:r>
              <w:rPr>
                <w:rFonts w:cs="Times New Roman"/>
              </w:rPr>
              <w:t xml:space="preserve">, </w:t>
            </w:r>
            <w:r>
              <w:rPr>
                <w:rFonts w:cs="Times New Roman"/>
                <w:lang w:val="en-US"/>
              </w:rPr>
              <w:t>FU1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61D4AAD" w14:textId="676F43D8" w:rsidR="002946CD" w:rsidRPr="002946CD" w:rsidRDefault="002946CD" w:rsidP="002946CD">
            <w:pPr>
              <w:jc w:val="center"/>
              <w:rPr>
                <w:rFonts w:cs="Times New Roman"/>
                <w:lang w:val="en-US"/>
              </w:rPr>
            </w:pPr>
            <w:r w:rsidRPr="002925DC">
              <w:rPr>
                <w:rFonts w:cs="Times New Roman"/>
              </w:rPr>
              <w:t>ТП-</w:t>
            </w:r>
            <w:r>
              <w:rPr>
                <w:rFonts w:cs="Times New Roman"/>
              </w:rPr>
              <w:t>42,</w:t>
            </w:r>
            <w:r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</w:rPr>
              <w:t xml:space="preserve">АВР, </w:t>
            </w:r>
            <w:r>
              <w:rPr>
                <w:rFonts w:cs="Times New Roman"/>
                <w:lang w:val="en-US"/>
              </w:rPr>
              <w:t>QS1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CC6A2D8" w14:textId="7978DF28" w:rsidR="002946CD" w:rsidRPr="00592ADE" w:rsidRDefault="00DE1C62" w:rsidP="002946CD">
            <w:pPr>
              <w:jc w:val="center"/>
              <w:rPr>
                <w:rFonts w:cs="Times New Roman"/>
              </w:rPr>
            </w:pPr>
            <w:r w:rsidRPr="00592ADE">
              <w:rPr>
                <w:rFonts w:cs="Times New Roman"/>
              </w:rPr>
              <w:t>По кабельным конструкциях приямка ТП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B6203B2" w14:textId="52F63204" w:rsidR="002946CD" w:rsidRPr="00592ADE" w:rsidRDefault="002946CD" w:rsidP="002946CD">
            <w:pPr>
              <w:jc w:val="center"/>
              <w:rPr>
                <w:rFonts w:cs="Times New Roman"/>
                <w:highlight w:val="yell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A34AB96" w14:textId="77777777" w:rsidR="002946CD" w:rsidRDefault="002946CD" w:rsidP="002946CD">
            <w:pPr>
              <w:jc w:val="center"/>
              <w:rPr>
                <w:rFonts w:cs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1A7974C" w14:textId="77777777" w:rsidR="002946CD" w:rsidRPr="002925DC" w:rsidRDefault="002946CD" w:rsidP="002946CD">
            <w:pPr>
              <w:jc w:val="center"/>
              <w:rPr>
                <w:rFonts w:cs="Times New Roman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564178D" w14:textId="50D5376A" w:rsidR="002946CD" w:rsidRPr="002925DC" w:rsidRDefault="002946CD" w:rsidP="002946CD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ВВГнг(А)-LS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BE84701" w14:textId="63465DD0" w:rsidR="002946CD" w:rsidRPr="002925DC" w:rsidRDefault="002946CD" w:rsidP="002946C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4х16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8F8AF7A" w14:textId="4395B118" w:rsidR="002946CD" w:rsidRDefault="002946CD" w:rsidP="002946C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770CB6A" w14:textId="77777777" w:rsidR="002946CD" w:rsidRPr="002925DC" w:rsidRDefault="002946CD" w:rsidP="002946CD">
            <w:pPr>
              <w:jc w:val="center"/>
              <w:rPr>
                <w:rFonts w:cs="Times New Roma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D387128" w14:textId="77777777" w:rsidR="002946CD" w:rsidRPr="002925DC" w:rsidRDefault="002946CD" w:rsidP="002946CD">
            <w:pPr>
              <w:jc w:val="center"/>
              <w:rPr>
                <w:rFonts w:cs="Times New Roman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959E897" w14:textId="77777777" w:rsidR="002946CD" w:rsidRPr="002925DC" w:rsidRDefault="002946CD" w:rsidP="002946CD">
            <w:pPr>
              <w:jc w:val="center"/>
              <w:rPr>
                <w:rFonts w:cs="Times New Roman"/>
              </w:rPr>
            </w:pPr>
          </w:p>
        </w:tc>
      </w:tr>
      <w:tr w:rsidR="00DE1C62" w:rsidRPr="002925DC" w14:paraId="5CE24AEF" w14:textId="77777777" w:rsidTr="00154335">
        <w:trPr>
          <w:cantSplit/>
          <w:trHeight w:val="454"/>
        </w:trPr>
        <w:tc>
          <w:tcPr>
            <w:tcW w:w="198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D72424F" w14:textId="3021FE3C" w:rsidR="00DE1C62" w:rsidRPr="002925DC" w:rsidRDefault="00DE1C62" w:rsidP="00DE1C6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н.АВР12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0366B6FB" w14:textId="176F3B6C" w:rsidR="00DE1C62" w:rsidRPr="002946CD" w:rsidRDefault="00DE1C62" w:rsidP="00DE1C62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ТП-</w:t>
            </w:r>
            <w:r>
              <w:rPr>
                <w:rFonts w:cs="Times New Roman"/>
              </w:rPr>
              <w:t xml:space="preserve">42, РУ-0,4 </w:t>
            </w:r>
            <w:proofErr w:type="spellStart"/>
            <w:r>
              <w:rPr>
                <w:rFonts w:cs="Times New Roman"/>
              </w:rPr>
              <w:t>кВ</w:t>
            </w:r>
            <w:proofErr w:type="spellEnd"/>
            <w:r>
              <w:rPr>
                <w:rFonts w:cs="Times New Roman"/>
              </w:rPr>
              <w:t xml:space="preserve">, </w:t>
            </w:r>
            <w:r>
              <w:rPr>
                <w:rFonts w:cs="Times New Roman"/>
                <w:lang w:val="en-US"/>
              </w:rPr>
              <w:t>FU</w:t>
            </w:r>
            <w:r>
              <w:rPr>
                <w:rFonts w:cs="Times New Roman"/>
              </w:rPr>
              <w:t>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6866C57" w14:textId="4B7A87C6" w:rsidR="00DE1C62" w:rsidRPr="002946CD" w:rsidRDefault="00DE1C62" w:rsidP="00DE1C62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ТП-</w:t>
            </w:r>
            <w:r>
              <w:rPr>
                <w:rFonts w:cs="Times New Roman"/>
              </w:rPr>
              <w:t>42,</w:t>
            </w:r>
            <w:r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</w:rPr>
              <w:t xml:space="preserve">АВР, </w:t>
            </w:r>
            <w:r>
              <w:rPr>
                <w:rFonts w:cs="Times New Roman"/>
                <w:lang w:val="en-US"/>
              </w:rPr>
              <w:t>QS</w:t>
            </w:r>
            <w:r>
              <w:rPr>
                <w:rFonts w:cs="Times New Roman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DF6FF13" w14:textId="228DFFBE" w:rsidR="00DE1C62" w:rsidRPr="00592ADE" w:rsidRDefault="00DE1C62" w:rsidP="00DE1C62">
            <w:pPr>
              <w:jc w:val="center"/>
              <w:rPr>
                <w:rFonts w:cs="Times New Roman"/>
              </w:rPr>
            </w:pPr>
            <w:r w:rsidRPr="00592ADE">
              <w:rPr>
                <w:rFonts w:cs="Times New Roman"/>
              </w:rPr>
              <w:t>По кабельным конструкциях приямка ТП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7A461F4" w14:textId="3C98E933" w:rsidR="00DE1C62" w:rsidRPr="00592ADE" w:rsidRDefault="00DE1C62" w:rsidP="00DE1C62">
            <w:pPr>
              <w:jc w:val="center"/>
              <w:rPr>
                <w:rFonts w:cs="Times New Roman"/>
                <w:highlight w:val="yell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84EB69E" w14:textId="77777777" w:rsidR="00DE1C62" w:rsidRDefault="00DE1C62" w:rsidP="00DE1C62">
            <w:pPr>
              <w:jc w:val="center"/>
              <w:rPr>
                <w:rFonts w:cs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EC0913B" w14:textId="77777777" w:rsidR="00DE1C62" w:rsidRPr="002925DC" w:rsidRDefault="00DE1C62" w:rsidP="00DE1C62">
            <w:pPr>
              <w:jc w:val="center"/>
              <w:rPr>
                <w:rFonts w:cs="Times New Roman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C90695D" w14:textId="0468C7C7" w:rsidR="00DE1C62" w:rsidRPr="002925DC" w:rsidRDefault="00DE1C62" w:rsidP="00DE1C62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ВВГнг(А)-LS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26E1F6" w14:textId="42C4D62A" w:rsidR="00DE1C62" w:rsidRPr="002925DC" w:rsidRDefault="00DE1C62" w:rsidP="00DE1C6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4х16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DB777A6" w14:textId="1458DDEE" w:rsidR="00DE1C62" w:rsidRDefault="00DE1C62" w:rsidP="00DE1C6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27620FB" w14:textId="77777777" w:rsidR="00DE1C62" w:rsidRPr="002925DC" w:rsidRDefault="00DE1C62" w:rsidP="00DE1C62">
            <w:pPr>
              <w:jc w:val="center"/>
              <w:rPr>
                <w:rFonts w:cs="Times New Roma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8DBF276" w14:textId="77777777" w:rsidR="00DE1C62" w:rsidRPr="002925DC" w:rsidRDefault="00DE1C62" w:rsidP="00DE1C62">
            <w:pPr>
              <w:jc w:val="center"/>
              <w:rPr>
                <w:rFonts w:cs="Times New Roman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8F151F6" w14:textId="77777777" w:rsidR="00DE1C62" w:rsidRPr="002925DC" w:rsidRDefault="00DE1C62" w:rsidP="00DE1C62">
            <w:pPr>
              <w:jc w:val="center"/>
              <w:rPr>
                <w:rFonts w:cs="Times New Roman"/>
              </w:rPr>
            </w:pPr>
          </w:p>
        </w:tc>
      </w:tr>
      <w:tr w:rsidR="00DE1C62" w:rsidRPr="002925DC" w14:paraId="0332AD8D" w14:textId="77777777" w:rsidTr="00154335">
        <w:trPr>
          <w:cantSplit/>
          <w:trHeight w:val="454"/>
        </w:trPr>
        <w:tc>
          <w:tcPr>
            <w:tcW w:w="198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6C7E5AB" w14:textId="1266BF51" w:rsidR="00DE1C62" w:rsidRPr="002925DC" w:rsidRDefault="00DE1C62" w:rsidP="00DE1C6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н.АВР21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1DC2B334" w14:textId="628267B3" w:rsidR="00DE1C62" w:rsidRPr="002925DC" w:rsidRDefault="00DE1C62" w:rsidP="00DE1C62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ТП-</w:t>
            </w:r>
            <w:r>
              <w:rPr>
                <w:rFonts w:cs="Times New Roman"/>
              </w:rPr>
              <w:t xml:space="preserve">43, РУ-0,4 </w:t>
            </w:r>
            <w:proofErr w:type="spellStart"/>
            <w:r>
              <w:rPr>
                <w:rFonts w:cs="Times New Roman"/>
              </w:rPr>
              <w:t>кВ</w:t>
            </w:r>
            <w:proofErr w:type="spellEnd"/>
            <w:r>
              <w:rPr>
                <w:rFonts w:cs="Times New Roman"/>
              </w:rPr>
              <w:t xml:space="preserve">, </w:t>
            </w:r>
            <w:r>
              <w:rPr>
                <w:rFonts w:cs="Times New Roman"/>
                <w:lang w:val="en-US"/>
              </w:rPr>
              <w:t>FU1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161A2D0" w14:textId="27D90A23" w:rsidR="00DE1C62" w:rsidRPr="002925DC" w:rsidRDefault="00DE1C62" w:rsidP="00DE1C62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ТП-</w:t>
            </w:r>
            <w:r>
              <w:rPr>
                <w:rFonts w:cs="Times New Roman"/>
              </w:rPr>
              <w:t>43,</w:t>
            </w:r>
            <w:r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</w:rPr>
              <w:t xml:space="preserve">АВР, </w:t>
            </w:r>
            <w:r>
              <w:rPr>
                <w:rFonts w:cs="Times New Roman"/>
                <w:lang w:val="en-US"/>
              </w:rPr>
              <w:t>QS1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9AFE5FF" w14:textId="6BDE6915" w:rsidR="00DE1C62" w:rsidRPr="00592ADE" w:rsidRDefault="00DE1C62" w:rsidP="00DE1C62">
            <w:pPr>
              <w:jc w:val="center"/>
              <w:rPr>
                <w:rFonts w:cs="Times New Roman"/>
              </w:rPr>
            </w:pPr>
            <w:r w:rsidRPr="00592ADE">
              <w:rPr>
                <w:rFonts w:cs="Times New Roman"/>
              </w:rPr>
              <w:t>По кабельным конструкциях приямка ТП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C1738B5" w14:textId="4E723F24" w:rsidR="00DE1C62" w:rsidRPr="00592ADE" w:rsidRDefault="00DE1C62" w:rsidP="00DE1C62">
            <w:pPr>
              <w:jc w:val="center"/>
              <w:rPr>
                <w:rFonts w:cs="Times New Roman"/>
                <w:highlight w:val="yell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1E76621" w14:textId="77777777" w:rsidR="00DE1C62" w:rsidRDefault="00DE1C62" w:rsidP="00DE1C62">
            <w:pPr>
              <w:jc w:val="center"/>
              <w:rPr>
                <w:rFonts w:cs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545A275" w14:textId="77777777" w:rsidR="00DE1C62" w:rsidRPr="002925DC" w:rsidRDefault="00DE1C62" w:rsidP="00DE1C62">
            <w:pPr>
              <w:jc w:val="center"/>
              <w:rPr>
                <w:rFonts w:cs="Times New Roman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B762B42" w14:textId="3046B0AE" w:rsidR="00DE1C62" w:rsidRPr="002925DC" w:rsidRDefault="00DE1C62" w:rsidP="00DE1C62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ВВГнг(А)-LS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F668220" w14:textId="22F4C60D" w:rsidR="00DE1C62" w:rsidRPr="002925DC" w:rsidRDefault="00DE1C62" w:rsidP="00DE1C6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4х16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A9B0F45" w14:textId="235E951A" w:rsidR="00DE1C62" w:rsidRDefault="00DE1C62" w:rsidP="00DE1C6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9A59778" w14:textId="77777777" w:rsidR="00DE1C62" w:rsidRPr="002925DC" w:rsidRDefault="00DE1C62" w:rsidP="00DE1C62">
            <w:pPr>
              <w:jc w:val="center"/>
              <w:rPr>
                <w:rFonts w:cs="Times New Roma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0B0A26B" w14:textId="77777777" w:rsidR="00DE1C62" w:rsidRPr="002925DC" w:rsidRDefault="00DE1C62" w:rsidP="00DE1C62">
            <w:pPr>
              <w:jc w:val="center"/>
              <w:rPr>
                <w:rFonts w:cs="Times New Roman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353DC2E" w14:textId="77777777" w:rsidR="00DE1C62" w:rsidRPr="002925DC" w:rsidRDefault="00DE1C62" w:rsidP="00DE1C62">
            <w:pPr>
              <w:jc w:val="center"/>
              <w:rPr>
                <w:rFonts w:cs="Times New Roman"/>
              </w:rPr>
            </w:pPr>
          </w:p>
        </w:tc>
      </w:tr>
      <w:tr w:rsidR="00DE1C62" w:rsidRPr="002925DC" w14:paraId="39DF3EE3" w14:textId="77777777" w:rsidTr="00154335">
        <w:trPr>
          <w:cantSplit/>
          <w:trHeight w:val="454"/>
        </w:trPr>
        <w:tc>
          <w:tcPr>
            <w:tcW w:w="198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E7913E6" w14:textId="318CE6F7" w:rsidR="00DE1C62" w:rsidRPr="002925DC" w:rsidRDefault="00DE1C62" w:rsidP="00DE1C6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н.АВР22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65FD4415" w14:textId="44F8CECF" w:rsidR="00DE1C62" w:rsidRPr="002925DC" w:rsidRDefault="00DE1C62" w:rsidP="00DE1C62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ТП-</w:t>
            </w:r>
            <w:r>
              <w:rPr>
                <w:rFonts w:cs="Times New Roman"/>
              </w:rPr>
              <w:t xml:space="preserve">43, РУ-0,4 </w:t>
            </w:r>
            <w:proofErr w:type="spellStart"/>
            <w:r>
              <w:rPr>
                <w:rFonts w:cs="Times New Roman"/>
              </w:rPr>
              <w:t>кВ</w:t>
            </w:r>
            <w:proofErr w:type="spellEnd"/>
            <w:r>
              <w:rPr>
                <w:rFonts w:cs="Times New Roman"/>
              </w:rPr>
              <w:t xml:space="preserve">, </w:t>
            </w:r>
            <w:r>
              <w:rPr>
                <w:rFonts w:cs="Times New Roman"/>
                <w:lang w:val="en-US"/>
              </w:rPr>
              <w:t>FU</w:t>
            </w:r>
            <w:r>
              <w:rPr>
                <w:rFonts w:cs="Times New Roman"/>
              </w:rPr>
              <w:t>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029B830" w14:textId="5051234E" w:rsidR="00DE1C62" w:rsidRPr="002925DC" w:rsidRDefault="00DE1C62" w:rsidP="00DE1C62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ТП-</w:t>
            </w:r>
            <w:r>
              <w:rPr>
                <w:rFonts w:cs="Times New Roman"/>
              </w:rPr>
              <w:t>43,</w:t>
            </w:r>
            <w:r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</w:rPr>
              <w:t xml:space="preserve">АВР, </w:t>
            </w:r>
            <w:r>
              <w:rPr>
                <w:rFonts w:cs="Times New Roman"/>
                <w:lang w:val="en-US"/>
              </w:rPr>
              <w:t>QS</w:t>
            </w:r>
            <w:r>
              <w:rPr>
                <w:rFonts w:cs="Times New Roman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B8BEC1F" w14:textId="655E8B5A" w:rsidR="00DE1C62" w:rsidRPr="00592ADE" w:rsidRDefault="00DE1C62" w:rsidP="00DE1C62">
            <w:pPr>
              <w:jc w:val="center"/>
              <w:rPr>
                <w:rFonts w:cs="Times New Roman"/>
              </w:rPr>
            </w:pPr>
            <w:r w:rsidRPr="00592ADE">
              <w:rPr>
                <w:rFonts w:cs="Times New Roman"/>
              </w:rPr>
              <w:t>По кабельным конструкциях приямка ТП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1EE1D34" w14:textId="7714DBE6" w:rsidR="00DE1C62" w:rsidRPr="00592ADE" w:rsidRDefault="00DE1C62" w:rsidP="00DE1C62">
            <w:pPr>
              <w:jc w:val="center"/>
              <w:rPr>
                <w:rFonts w:cs="Times New Roman"/>
                <w:highlight w:val="yell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6E339B9" w14:textId="77777777" w:rsidR="00DE1C62" w:rsidRDefault="00DE1C62" w:rsidP="00DE1C62">
            <w:pPr>
              <w:jc w:val="center"/>
              <w:rPr>
                <w:rFonts w:cs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62A1BEA" w14:textId="77777777" w:rsidR="00DE1C62" w:rsidRPr="002925DC" w:rsidRDefault="00DE1C62" w:rsidP="00DE1C62">
            <w:pPr>
              <w:jc w:val="center"/>
              <w:rPr>
                <w:rFonts w:cs="Times New Roman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87DB235" w14:textId="7E8AB8A5" w:rsidR="00DE1C62" w:rsidRPr="002925DC" w:rsidRDefault="00DE1C62" w:rsidP="00DE1C62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ВВГнг(А)-LS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92A58B1" w14:textId="2ADA869B" w:rsidR="00DE1C62" w:rsidRPr="002925DC" w:rsidRDefault="00DE1C62" w:rsidP="00DE1C6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4х16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8997C67" w14:textId="1C6ABB1B" w:rsidR="00DE1C62" w:rsidRDefault="00DE1C62" w:rsidP="00DE1C6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346703B" w14:textId="77777777" w:rsidR="00DE1C62" w:rsidRPr="002925DC" w:rsidRDefault="00DE1C62" w:rsidP="00DE1C62">
            <w:pPr>
              <w:jc w:val="center"/>
              <w:rPr>
                <w:rFonts w:cs="Times New Roma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04C6818" w14:textId="77777777" w:rsidR="00DE1C62" w:rsidRPr="002925DC" w:rsidRDefault="00DE1C62" w:rsidP="00DE1C62">
            <w:pPr>
              <w:jc w:val="center"/>
              <w:rPr>
                <w:rFonts w:cs="Times New Roman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E422056" w14:textId="77777777" w:rsidR="00DE1C62" w:rsidRPr="002925DC" w:rsidRDefault="00DE1C62" w:rsidP="00DE1C62">
            <w:pPr>
              <w:jc w:val="center"/>
              <w:rPr>
                <w:rFonts w:cs="Times New Roman"/>
              </w:rPr>
            </w:pPr>
          </w:p>
        </w:tc>
      </w:tr>
      <w:tr w:rsidR="005F01AE" w:rsidRPr="002925DC" w14:paraId="56A3E063" w14:textId="77777777" w:rsidTr="00154335">
        <w:trPr>
          <w:cantSplit/>
          <w:trHeight w:val="454"/>
        </w:trPr>
        <w:tc>
          <w:tcPr>
            <w:tcW w:w="198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24B40A" w14:textId="24068D3C" w:rsidR="005F01AE" w:rsidRPr="002925DC" w:rsidRDefault="005F01AE" w:rsidP="005F01AE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н.ШКР</w:t>
            </w:r>
            <w:r>
              <w:rPr>
                <w:rFonts w:cs="Times New Roman"/>
              </w:rPr>
              <w:t>11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531BAAF7" w14:textId="740CB141" w:rsidR="005F01AE" w:rsidRPr="002925DC" w:rsidRDefault="005F01AE" w:rsidP="005F01AE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 xml:space="preserve">ВРШ </w:t>
            </w:r>
            <w:r>
              <w:rPr>
                <w:rFonts w:cs="Times New Roman"/>
              </w:rPr>
              <w:t>1.1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77A9C92" w14:textId="6ED3F3DC" w:rsidR="005F01AE" w:rsidRPr="002925DC" w:rsidRDefault="005F01AE" w:rsidP="005F01AE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 xml:space="preserve">ШКР </w:t>
            </w:r>
            <w:r>
              <w:rPr>
                <w:rFonts w:cs="Times New Roman"/>
              </w:rPr>
              <w:t>1</w:t>
            </w:r>
            <w:r w:rsidRPr="002925DC">
              <w:rPr>
                <w:rFonts w:cs="Times New Roman"/>
              </w:rPr>
              <w:t>.</w:t>
            </w:r>
            <w:r>
              <w:rPr>
                <w:rFonts w:cs="Times New Roman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5D57AE2" w14:textId="64249A30" w:rsidR="005F01AE" w:rsidRPr="002925DC" w:rsidRDefault="006219BD" w:rsidP="006219BD">
            <w:pPr>
              <w:jc w:val="center"/>
              <w:rPr>
                <w:rFonts w:cs="Times New Roman"/>
              </w:rPr>
            </w:pPr>
            <w:r w:rsidRPr="006219BD">
              <w:rPr>
                <w:rFonts w:cs="Times New Roman"/>
              </w:rPr>
              <w:t>ПА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9D814E1" w14:textId="5A9E3003" w:rsidR="005F01AE" w:rsidRPr="002925DC" w:rsidRDefault="006219BD" w:rsidP="006219BD">
            <w:pPr>
              <w:jc w:val="center"/>
              <w:rPr>
                <w:rFonts w:cs="Times New Roman"/>
              </w:rPr>
            </w:pPr>
            <w:r w:rsidRPr="006219BD">
              <w:rPr>
                <w:rFonts w:cs="Times New Roman"/>
              </w:rPr>
              <w:t>DN48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1A5E158" w14:textId="7EA1252F" w:rsidR="005F01AE" w:rsidRPr="002925DC" w:rsidRDefault="005F01AE" w:rsidP="005F01AE">
            <w:pPr>
              <w:jc w:val="center"/>
              <w:rPr>
                <w:rFonts w:cs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3C2AC22" w14:textId="77777777" w:rsidR="005F01AE" w:rsidRPr="002925DC" w:rsidRDefault="005F01AE" w:rsidP="005F01AE">
            <w:pPr>
              <w:jc w:val="center"/>
              <w:rPr>
                <w:rFonts w:cs="Times New Roman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E5272E9" w14:textId="77777777" w:rsidR="005F01AE" w:rsidRPr="002925DC" w:rsidRDefault="005F01AE" w:rsidP="005F01AE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ВВГнг(А)-LS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C0F42C9" w14:textId="7AE047E0" w:rsidR="005F01AE" w:rsidRPr="002925DC" w:rsidRDefault="005F01AE" w:rsidP="005F01AE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3x</w:t>
            </w:r>
            <w:r>
              <w:rPr>
                <w:rFonts w:cs="Times New Roman"/>
              </w:rPr>
              <w:t>1</w:t>
            </w:r>
            <w:r w:rsidRPr="002925DC">
              <w:rPr>
                <w:rFonts w:cs="Times New Roman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08219D3" w14:textId="77A28053" w:rsidR="005F01AE" w:rsidRPr="002925DC" w:rsidRDefault="00525971" w:rsidP="005F01A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A25706B" w14:textId="77777777" w:rsidR="005F01AE" w:rsidRPr="002925DC" w:rsidRDefault="005F01AE" w:rsidP="005F01AE">
            <w:pPr>
              <w:jc w:val="center"/>
              <w:rPr>
                <w:rFonts w:cs="Times New Roma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9569EA0" w14:textId="77777777" w:rsidR="005F01AE" w:rsidRPr="002925DC" w:rsidRDefault="005F01AE" w:rsidP="005F01AE">
            <w:pPr>
              <w:jc w:val="center"/>
              <w:rPr>
                <w:rFonts w:cs="Times New Roman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B102D3B" w14:textId="77777777" w:rsidR="005F01AE" w:rsidRPr="002925DC" w:rsidRDefault="005F01AE" w:rsidP="005F01AE">
            <w:pPr>
              <w:jc w:val="center"/>
              <w:rPr>
                <w:rFonts w:cs="Times New Roman"/>
              </w:rPr>
            </w:pPr>
          </w:p>
        </w:tc>
      </w:tr>
      <w:tr w:rsidR="005F01AE" w:rsidRPr="002925DC" w14:paraId="52ED0A2B" w14:textId="77777777" w:rsidTr="00154335">
        <w:trPr>
          <w:cantSplit/>
          <w:trHeight w:val="454"/>
        </w:trPr>
        <w:tc>
          <w:tcPr>
            <w:tcW w:w="198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67E41964" w14:textId="71A26A90" w:rsidR="005F01AE" w:rsidRPr="002925DC" w:rsidRDefault="005F01AE" w:rsidP="005F01AE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н.Ш</w:t>
            </w:r>
            <w:r>
              <w:rPr>
                <w:rFonts w:cs="Times New Roman"/>
              </w:rPr>
              <w:t>О112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34AF12F5" w14:textId="0D0DCCE0" w:rsidR="005F01AE" w:rsidRPr="002925DC" w:rsidRDefault="005F01AE" w:rsidP="005F01AE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Ш</w:t>
            </w:r>
            <w:r w:rsidR="00540488">
              <w:rPr>
                <w:rFonts w:cs="Times New Roman"/>
              </w:rPr>
              <w:t>КР</w:t>
            </w:r>
            <w:r w:rsidRPr="002925DC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1</w:t>
            </w:r>
            <w:r w:rsidRPr="002925DC">
              <w:rPr>
                <w:rFonts w:cs="Times New Roman"/>
              </w:rPr>
              <w:t>.</w:t>
            </w:r>
            <w:r>
              <w:rPr>
                <w:rFonts w:cs="Times New Roman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B76FD9F" w14:textId="7834F23B" w:rsidR="005F01AE" w:rsidRPr="002925DC" w:rsidRDefault="005F01AE" w:rsidP="005F01AE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Ш</w:t>
            </w:r>
            <w:r>
              <w:rPr>
                <w:rFonts w:cs="Times New Roman"/>
              </w:rPr>
              <w:t>О</w:t>
            </w:r>
            <w:r w:rsidRPr="002925DC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1</w:t>
            </w:r>
            <w:r w:rsidRPr="002925DC">
              <w:rPr>
                <w:rFonts w:cs="Times New Roman"/>
              </w:rPr>
              <w:t>.</w:t>
            </w:r>
            <w:r>
              <w:rPr>
                <w:rFonts w:cs="Times New Roman"/>
              </w:rPr>
              <w:t>1.2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7B90AB6" w14:textId="10C676DB" w:rsidR="006219BD" w:rsidRDefault="006219BD" w:rsidP="005F01AE">
            <w:pPr>
              <w:jc w:val="center"/>
              <w:rPr>
                <w:rFonts w:cs="Times New Roman"/>
              </w:rPr>
            </w:pPr>
            <w:r w:rsidRPr="006219BD">
              <w:rPr>
                <w:rFonts w:cs="Times New Roman"/>
              </w:rPr>
              <w:t>ПА</w:t>
            </w:r>
          </w:p>
          <w:p w14:paraId="69F288C8" w14:textId="2BD89C4D" w:rsidR="005F01AE" w:rsidRDefault="005F01AE" w:rsidP="005F01A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Лоток</w:t>
            </w:r>
          </w:p>
          <w:p w14:paraId="463F52BD" w14:textId="1BCA5CCE" w:rsidR="006219BD" w:rsidRPr="002925DC" w:rsidRDefault="006219BD" w:rsidP="006219BD">
            <w:pPr>
              <w:jc w:val="center"/>
              <w:rPr>
                <w:rFonts w:cs="Times New Roman"/>
              </w:rPr>
            </w:pPr>
            <w:r w:rsidRPr="006219BD">
              <w:rPr>
                <w:rFonts w:cs="Times New Roman"/>
              </w:rPr>
              <w:t>ПА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E155A0E" w14:textId="1894E88F" w:rsidR="006219BD" w:rsidRDefault="006219BD" w:rsidP="005F01AE">
            <w:pPr>
              <w:jc w:val="center"/>
              <w:rPr>
                <w:rFonts w:cs="Times New Roman"/>
              </w:rPr>
            </w:pPr>
            <w:r w:rsidRPr="006219BD">
              <w:rPr>
                <w:rFonts w:cs="Times New Roman"/>
              </w:rPr>
              <w:t>DN48</w:t>
            </w:r>
          </w:p>
          <w:p w14:paraId="4F4AF7A5" w14:textId="1DF97D23" w:rsidR="005F01AE" w:rsidRDefault="005F01AE" w:rsidP="005F01AE">
            <w:pPr>
              <w:jc w:val="center"/>
              <w:rPr>
                <w:rFonts w:cs="Times New Roman"/>
              </w:rPr>
            </w:pPr>
            <w:r w:rsidRPr="002A6E1A">
              <w:rPr>
                <w:rFonts w:cs="Times New Roman"/>
              </w:rPr>
              <w:t>200х</w:t>
            </w:r>
            <w:r>
              <w:rPr>
                <w:rFonts w:cs="Times New Roman"/>
              </w:rPr>
              <w:t>8</w:t>
            </w:r>
            <w:r w:rsidRPr="002A6E1A">
              <w:rPr>
                <w:rFonts w:cs="Times New Roman"/>
              </w:rPr>
              <w:t>0</w:t>
            </w:r>
          </w:p>
          <w:p w14:paraId="50DF6B1A" w14:textId="69BB68A2" w:rsidR="006219BD" w:rsidRPr="002925DC" w:rsidRDefault="006219BD" w:rsidP="005F01AE">
            <w:pPr>
              <w:jc w:val="center"/>
              <w:rPr>
                <w:rFonts w:cs="Times New Roman"/>
              </w:rPr>
            </w:pPr>
            <w:r w:rsidRPr="006219BD">
              <w:rPr>
                <w:rFonts w:cs="Times New Roman"/>
              </w:rPr>
              <w:t>DN23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FA52EBC" w14:textId="071C674D" w:rsidR="005F01AE" w:rsidRPr="002925DC" w:rsidRDefault="005F01AE" w:rsidP="005F01AE">
            <w:pPr>
              <w:jc w:val="center"/>
              <w:rPr>
                <w:rFonts w:cs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EFEBD08" w14:textId="77777777" w:rsidR="005F01AE" w:rsidRPr="002925DC" w:rsidRDefault="005F01AE" w:rsidP="005F01AE">
            <w:pPr>
              <w:jc w:val="center"/>
              <w:rPr>
                <w:rFonts w:cs="Times New Roman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DA6DAD6" w14:textId="7C54D373" w:rsidR="005F01AE" w:rsidRPr="002925DC" w:rsidRDefault="005F01AE" w:rsidP="005F01AE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ВВГнг(А)-LS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5261231" w14:textId="42BD7157" w:rsidR="005F01AE" w:rsidRPr="002925DC" w:rsidRDefault="005F01AE" w:rsidP="005F01AE">
            <w:pPr>
              <w:jc w:val="center"/>
              <w:rPr>
                <w:rFonts w:cs="Times New Roman"/>
              </w:rPr>
            </w:pPr>
            <w:r w:rsidRPr="00BA0E0D">
              <w:rPr>
                <w:rFonts w:cs="Times New Roman"/>
              </w:rPr>
              <w:t>3x16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36FE3A9" w14:textId="07193ABA" w:rsidR="00E12F90" w:rsidRDefault="00525971" w:rsidP="005F01A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 w:rsidR="00E12F90">
              <w:rPr>
                <w:rFonts w:cs="Times New Roman"/>
              </w:rPr>
              <w:t>,</w:t>
            </w:r>
            <w:r>
              <w:rPr>
                <w:rFonts w:cs="Times New Roman"/>
              </w:rPr>
              <w:t>9</w:t>
            </w:r>
          </w:p>
          <w:p w14:paraId="1E3D157D" w14:textId="62CF1AEA" w:rsidR="005F01AE" w:rsidRDefault="00E12F90" w:rsidP="005F01A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525971">
              <w:rPr>
                <w:rFonts w:cs="Times New Roman"/>
              </w:rPr>
              <w:t>4</w:t>
            </w:r>
            <w:r>
              <w:rPr>
                <w:rFonts w:cs="Times New Roman"/>
              </w:rPr>
              <w:t>,</w:t>
            </w:r>
            <w:r w:rsidR="00525971">
              <w:rPr>
                <w:rFonts w:cs="Times New Roman"/>
              </w:rPr>
              <w:t>1</w:t>
            </w:r>
          </w:p>
          <w:p w14:paraId="6094C275" w14:textId="1F002606" w:rsidR="00E12F90" w:rsidRPr="002925DC" w:rsidRDefault="00E12F90" w:rsidP="005F01A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45F4E87B" w14:textId="77777777" w:rsidR="005F01AE" w:rsidRPr="002925DC" w:rsidRDefault="005F01AE" w:rsidP="005F01AE">
            <w:pPr>
              <w:jc w:val="center"/>
              <w:rPr>
                <w:rFonts w:cs="Times New Roma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5F8798B0" w14:textId="77777777" w:rsidR="005F01AE" w:rsidRPr="002925DC" w:rsidRDefault="005F01AE" w:rsidP="005F01AE">
            <w:pPr>
              <w:jc w:val="center"/>
              <w:rPr>
                <w:rFonts w:cs="Times New Roman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6FF98841" w14:textId="77777777" w:rsidR="005F01AE" w:rsidRPr="002925DC" w:rsidRDefault="005F01AE" w:rsidP="005F01AE">
            <w:pPr>
              <w:jc w:val="center"/>
              <w:rPr>
                <w:rFonts w:cs="Times New Roman"/>
              </w:rPr>
            </w:pPr>
          </w:p>
        </w:tc>
      </w:tr>
      <w:tr w:rsidR="00E12F90" w:rsidRPr="002925DC" w14:paraId="54ADA8D2" w14:textId="77777777" w:rsidTr="00154335">
        <w:trPr>
          <w:cantSplit/>
          <w:trHeight w:val="454"/>
        </w:trPr>
        <w:tc>
          <w:tcPr>
            <w:tcW w:w="198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6AABE477" w14:textId="7C7AFD1E" w:rsidR="00E12F90" w:rsidRPr="002925DC" w:rsidRDefault="00E12F90" w:rsidP="00E12F90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н.Ш</w:t>
            </w:r>
            <w:r>
              <w:rPr>
                <w:rFonts w:cs="Times New Roman"/>
              </w:rPr>
              <w:t>К119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5F68A90E" w14:textId="16A8284A" w:rsidR="00E12F90" w:rsidRPr="002925DC" w:rsidRDefault="00E12F90" w:rsidP="00E12F90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Ш</w:t>
            </w:r>
            <w:r>
              <w:rPr>
                <w:rFonts w:cs="Times New Roman"/>
              </w:rPr>
              <w:t>КР</w:t>
            </w:r>
            <w:r w:rsidRPr="002925DC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1</w:t>
            </w:r>
            <w:r w:rsidRPr="002925DC">
              <w:rPr>
                <w:rFonts w:cs="Times New Roman"/>
              </w:rPr>
              <w:t>.</w:t>
            </w:r>
            <w:r>
              <w:rPr>
                <w:rFonts w:cs="Times New Roman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D2A79A4" w14:textId="708516BC" w:rsidR="00E12F90" w:rsidRPr="002925DC" w:rsidRDefault="00E12F90" w:rsidP="00E12F90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Ш</w:t>
            </w:r>
            <w:r>
              <w:rPr>
                <w:rFonts w:cs="Times New Roman"/>
              </w:rPr>
              <w:t>К</w:t>
            </w:r>
            <w:r w:rsidRPr="002925DC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1</w:t>
            </w:r>
            <w:r w:rsidRPr="002925DC">
              <w:rPr>
                <w:rFonts w:cs="Times New Roman"/>
              </w:rPr>
              <w:t>.</w:t>
            </w:r>
            <w:r>
              <w:rPr>
                <w:rFonts w:cs="Times New Roman"/>
              </w:rPr>
              <w:t>1.9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A272178" w14:textId="77777777" w:rsidR="00E12F90" w:rsidRDefault="00E12F90" w:rsidP="00E12F90">
            <w:pPr>
              <w:jc w:val="center"/>
              <w:rPr>
                <w:rFonts w:cs="Times New Roman"/>
              </w:rPr>
            </w:pPr>
            <w:r w:rsidRPr="006219BD">
              <w:rPr>
                <w:rFonts w:cs="Times New Roman"/>
              </w:rPr>
              <w:t>ПА</w:t>
            </w:r>
          </w:p>
          <w:p w14:paraId="3A3BC459" w14:textId="77777777" w:rsidR="00E12F90" w:rsidRDefault="00E12F90" w:rsidP="00E12F9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Лоток</w:t>
            </w:r>
          </w:p>
          <w:p w14:paraId="71897692" w14:textId="21E85650" w:rsidR="00E12F90" w:rsidRPr="002925DC" w:rsidRDefault="00E12F90" w:rsidP="00E12F90">
            <w:pPr>
              <w:jc w:val="center"/>
              <w:rPr>
                <w:rFonts w:cs="Times New Roman"/>
              </w:rPr>
            </w:pPr>
            <w:r w:rsidRPr="006219BD">
              <w:rPr>
                <w:rFonts w:cs="Times New Roman"/>
              </w:rPr>
              <w:t>ПА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F3129A5" w14:textId="77777777" w:rsidR="00E12F90" w:rsidRDefault="00E12F90" w:rsidP="00E12F90">
            <w:pPr>
              <w:jc w:val="center"/>
              <w:rPr>
                <w:rFonts w:cs="Times New Roman"/>
              </w:rPr>
            </w:pPr>
            <w:r w:rsidRPr="006219BD">
              <w:rPr>
                <w:rFonts w:cs="Times New Roman"/>
              </w:rPr>
              <w:t>DN48</w:t>
            </w:r>
          </w:p>
          <w:p w14:paraId="4C179AF3" w14:textId="77777777" w:rsidR="00E12F90" w:rsidRDefault="00E12F90" w:rsidP="00E12F90">
            <w:pPr>
              <w:jc w:val="center"/>
              <w:rPr>
                <w:rFonts w:cs="Times New Roman"/>
              </w:rPr>
            </w:pPr>
            <w:r w:rsidRPr="002A6E1A">
              <w:rPr>
                <w:rFonts w:cs="Times New Roman"/>
              </w:rPr>
              <w:t>200х</w:t>
            </w:r>
            <w:r>
              <w:rPr>
                <w:rFonts w:cs="Times New Roman"/>
              </w:rPr>
              <w:t>8</w:t>
            </w:r>
            <w:r w:rsidRPr="002A6E1A">
              <w:rPr>
                <w:rFonts w:cs="Times New Roman"/>
              </w:rPr>
              <w:t>0</w:t>
            </w:r>
          </w:p>
          <w:p w14:paraId="4196B1C1" w14:textId="40A0276E" w:rsidR="00E12F90" w:rsidRPr="002925DC" w:rsidRDefault="00E12F90" w:rsidP="00E12F90">
            <w:pPr>
              <w:jc w:val="center"/>
              <w:rPr>
                <w:rFonts w:cs="Times New Roman"/>
              </w:rPr>
            </w:pPr>
            <w:r w:rsidRPr="006219BD">
              <w:rPr>
                <w:rFonts w:cs="Times New Roman"/>
              </w:rPr>
              <w:t>DN23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D2E168C" w14:textId="110C1543" w:rsidR="00E12F90" w:rsidRPr="002925DC" w:rsidRDefault="00E12F90" w:rsidP="00E12F90">
            <w:pPr>
              <w:jc w:val="center"/>
              <w:rPr>
                <w:rFonts w:cs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C23E61A" w14:textId="77777777" w:rsidR="00E12F90" w:rsidRPr="002925DC" w:rsidRDefault="00E12F90" w:rsidP="00E12F90">
            <w:pPr>
              <w:jc w:val="center"/>
              <w:rPr>
                <w:rFonts w:cs="Times New Roman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83F6D35" w14:textId="08AF6B5C" w:rsidR="00E12F90" w:rsidRPr="002925DC" w:rsidRDefault="00E12F90" w:rsidP="00E12F90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ВВГнг(А)-LS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44D442D" w14:textId="5E1FCE8D" w:rsidR="00E12F90" w:rsidRPr="002925DC" w:rsidRDefault="00E12F90" w:rsidP="00E12F90">
            <w:pPr>
              <w:jc w:val="center"/>
              <w:rPr>
                <w:rFonts w:cs="Times New Roman"/>
              </w:rPr>
            </w:pPr>
            <w:r w:rsidRPr="00BA0E0D">
              <w:rPr>
                <w:rFonts w:cs="Times New Roman"/>
              </w:rPr>
              <w:t>3x16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D9088B4" w14:textId="112287DE" w:rsidR="00E12F90" w:rsidRDefault="00525971" w:rsidP="00E12F9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  <w:r w:rsidR="00E12F90">
              <w:rPr>
                <w:rFonts w:cs="Times New Roman"/>
              </w:rPr>
              <w:t>,</w:t>
            </w:r>
            <w:r>
              <w:rPr>
                <w:rFonts w:cs="Times New Roman"/>
              </w:rPr>
              <w:t>1</w:t>
            </w:r>
          </w:p>
          <w:p w14:paraId="0DD7513B" w14:textId="4816A712" w:rsidR="00E12F90" w:rsidRDefault="00E12F90" w:rsidP="00E12F9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525971">
              <w:rPr>
                <w:rFonts w:cs="Times New Roman"/>
              </w:rPr>
              <w:t>43,9</w:t>
            </w:r>
          </w:p>
          <w:p w14:paraId="233D357C" w14:textId="67B0218C" w:rsidR="00525971" w:rsidRPr="002925DC" w:rsidRDefault="00525971" w:rsidP="00E12F9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7E39A64B" w14:textId="77777777" w:rsidR="00E12F90" w:rsidRPr="002925DC" w:rsidRDefault="00E12F90" w:rsidP="00E12F90">
            <w:pPr>
              <w:jc w:val="center"/>
              <w:rPr>
                <w:rFonts w:cs="Times New Roma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04AD79B2" w14:textId="77777777" w:rsidR="00E12F90" w:rsidRPr="002925DC" w:rsidRDefault="00E12F90" w:rsidP="00E12F90">
            <w:pPr>
              <w:jc w:val="center"/>
              <w:rPr>
                <w:rFonts w:cs="Times New Roman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0E224B41" w14:textId="77777777" w:rsidR="00E12F90" w:rsidRPr="002925DC" w:rsidRDefault="00E12F90" w:rsidP="00E12F90">
            <w:pPr>
              <w:jc w:val="center"/>
              <w:rPr>
                <w:rFonts w:cs="Times New Roman"/>
              </w:rPr>
            </w:pPr>
          </w:p>
        </w:tc>
      </w:tr>
      <w:tr w:rsidR="006219BD" w:rsidRPr="002925DC" w14:paraId="3DFEB5E7" w14:textId="77777777" w:rsidTr="00154335">
        <w:trPr>
          <w:cantSplit/>
          <w:trHeight w:val="454"/>
        </w:trPr>
        <w:tc>
          <w:tcPr>
            <w:tcW w:w="198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25326093" w14:textId="4185F71E" w:rsidR="006219BD" w:rsidRPr="002925DC" w:rsidRDefault="006219BD" w:rsidP="006219BD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н.ШК</w:t>
            </w:r>
            <w:r>
              <w:rPr>
                <w:rFonts w:cs="Times New Roman"/>
              </w:rPr>
              <w:t>118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18AFAA8A" w14:textId="72CB1357" w:rsidR="006219BD" w:rsidRPr="002925DC" w:rsidRDefault="006219BD" w:rsidP="006219BD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Ш</w:t>
            </w:r>
            <w:r>
              <w:rPr>
                <w:rFonts w:cs="Times New Roman"/>
              </w:rPr>
              <w:t>О</w:t>
            </w:r>
            <w:r w:rsidRPr="002925DC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1</w:t>
            </w:r>
            <w:r w:rsidRPr="002925DC">
              <w:rPr>
                <w:rFonts w:cs="Times New Roman"/>
              </w:rPr>
              <w:t>.</w:t>
            </w:r>
            <w:r>
              <w:rPr>
                <w:rFonts w:cs="Times New Roman"/>
              </w:rPr>
              <w:t>1.2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62E4062" w14:textId="0514AAF0" w:rsidR="006219BD" w:rsidRPr="002925DC" w:rsidRDefault="006219BD" w:rsidP="006219BD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 xml:space="preserve">ШК </w:t>
            </w:r>
            <w:r>
              <w:rPr>
                <w:rFonts w:cs="Times New Roman"/>
              </w:rPr>
              <w:t>1</w:t>
            </w:r>
            <w:r w:rsidRPr="002925DC">
              <w:rPr>
                <w:rFonts w:cs="Times New Roman"/>
              </w:rPr>
              <w:t>.</w:t>
            </w:r>
            <w:r>
              <w:rPr>
                <w:rFonts w:cs="Times New Roman"/>
              </w:rPr>
              <w:t>1.8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0EC4741" w14:textId="77777777" w:rsidR="006219BD" w:rsidRDefault="006219BD" w:rsidP="006219B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Лоток</w:t>
            </w:r>
          </w:p>
          <w:p w14:paraId="5768B7AE" w14:textId="13766933" w:rsidR="006219BD" w:rsidRPr="002925DC" w:rsidRDefault="006219BD" w:rsidP="006219BD">
            <w:pPr>
              <w:jc w:val="center"/>
              <w:rPr>
                <w:rFonts w:cs="Times New Roman"/>
              </w:rPr>
            </w:pPr>
            <w:r w:rsidRPr="006219BD">
              <w:rPr>
                <w:rFonts w:cs="Times New Roman"/>
              </w:rPr>
              <w:t>ПА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1C4B81E" w14:textId="77777777" w:rsidR="006219BD" w:rsidRDefault="006219BD" w:rsidP="006219BD">
            <w:pPr>
              <w:jc w:val="center"/>
              <w:rPr>
                <w:rFonts w:cs="Times New Roman"/>
              </w:rPr>
            </w:pPr>
            <w:r w:rsidRPr="002A6E1A">
              <w:rPr>
                <w:rFonts w:cs="Times New Roman"/>
              </w:rPr>
              <w:t>200х</w:t>
            </w:r>
            <w:r>
              <w:rPr>
                <w:rFonts w:cs="Times New Roman"/>
              </w:rPr>
              <w:t>8</w:t>
            </w:r>
            <w:r w:rsidRPr="002A6E1A">
              <w:rPr>
                <w:rFonts w:cs="Times New Roman"/>
              </w:rPr>
              <w:t>0</w:t>
            </w:r>
          </w:p>
          <w:p w14:paraId="675B845F" w14:textId="72D7FA1D" w:rsidR="006219BD" w:rsidRPr="002925DC" w:rsidRDefault="006219BD" w:rsidP="006219BD">
            <w:pPr>
              <w:jc w:val="center"/>
              <w:rPr>
                <w:rFonts w:cs="Times New Roman"/>
              </w:rPr>
            </w:pPr>
            <w:r w:rsidRPr="006219BD">
              <w:rPr>
                <w:rFonts w:cs="Times New Roman"/>
              </w:rPr>
              <w:t>DN23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CF21B83" w14:textId="179870CD" w:rsidR="006219BD" w:rsidRPr="002925DC" w:rsidRDefault="006219BD" w:rsidP="006219BD">
            <w:pPr>
              <w:jc w:val="center"/>
              <w:rPr>
                <w:rFonts w:cs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F1632C1" w14:textId="77777777" w:rsidR="006219BD" w:rsidRPr="002925DC" w:rsidRDefault="006219BD" w:rsidP="006219BD">
            <w:pPr>
              <w:jc w:val="center"/>
              <w:rPr>
                <w:rFonts w:cs="Times New Roman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1A5D881" w14:textId="77777777" w:rsidR="006219BD" w:rsidRPr="002925DC" w:rsidRDefault="006219BD" w:rsidP="006219BD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ВВГнг(А)-LS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26F7DCA" w14:textId="1522AB36" w:rsidR="006219BD" w:rsidRPr="002925DC" w:rsidRDefault="006219BD" w:rsidP="006219BD">
            <w:pPr>
              <w:jc w:val="center"/>
              <w:rPr>
                <w:rFonts w:cs="Times New Roman"/>
              </w:rPr>
            </w:pPr>
            <w:r w:rsidRPr="00BA0E0D">
              <w:rPr>
                <w:rFonts w:cs="Times New Roman"/>
              </w:rPr>
              <w:t>3x16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D128610" w14:textId="1F23C180" w:rsidR="006219BD" w:rsidRDefault="006219BD" w:rsidP="006219B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525971">
              <w:rPr>
                <w:rFonts w:cs="Times New Roman"/>
              </w:rPr>
              <w:t>3</w:t>
            </w:r>
            <w:r w:rsidR="00D70133">
              <w:rPr>
                <w:rFonts w:cs="Times New Roman"/>
              </w:rPr>
              <w:t>8</w:t>
            </w:r>
          </w:p>
          <w:p w14:paraId="1A399FAE" w14:textId="0651B0E3" w:rsidR="00525971" w:rsidRPr="002925DC" w:rsidRDefault="00D70133" w:rsidP="006219B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2FAF875D" w14:textId="77777777" w:rsidR="006219BD" w:rsidRPr="002925DC" w:rsidRDefault="006219BD" w:rsidP="006219BD">
            <w:pPr>
              <w:jc w:val="center"/>
              <w:rPr>
                <w:rFonts w:cs="Times New Roma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7BE8DA9D" w14:textId="77777777" w:rsidR="006219BD" w:rsidRPr="002925DC" w:rsidRDefault="006219BD" w:rsidP="006219BD">
            <w:pPr>
              <w:jc w:val="center"/>
              <w:rPr>
                <w:rFonts w:cs="Times New Roman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2F17C574" w14:textId="77777777" w:rsidR="006219BD" w:rsidRPr="002925DC" w:rsidRDefault="006219BD" w:rsidP="006219BD">
            <w:pPr>
              <w:jc w:val="center"/>
              <w:rPr>
                <w:rFonts w:cs="Times New Roman"/>
              </w:rPr>
            </w:pPr>
          </w:p>
        </w:tc>
      </w:tr>
      <w:tr w:rsidR="00525971" w:rsidRPr="002925DC" w14:paraId="0137EE46" w14:textId="77777777" w:rsidTr="00154335">
        <w:trPr>
          <w:cantSplit/>
          <w:trHeight w:val="454"/>
        </w:trPr>
        <w:tc>
          <w:tcPr>
            <w:tcW w:w="198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6F9532AF" w14:textId="463AF070" w:rsidR="00525971" w:rsidRPr="002925DC" w:rsidRDefault="00525971" w:rsidP="00525971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н.ШК</w:t>
            </w:r>
            <w:r>
              <w:rPr>
                <w:rFonts w:cs="Times New Roman"/>
              </w:rPr>
              <w:t>116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49C666A0" w14:textId="3CE5A209" w:rsidR="00525971" w:rsidRPr="002925DC" w:rsidRDefault="00525971" w:rsidP="00525971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 xml:space="preserve">ШК </w:t>
            </w:r>
            <w:r>
              <w:rPr>
                <w:rFonts w:cs="Times New Roman"/>
              </w:rPr>
              <w:t>1</w:t>
            </w:r>
            <w:r w:rsidRPr="002925DC">
              <w:rPr>
                <w:rFonts w:cs="Times New Roman"/>
              </w:rPr>
              <w:t>.</w:t>
            </w:r>
            <w:r>
              <w:rPr>
                <w:rFonts w:cs="Times New Roman"/>
              </w:rPr>
              <w:t>1.8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5BD620" w14:textId="72755F3C" w:rsidR="00525971" w:rsidRPr="002925DC" w:rsidRDefault="00525971" w:rsidP="00525971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 xml:space="preserve">ШК </w:t>
            </w:r>
            <w:r>
              <w:rPr>
                <w:rFonts w:cs="Times New Roman"/>
              </w:rPr>
              <w:t>1</w:t>
            </w:r>
            <w:r w:rsidRPr="002925DC">
              <w:rPr>
                <w:rFonts w:cs="Times New Roman"/>
              </w:rPr>
              <w:t>.</w:t>
            </w:r>
            <w:r>
              <w:rPr>
                <w:rFonts w:cs="Times New Roman"/>
              </w:rPr>
              <w:t>1.6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2C35B4F" w14:textId="77777777" w:rsidR="00525971" w:rsidRDefault="00525971" w:rsidP="0052597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Лоток</w:t>
            </w:r>
          </w:p>
          <w:p w14:paraId="30FD1D77" w14:textId="1B9290B6" w:rsidR="00525971" w:rsidRPr="002925DC" w:rsidRDefault="00525971" w:rsidP="00525971">
            <w:pPr>
              <w:jc w:val="center"/>
              <w:rPr>
                <w:rFonts w:cs="Times New Roman"/>
              </w:rPr>
            </w:pPr>
            <w:r w:rsidRPr="006219BD">
              <w:rPr>
                <w:rFonts w:cs="Times New Roman"/>
              </w:rPr>
              <w:t>ПА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3836391" w14:textId="77777777" w:rsidR="00525971" w:rsidRDefault="00525971" w:rsidP="00525971">
            <w:pPr>
              <w:jc w:val="center"/>
              <w:rPr>
                <w:rFonts w:cs="Times New Roman"/>
              </w:rPr>
            </w:pPr>
            <w:r w:rsidRPr="002A6E1A">
              <w:rPr>
                <w:rFonts w:cs="Times New Roman"/>
              </w:rPr>
              <w:t>200х</w:t>
            </w:r>
            <w:r>
              <w:rPr>
                <w:rFonts w:cs="Times New Roman"/>
              </w:rPr>
              <w:t>8</w:t>
            </w:r>
            <w:r w:rsidRPr="002A6E1A">
              <w:rPr>
                <w:rFonts w:cs="Times New Roman"/>
              </w:rPr>
              <w:t>0</w:t>
            </w:r>
          </w:p>
          <w:p w14:paraId="0535813E" w14:textId="528F72DD" w:rsidR="00525971" w:rsidRPr="002925DC" w:rsidRDefault="00525971" w:rsidP="00525971">
            <w:pPr>
              <w:jc w:val="center"/>
              <w:rPr>
                <w:rFonts w:cs="Times New Roman"/>
              </w:rPr>
            </w:pPr>
            <w:r w:rsidRPr="006219BD">
              <w:rPr>
                <w:rFonts w:cs="Times New Roman"/>
              </w:rPr>
              <w:t>DN23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102996A" w14:textId="4E2C2A8F" w:rsidR="00525971" w:rsidRPr="002925DC" w:rsidRDefault="00525971" w:rsidP="00525971">
            <w:pPr>
              <w:jc w:val="center"/>
              <w:rPr>
                <w:rFonts w:cs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BC453AB" w14:textId="77777777" w:rsidR="00525971" w:rsidRPr="002925DC" w:rsidRDefault="00525971" w:rsidP="00525971">
            <w:pPr>
              <w:jc w:val="center"/>
              <w:rPr>
                <w:rFonts w:cs="Times New Roman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5CAB0FE" w14:textId="0C7DA48E" w:rsidR="00525971" w:rsidRPr="002925DC" w:rsidRDefault="00525971" w:rsidP="00525971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ВВГнг(А)-LS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F4F371" w14:textId="5084865E" w:rsidR="00525971" w:rsidRPr="002925DC" w:rsidRDefault="00525971" w:rsidP="00525971">
            <w:pPr>
              <w:jc w:val="center"/>
              <w:rPr>
                <w:rFonts w:cs="Times New Roman"/>
              </w:rPr>
            </w:pPr>
            <w:r w:rsidRPr="00BA0E0D">
              <w:rPr>
                <w:rFonts w:cs="Times New Roman"/>
              </w:rPr>
              <w:t>3x16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8D1F43A" w14:textId="620611E6" w:rsidR="00525971" w:rsidRDefault="00525971" w:rsidP="0052597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16</w:t>
            </w:r>
            <w:r w:rsidR="00D70133">
              <w:rPr>
                <w:rFonts w:cs="Times New Roman"/>
              </w:rPr>
              <w:t>8</w:t>
            </w:r>
          </w:p>
          <w:p w14:paraId="6F2BF07E" w14:textId="1E74C1A6" w:rsidR="00525971" w:rsidRPr="002925DC" w:rsidRDefault="00D70133" w:rsidP="0052597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03B605B1" w14:textId="77777777" w:rsidR="00525971" w:rsidRPr="002925DC" w:rsidRDefault="00525971" w:rsidP="00525971">
            <w:pPr>
              <w:jc w:val="center"/>
              <w:rPr>
                <w:rFonts w:cs="Times New Roma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79050AC6" w14:textId="77777777" w:rsidR="00525971" w:rsidRPr="002925DC" w:rsidRDefault="00525971" w:rsidP="00525971">
            <w:pPr>
              <w:jc w:val="center"/>
              <w:rPr>
                <w:rFonts w:cs="Times New Roman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517B45F7" w14:textId="77777777" w:rsidR="00525971" w:rsidRPr="002925DC" w:rsidRDefault="00525971" w:rsidP="00525971">
            <w:pPr>
              <w:jc w:val="center"/>
              <w:rPr>
                <w:rFonts w:cs="Times New Roman"/>
              </w:rPr>
            </w:pPr>
          </w:p>
        </w:tc>
      </w:tr>
      <w:tr w:rsidR="006219BD" w:rsidRPr="002925DC" w14:paraId="76F95C9A" w14:textId="77777777" w:rsidTr="00154335">
        <w:trPr>
          <w:cantSplit/>
          <w:trHeight w:val="454"/>
        </w:trPr>
        <w:tc>
          <w:tcPr>
            <w:tcW w:w="198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59BCA93A" w14:textId="3A69A72E" w:rsidR="006219BD" w:rsidRPr="002925DC" w:rsidRDefault="006219BD" w:rsidP="006219BD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н.ШК</w:t>
            </w:r>
            <w:r>
              <w:rPr>
                <w:rFonts w:cs="Times New Roman"/>
              </w:rPr>
              <w:t>114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35B4FFF2" w14:textId="42019EFF" w:rsidR="006219BD" w:rsidRPr="002925DC" w:rsidRDefault="006219BD" w:rsidP="006219BD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 xml:space="preserve">ШК </w:t>
            </w:r>
            <w:r>
              <w:rPr>
                <w:rFonts w:cs="Times New Roman"/>
              </w:rPr>
              <w:t>1</w:t>
            </w:r>
            <w:r w:rsidRPr="002925DC">
              <w:rPr>
                <w:rFonts w:cs="Times New Roman"/>
              </w:rPr>
              <w:t>.</w:t>
            </w:r>
            <w:r>
              <w:rPr>
                <w:rFonts w:cs="Times New Roman"/>
              </w:rPr>
              <w:t>1.6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BCBBF1A" w14:textId="67A2D12A" w:rsidR="006219BD" w:rsidRPr="002925DC" w:rsidRDefault="006219BD" w:rsidP="006219BD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 xml:space="preserve">ШК </w:t>
            </w:r>
            <w:r>
              <w:rPr>
                <w:rFonts w:cs="Times New Roman"/>
              </w:rPr>
              <w:t>1</w:t>
            </w:r>
            <w:r w:rsidRPr="002925DC">
              <w:rPr>
                <w:rFonts w:cs="Times New Roman"/>
              </w:rPr>
              <w:t>.</w:t>
            </w:r>
            <w:r>
              <w:rPr>
                <w:rFonts w:cs="Times New Roman"/>
              </w:rPr>
              <w:t>1.4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28FCD76" w14:textId="77777777" w:rsidR="006219BD" w:rsidRDefault="006219BD" w:rsidP="006219B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Лоток</w:t>
            </w:r>
          </w:p>
          <w:p w14:paraId="110F47D1" w14:textId="01C9FD97" w:rsidR="006219BD" w:rsidRPr="002925DC" w:rsidRDefault="006219BD" w:rsidP="006219BD">
            <w:pPr>
              <w:jc w:val="center"/>
              <w:rPr>
                <w:rFonts w:cs="Times New Roman"/>
              </w:rPr>
            </w:pPr>
            <w:r w:rsidRPr="006219BD">
              <w:rPr>
                <w:rFonts w:cs="Times New Roman"/>
              </w:rPr>
              <w:t>ПА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E9CC500" w14:textId="77777777" w:rsidR="006219BD" w:rsidRDefault="006219BD" w:rsidP="006219BD">
            <w:pPr>
              <w:jc w:val="center"/>
              <w:rPr>
                <w:rFonts w:cs="Times New Roman"/>
              </w:rPr>
            </w:pPr>
            <w:r w:rsidRPr="002A6E1A">
              <w:rPr>
                <w:rFonts w:cs="Times New Roman"/>
              </w:rPr>
              <w:t>200х</w:t>
            </w:r>
            <w:r>
              <w:rPr>
                <w:rFonts w:cs="Times New Roman"/>
              </w:rPr>
              <w:t>8</w:t>
            </w:r>
            <w:r w:rsidRPr="002A6E1A">
              <w:rPr>
                <w:rFonts w:cs="Times New Roman"/>
              </w:rPr>
              <w:t>0</w:t>
            </w:r>
          </w:p>
          <w:p w14:paraId="2B07D126" w14:textId="5F3E87FC" w:rsidR="006219BD" w:rsidRPr="002925DC" w:rsidRDefault="006219BD" w:rsidP="006219BD">
            <w:pPr>
              <w:jc w:val="center"/>
              <w:rPr>
                <w:rFonts w:cs="Times New Roman"/>
              </w:rPr>
            </w:pPr>
            <w:r w:rsidRPr="006219BD">
              <w:rPr>
                <w:rFonts w:cs="Times New Roman"/>
              </w:rPr>
              <w:t>DN23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D227B2" w14:textId="0F6991BC" w:rsidR="006219BD" w:rsidRPr="002925DC" w:rsidRDefault="006219BD" w:rsidP="006219BD">
            <w:pPr>
              <w:jc w:val="center"/>
              <w:rPr>
                <w:rFonts w:cs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849AFEE" w14:textId="77777777" w:rsidR="006219BD" w:rsidRPr="002925DC" w:rsidRDefault="006219BD" w:rsidP="006219BD">
            <w:pPr>
              <w:jc w:val="center"/>
              <w:rPr>
                <w:rFonts w:cs="Times New Roman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DEF163F" w14:textId="13A9E43B" w:rsidR="006219BD" w:rsidRPr="002925DC" w:rsidRDefault="006219BD" w:rsidP="006219BD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ВВГнг(А)-LS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8357874" w14:textId="7EC6A9AE" w:rsidR="006219BD" w:rsidRPr="002925DC" w:rsidRDefault="006219BD" w:rsidP="006219BD">
            <w:pPr>
              <w:jc w:val="center"/>
              <w:rPr>
                <w:rFonts w:cs="Times New Roman"/>
              </w:rPr>
            </w:pPr>
            <w:r w:rsidRPr="00BA0E0D">
              <w:rPr>
                <w:rFonts w:cs="Times New Roman"/>
              </w:rPr>
              <w:t>3x16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50F2761" w14:textId="3CF792B0" w:rsidR="006219BD" w:rsidRDefault="006219BD" w:rsidP="006219B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16</w:t>
            </w:r>
            <w:r w:rsidR="00D70133">
              <w:rPr>
                <w:rFonts w:cs="Times New Roman"/>
              </w:rPr>
              <w:t>3</w:t>
            </w:r>
          </w:p>
          <w:p w14:paraId="165AE6DD" w14:textId="74690297" w:rsidR="00525971" w:rsidRPr="002925DC" w:rsidRDefault="00D70133" w:rsidP="006219B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38577544" w14:textId="77777777" w:rsidR="006219BD" w:rsidRPr="002925DC" w:rsidRDefault="006219BD" w:rsidP="006219BD">
            <w:pPr>
              <w:jc w:val="center"/>
              <w:rPr>
                <w:rFonts w:cs="Times New Roma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0E3A8866" w14:textId="77777777" w:rsidR="006219BD" w:rsidRPr="002925DC" w:rsidRDefault="006219BD" w:rsidP="006219BD">
            <w:pPr>
              <w:jc w:val="center"/>
              <w:rPr>
                <w:rFonts w:cs="Times New Roman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768F6A99" w14:textId="77777777" w:rsidR="006219BD" w:rsidRPr="002925DC" w:rsidRDefault="006219BD" w:rsidP="006219BD">
            <w:pPr>
              <w:jc w:val="center"/>
              <w:rPr>
                <w:rFonts w:cs="Times New Roman"/>
              </w:rPr>
            </w:pPr>
          </w:p>
        </w:tc>
      </w:tr>
      <w:tr w:rsidR="00525971" w:rsidRPr="002925DC" w14:paraId="08356609" w14:textId="77777777" w:rsidTr="00154335">
        <w:trPr>
          <w:cantSplit/>
          <w:trHeight w:val="454"/>
        </w:trPr>
        <w:tc>
          <w:tcPr>
            <w:tcW w:w="198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576264DF" w14:textId="635C5D00" w:rsidR="00525971" w:rsidRPr="002925DC" w:rsidRDefault="00525971" w:rsidP="00525971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н.ШК</w:t>
            </w:r>
            <w:r>
              <w:rPr>
                <w:rFonts w:cs="Times New Roman"/>
              </w:rPr>
              <w:t>112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74C4B2A0" w14:textId="1CF38759" w:rsidR="00525971" w:rsidRPr="002925DC" w:rsidRDefault="00525971" w:rsidP="00525971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 xml:space="preserve">ШК </w:t>
            </w:r>
            <w:r>
              <w:rPr>
                <w:rFonts w:cs="Times New Roman"/>
              </w:rPr>
              <w:t>1</w:t>
            </w:r>
            <w:r w:rsidRPr="002925DC">
              <w:rPr>
                <w:rFonts w:cs="Times New Roman"/>
              </w:rPr>
              <w:t>.</w:t>
            </w:r>
            <w:r>
              <w:rPr>
                <w:rFonts w:cs="Times New Roman"/>
              </w:rPr>
              <w:t>1.4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9058861" w14:textId="360DEF21" w:rsidR="00525971" w:rsidRPr="002925DC" w:rsidRDefault="00525971" w:rsidP="00525971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 xml:space="preserve">ШК </w:t>
            </w:r>
            <w:r>
              <w:rPr>
                <w:rFonts w:cs="Times New Roman"/>
              </w:rPr>
              <w:t>1</w:t>
            </w:r>
            <w:r w:rsidRPr="002925DC">
              <w:rPr>
                <w:rFonts w:cs="Times New Roman"/>
              </w:rPr>
              <w:t>.</w:t>
            </w:r>
            <w:r>
              <w:rPr>
                <w:rFonts w:cs="Times New Roman"/>
              </w:rPr>
              <w:t>1.2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D0971F6" w14:textId="77777777" w:rsidR="00525971" w:rsidRDefault="00525971" w:rsidP="0052597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Лоток</w:t>
            </w:r>
          </w:p>
          <w:p w14:paraId="244DCC94" w14:textId="1E65D7EA" w:rsidR="00525971" w:rsidRPr="002925DC" w:rsidRDefault="00525971" w:rsidP="00525971">
            <w:pPr>
              <w:jc w:val="center"/>
              <w:rPr>
                <w:rFonts w:cs="Times New Roman"/>
              </w:rPr>
            </w:pPr>
            <w:r w:rsidRPr="006219BD">
              <w:rPr>
                <w:rFonts w:cs="Times New Roman"/>
              </w:rPr>
              <w:t>ПА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C7E447A" w14:textId="77777777" w:rsidR="00525971" w:rsidRDefault="00525971" w:rsidP="00525971">
            <w:pPr>
              <w:jc w:val="center"/>
              <w:rPr>
                <w:rFonts w:cs="Times New Roman"/>
              </w:rPr>
            </w:pPr>
            <w:r w:rsidRPr="002A6E1A">
              <w:rPr>
                <w:rFonts w:cs="Times New Roman"/>
              </w:rPr>
              <w:t>200х</w:t>
            </w:r>
            <w:r>
              <w:rPr>
                <w:rFonts w:cs="Times New Roman"/>
              </w:rPr>
              <w:t>8</w:t>
            </w:r>
            <w:r w:rsidRPr="002A6E1A">
              <w:rPr>
                <w:rFonts w:cs="Times New Roman"/>
              </w:rPr>
              <w:t>0</w:t>
            </w:r>
          </w:p>
          <w:p w14:paraId="57AE0D5A" w14:textId="6315B1BE" w:rsidR="00525971" w:rsidRPr="002925DC" w:rsidRDefault="00525971" w:rsidP="00525971">
            <w:pPr>
              <w:jc w:val="center"/>
              <w:rPr>
                <w:rFonts w:cs="Times New Roman"/>
              </w:rPr>
            </w:pPr>
            <w:r w:rsidRPr="006219BD">
              <w:rPr>
                <w:rFonts w:cs="Times New Roman"/>
              </w:rPr>
              <w:t>DN23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B430964" w14:textId="67B3A5C0" w:rsidR="00525971" w:rsidRPr="002925DC" w:rsidRDefault="00525971" w:rsidP="00525971">
            <w:pPr>
              <w:jc w:val="center"/>
              <w:rPr>
                <w:rFonts w:cs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5CC170B" w14:textId="77777777" w:rsidR="00525971" w:rsidRPr="002925DC" w:rsidRDefault="00525971" w:rsidP="00525971">
            <w:pPr>
              <w:jc w:val="center"/>
              <w:rPr>
                <w:rFonts w:cs="Times New Roman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19CF967" w14:textId="6D22D68D" w:rsidR="00525971" w:rsidRPr="002925DC" w:rsidRDefault="00525971" w:rsidP="00525971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ВВГнг(А)-LS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E18E0A6" w14:textId="0ED523CC" w:rsidR="00525971" w:rsidRPr="002925DC" w:rsidRDefault="00525971" w:rsidP="00525971">
            <w:pPr>
              <w:jc w:val="center"/>
              <w:rPr>
                <w:rFonts w:cs="Times New Roman"/>
              </w:rPr>
            </w:pPr>
            <w:r w:rsidRPr="00BA0E0D">
              <w:rPr>
                <w:rFonts w:cs="Times New Roman"/>
              </w:rPr>
              <w:t>3x16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1126512" w14:textId="6339ADED" w:rsidR="00525971" w:rsidRDefault="00525971" w:rsidP="0052597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16</w:t>
            </w:r>
            <w:r w:rsidR="00D70133">
              <w:rPr>
                <w:rFonts w:cs="Times New Roman"/>
              </w:rPr>
              <w:t>3</w:t>
            </w:r>
          </w:p>
          <w:p w14:paraId="7B6F2049" w14:textId="67563968" w:rsidR="00525971" w:rsidRPr="002925DC" w:rsidRDefault="00D70133" w:rsidP="0052597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71368481" w14:textId="77777777" w:rsidR="00525971" w:rsidRPr="002925DC" w:rsidRDefault="00525971" w:rsidP="00525971">
            <w:pPr>
              <w:jc w:val="center"/>
              <w:rPr>
                <w:rFonts w:cs="Times New Roma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53864FF5" w14:textId="77777777" w:rsidR="00525971" w:rsidRPr="002925DC" w:rsidRDefault="00525971" w:rsidP="00525971">
            <w:pPr>
              <w:jc w:val="center"/>
              <w:rPr>
                <w:rFonts w:cs="Times New Roman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62B65706" w14:textId="77777777" w:rsidR="00525971" w:rsidRPr="002925DC" w:rsidRDefault="00525971" w:rsidP="00525971">
            <w:pPr>
              <w:jc w:val="center"/>
              <w:rPr>
                <w:rFonts w:cs="Times New Roman"/>
              </w:rPr>
            </w:pPr>
          </w:p>
        </w:tc>
      </w:tr>
      <w:tr w:rsidR="006219BD" w:rsidRPr="002925DC" w14:paraId="3A754348" w14:textId="77777777" w:rsidTr="00154335">
        <w:trPr>
          <w:cantSplit/>
          <w:trHeight w:val="454"/>
        </w:trPr>
        <w:tc>
          <w:tcPr>
            <w:tcW w:w="198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03982D7B" w14:textId="3538DB51" w:rsidR="006219BD" w:rsidRPr="002925DC" w:rsidRDefault="006219BD" w:rsidP="006219BD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н.ШК</w:t>
            </w:r>
            <w:r>
              <w:rPr>
                <w:rFonts w:cs="Times New Roman"/>
              </w:rPr>
              <w:t>111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001582BB" w14:textId="240D8B84" w:rsidR="006219BD" w:rsidRPr="002925DC" w:rsidRDefault="006219BD" w:rsidP="006219BD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 xml:space="preserve">ШК </w:t>
            </w:r>
            <w:r>
              <w:rPr>
                <w:rFonts w:cs="Times New Roman"/>
              </w:rPr>
              <w:t>1</w:t>
            </w:r>
            <w:r w:rsidRPr="002925DC">
              <w:rPr>
                <w:rFonts w:cs="Times New Roman"/>
              </w:rPr>
              <w:t>.</w:t>
            </w:r>
            <w:r>
              <w:rPr>
                <w:rFonts w:cs="Times New Roman"/>
              </w:rPr>
              <w:t>1.2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444F881" w14:textId="3B1F25B1" w:rsidR="006219BD" w:rsidRPr="002925DC" w:rsidRDefault="006219BD" w:rsidP="006219BD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 xml:space="preserve">ШК </w:t>
            </w:r>
            <w:r>
              <w:rPr>
                <w:rFonts w:cs="Times New Roman"/>
              </w:rPr>
              <w:t>1</w:t>
            </w:r>
            <w:r w:rsidRPr="002925DC">
              <w:rPr>
                <w:rFonts w:cs="Times New Roman"/>
              </w:rPr>
              <w:t>.</w:t>
            </w:r>
            <w:r>
              <w:rPr>
                <w:rFonts w:cs="Times New Roman"/>
              </w:rPr>
              <w:t>1.1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C558F31" w14:textId="77777777" w:rsidR="006219BD" w:rsidRDefault="006219BD" w:rsidP="006219B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Лоток</w:t>
            </w:r>
          </w:p>
          <w:p w14:paraId="5AB75D84" w14:textId="296336ED" w:rsidR="006219BD" w:rsidRPr="002925DC" w:rsidRDefault="006219BD" w:rsidP="006219BD">
            <w:pPr>
              <w:jc w:val="center"/>
              <w:rPr>
                <w:rFonts w:cs="Times New Roman"/>
              </w:rPr>
            </w:pPr>
            <w:r w:rsidRPr="006219BD">
              <w:rPr>
                <w:rFonts w:cs="Times New Roman"/>
              </w:rPr>
              <w:t>ПА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C3532D5" w14:textId="77777777" w:rsidR="006219BD" w:rsidRDefault="006219BD" w:rsidP="006219BD">
            <w:pPr>
              <w:jc w:val="center"/>
              <w:rPr>
                <w:rFonts w:cs="Times New Roman"/>
              </w:rPr>
            </w:pPr>
            <w:r w:rsidRPr="002A6E1A">
              <w:rPr>
                <w:rFonts w:cs="Times New Roman"/>
              </w:rPr>
              <w:t>200х</w:t>
            </w:r>
            <w:r>
              <w:rPr>
                <w:rFonts w:cs="Times New Roman"/>
              </w:rPr>
              <w:t>8</w:t>
            </w:r>
            <w:r w:rsidRPr="002A6E1A">
              <w:rPr>
                <w:rFonts w:cs="Times New Roman"/>
              </w:rPr>
              <w:t>0</w:t>
            </w:r>
          </w:p>
          <w:p w14:paraId="4CF9A37C" w14:textId="0FEBEE2C" w:rsidR="006219BD" w:rsidRPr="002925DC" w:rsidRDefault="006219BD" w:rsidP="006219BD">
            <w:pPr>
              <w:jc w:val="center"/>
              <w:rPr>
                <w:rFonts w:cs="Times New Roman"/>
              </w:rPr>
            </w:pPr>
            <w:r w:rsidRPr="006219BD">
              <w:rPr>
                <w:rFonts w:cs="Times New Roman"/>
              </w:rPr>
              <w:t>DN23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909955C" w14:textId="71EA9A1A" w:rsidR="006219BD" w:rsidRPr="002925DC" w:rsidRDefault="006219BD" w:rsidP="006219BD">
            <w:pPr>
              <w:jc w:val="center"/>
              <w:rPr>
                <w:rFonts w:cs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FB3E321" w14:textId="77777777" w:rsidR="006219BD" w:rsidRPr="002925DC" w:rsidRDefault="006219BD" w:rsidP="006219BD">
            <w:pPr>
              <w:jc w:val="center"/>
              <w:rPr>
                <w:rFonts w:cs="Times New Roman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31D5ACE" w14:textId="0ED0185A" w:rsidR="006219BD" w:rsidRPr="002925DC" w:rsidRDefault="006219BD" w:rsidP="006219BD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ВВГнг(А)-LS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8316762" w14:textId="01ADCAA9" w:rsidR="006219BD" w:rsidRPr="002925DC" w:rsidRDefault="006219BD" w:rsidP="006219BD">
            <w:pPr>
              <w:jc w:val="center"/>
              <w:rPr>
                <w:rFonts w:cs="Times New Roman"/>
              </w:rPr>
            </w:pPr>
            <w:r w:rsidRPr="00BA0E0D">
              <w:rPr>
                <w:rFonts w:cs="Times New Roman"/>
              </w:rPr>
              <w:t>3x16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FDB86FE" w14:textId="4F6E152B" w:rsidR="006219BD" w:rsidRDefault="006219BD" w:rsidP="006219B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525971">
              <w:rPr>
                <w:rFonts w:cs="Times New Roman"/>
              </w:rPr>
              <w:t>2</w:t>
            </w:r>
            <w:r w:rsidR="00D70133">
              <w:rPr>
                <w:rFonts w:cs="Times New Roman"/>
              </w:rPr>
              <w:t>8</w:t>
            </w:r>
          </w:p>
          <w:p w14:paraId="6A57C635" w14:textId="78191892" w:rsidR="00525971" w:rsidRPr="002925DC" w:rsidRDefault="00D70133" w:rsidP="006219B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445BD484" w14:textId="77777777" w:rsidR="006219BD" w:rsidRPr="002925DC" w:rsidRDefault="006219BD" w:rsidP="006219BD">
            <w:pPr>
              <w:jc w:val="center"/>
              <w:rPr>
                <w:rFonts w:cs="Times New Roma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11F4B00F" w14:textId="77777777" w:rsidR="006219BD" w:rsidRPr="002925DC" w:rsidRDefault="006219BD" w:rsidP="006219BD">
            <w:pPr>
              <w:jc w:val="center"/>
              <w:rPr>
                <w:rFonts w:cs="Times New Roman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7312FCB3" w14:textId="77777777" w:rsidR="006219BD" w:rsidRPr="002925DC" w:rsidRDefault="006219BD" w:rsidP="006219BD">
            <w:pPr>
              <w:jc w:val="center"/>
              <w:rPr>
                <w:rFonts w:cs="Times New Roman"/>
              </w:rPr>
            </w:pPr>
          </w:p>
        </w:tc>
      </w:tr>
      <w:tr w:rsidR="006219BD" w:rsidRPr="002925DC" w14:paraId="28CFF2E5" w14:textId="77777777" w:rsidTr="00154335">
        <w:trPr>
          <w:cantSplit/>
          <w:trHeight w:val="454"/>
        </w:trPr>
        <w:tc>
          <w:tcPr>
            <w:tcW w:w="198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2241C24E" w14:textId="40F9DA94" w:rsidR="006219BD" w:rsidRPr="002925DC" w:rsidRDefault="006219BD" w:rsidP="006219BD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н.Ш</w:t>
            </w:r>
            <w:r>
              <w:rPr>
                <w:rFonts w:cs="Times New Roman"/>
              </w:rPr>
              <w:t>О111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4FC7E7A0" w14:textId="56B369D2" w:rsidR="006219BD" w:rsidRPr="002925DC" w:rsidRDefault="006219BD" w:rsidP="006219BD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 xml:space="preserve">ШК </w:t>
            </w:r>
            <w:r>
              <w:rPr>
                <w:rFonts w:cs="Times New Roman"/>
              </w:rPr>
              <w:t>1</w:t>
            </w:r>
            <w:r w:rsidRPr="002925DC">
              <w:rPr>
                <w:rFonts w:cs="Times New Roman"/>
              </w:rPr>
              <w:t>.</w:t>
            </w:r>
            <w:r>
              <w:rPr>
                <w:rFonts w:cs="Times New Roman"/>
              </w:rPr>
              <w:t>1.1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30DD54B" w14:textId="26FB95CE" w:rsidR="006219BD" w:rsidRPr="002925DC" w:rsidRDefault="006219BD" w:rsidP="006219BD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Ш</w:t>
            </w:r>
            <w:r>
              <w:rPr>
                <w:rFonts w:cs="Times New Roman"/>
              </w:rPr>
              <w:t>О</w:t>
            </w:r>
            <w:r w:rsidRPr="002925DC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1</w:t>
            </w:r>
            <w:r w:rsidRPr="002925DC">
              <w:rPr>
                <w:rFonts w:cs="Times New Roman"/>
              </w:rPr>
              <w:t>.</w:t>
            </w:r>
            <w:r>
              <w:rPr>
                <w:rFonts w:cs="Times New Roman"/>
              </w:rPr>
              <w:t>1.1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B97776" w14:textId="77777777" w:rsidR="006219BD" w:rsidRDefault="006219BD" w:rsidP="006219B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Лоток</w:t>
            </w:r>
          </w:p>
          <w:p w14:paraId="04BC74DE" w14:textId="7528DA2F" w:rsidR="006219BD" w:rsidRPr="002925DC" w:rsidRDefault="006219BD" w:rsidP="006219BD">
            <w:pPr>
              <w:jc w:val="center"/>
              <w:rPr>
                <w:rFonts w:cs="Times New Roman"/>
              </w:rPr>
            </w:pPr>
            <w:r w:rsidRPr="006219BD">
              <w:rPr>
                <w:rFonts w:cs="Times New Roman"/>
              </w:rPr>
              <w:t>ПА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2E1EE56" w14:textId="77777777" w:rsidR="006219BD" w:rsidRDefault="006219BD" w:rsidP="006219BD">
            <w:pPr>
              <w:jc w:val="center"/>
              <w:rPr>
                <w:rFonts w:cs="Times New Roman"/>
              </w:rPr>
            </w:pPr>
            <w:r w:rsidRPr="002A6E1A">
              <w:rPr>
                <w:rFonts w:cs="Times New Roman"/>
              </w:rPr>
              <w:t>200х</w:t>
            </w:r>
            <w:r>
              <w:rPr>
                <w:rFonts w:cs="Times New Roman"/>
              </w:rPr>
              <w:t>8</w:t>
            </w:r>
            <w:r w:rsidRPr="002A6E1A">
              <w:rPr>
                <w:rFonts w:cs="Times New Roman"/>
              </w:rPr>
              <w:t>0</w:t>
            </w:r>
          </w:p>
          <w:p w14:paraId="4CDC1B39" w14:textId="208132B5" w:rsidR="006219BD" w:rsidRPr="002925DC" w:rsidRDefault="006219BD" w:rsidP="006219BD">
            <w:pPr>
              <w:jc w:val="center"/>
              <w:rPr>
                <w:rFonts w:cs="Times New Roman"/>
              </w:rPr>
            </w:pPr>
            <w:r w:rsidRPr="006219BD">
              <w:rPr>
                <w:rFonts w:cs="Times New Roman"/>
              </w:rPr>
              <w:t>DN23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30D4ADA" w14:textId="5026D21A" w:rsidR="006219BD" w:rsidRDefault="006219BD" w:rsidP="006219BD">
            <w:pPr>
              <w:jc w:val="center"/>
              <w:rPr>
                <w:rFonts w:cs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FFD4B50" w14:textId="77777777" w:rsidR="006219BD" w:rsidRPr="002925DC" w:rsidRDefault="006219BD" w:rsidP="006219BD">
            <w:pPr>
              <w:jc w:val="center"/>
              <w:rPr>
                <w:rFonts w:cs="Times New Roman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33F05CB" w14:textId="164D7D9B" w:rsidR="006219BD" w:rsidRPr="002925DC" w:rsidRDefault="006219BD" w:rsidP="006219BD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ВВГнг(А)-LS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3CE0C65" w14:textId="747A8D89" w:rsidR="006219BD" w:rsidRPr="002925DC" w:rsidRDefault="006219BD" w:rsidP="006219BD">
            <w:pPr>
              <w:jc w:val="center"/>
              <w:rPr>
                <w:rFonts w:cs="Times New Roman"/>
              </w:rPr>
            </w:pPr>
            <w:r w:rsidRPr="00BA0E0D">
              <w:rPr>
                <w:rFonts w:cs="Times New Roman"/>
              </w:rPr>
              <w:t>3x16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4916376" w14:textId="5F02B46E" w:rsidR="006219BD" w:rsidRDefault="00B24339" w:rsidP="006219B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D70133">
              <w:rPr>
                <w:rFonts w:cs="Times New Roman"/>
              </w:rPr>
              <w:t>8</w:t>
            </w:r>
          </w:p>
          <w:p w14:paraId="02BE5BC2" w14:textId="4E443ADC" w:rsidR="00525971" w:rsidRPr="002925DC" w:rsidRDefault="00525971" w:rsidP="006219B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5BD2C584" w14:textId="77777777" w:rsidR="006219BD" w:rsidRPr="002925DC" w:rsidRDefault="006219BD" w:rsidP="006219BD">
            <w:pPr>
              <w:jc w:val="center"/>
              <w:rPr>
                <w:rFonts w:cs="Times New Roma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3FF040F5" w14:textId="77777777" w:rsidR="006219BD" w:rsidRPr="002925DC" w:rsidRDefault="006219BD" w:rsidP="006219BD">
            <w:pPr>
              <w:jc w:val="center"/>
              <w:rPr>
                <w:rFonts w:cs="Times New Roman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7EF8C5FA" w14:textId="1CECB281" w:rsidR="006219BD" w:rsidRPr="002925DC" w:rsidRDefault="006219BD" w:rsidP="006219BD">
            <w:pPr>
              <w:jc w:val="center"/>
              <w:rPr>
                <w:rFonts w:cs="Times New Roman"/>
              </w:rPr>
            </w:pPr>
          </w:p>
        </w:tc>
      </w:tr>
      <w:tr w:rsidR="006219BD" w:rsidRPr="002925DC" w14:paraId="012AB271" w14:textId="77777777" w:rsidTr="006C091C">
        <w:trPr>
          <w:cantSplit/>
          <w:trHeight w:val="454"/>
        </w:trPr>
        <w:tc>
          <w:tcPr>
            <w:tcW w:w="198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4CA60465" w14:textId="2165C7D7" w:rsidR="006219BD" w:rsidRPr="002925DC" w:rsidRDefault="006219BD" w:rsidP="006219BD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lastRenderedPageBreak/>
              <w:t>н.Ш</w:t>
            </w:r>
            <w:r>
              <w:rPr>
                <w:rFonts w:cs="Times New Roman"/>
              </w:rPr>
              <w:t>К117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1803824B" w14:textId="7B0C4AAA" w:rsidR="006219BD" w:rsidRPr="002925DC" w:rsidRDefault="006219BD" w:rsidP="006219BD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Ш</w:t>
            </w:r>
            <w:r>
              <w:rPr>
                <w:rFonts w:cs="Times New Roman"/>
              </w:rPr>
              <w:t>К</w:t>
            </w:r>
            <w:r w:rsidRPr="002925DC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1</w:t>
            </w:r>
            <w:r w:rsidRPr="002925DC">
              <w:rPr>
                <w:rFonts w:cs="Times New Roman"/>
              </w:rPr>
              <w:t>.</w:t>
            </w:r>
            <w:r>
              <w:rPr>
                <w:rFonts w:cs="Times New Roman"/>
              </w:rPr>
              <w:t>1.9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59AA246D" w14:textId="6500A0E0" w:rsidR="006219BD" w:rsidRPr="002925DC" w:rsidRDefault="006219BD" w:rsidP="006219BD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Ш</w:t>
            </w:r>
            <w:r>
              <w:rPr>
                <w:rFonts w:cs="Times New Roman"/>
              </w:rPr>
              <w:t>К</w:t>
            </w:r>
            <w:r w:rsidRPr="002925DC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1</w:t>
            </w:r>
            <w:r w:rsidRPr="002925DC">
              <w:rPr>
                <w:rFonts w:cs="Times New Roman"/>
              </w:rPr>
              <w:t>.</w:t>
            </w:r>
            <w:r>
              <w:rPr>
                <w:rFonts w:cs="Times New Roman"/>
              </w:rPr>
              <w:t>1.7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419F005E" w14:textId="77777777" w:rsidR="006219BD" w:rsidRDefault="006219BD" w:rsidP="006219B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Лоток</w:t>
            </w:r>
          </w:p>
          <w:p w14:paraId="6F4457BD" w14:textId="0BDDDED5" w:rsidR="006219BD" w:rsidRPr="002925DC" w:rsidRDefault="006219BD" w:rsidP="006219BD">
            <w:pPr>
              <w:jc w:val="center"/>
              <w:rPr>
                <w:rFonts w:cs="Times New Roman"/>
              </w:rPr>
            </w:pPr>
            <w:r w:rsidRPr="006219BD">
              <w:rPr>
                <w:rFonts w:cs="Times New Roman"/>
              </w:rPr>
              <w:t>ПА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5B0A0A8E" w14:textId="77777777" w:rsidR="006219BD" w:rsidRDefault="006219BD" w:rsidP="006219BD">
            <w:pPr>
              <w:jc w:val="center"/>
              <w:rPr>
                <w:rFonts w:cs="Times New Roman"/>
              </w:rPr>
            </w:pPr>
            <w:r w:rsidRPr="002A6E1A">
              <w:rPr>
                <w:rFonts w:cs="Times New Roman"/>
              </w:rPr>
              <w:t>200х</w:t>
            </w:r>
            <w:r>
              <w:rPr>
                <w:rFonts w:cs="Times New Roman"/>
              </w:rPr>
              <w:t>8</w:t>
            </w:r>
            <w:r w:rsidRPr="002A6E1A">
              <w:rPr>
                <w:rFonts w:cs="Times New Roman"/>
              </w:rPr>
              <w:t>0</w:t>
            </w:r>
          </w:p>
          <w:p w14:paraId="2BE6EE50" w14:textId="2B43D51C" w:rsidR="006219BD" w:rsidRPr="002925DC" w:rsidRDefault="006219BD" w:rsidP="006219BD">
            <w:pPr>
              <w:jc w:val="center"/>
              <w:rPr>
                <w:rFonts w:cs="Times New Roman"/>
              </w:rPr>
            </w:pPr>
            <w:r w:rsidRPr="006219BD">
              <w:rPr>
                <w:rFonts w:cs="Times New Roman"/>
              </w:rPr>
              <w:t>DN23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55514841" w14:textId="2344D9F4" w:rsidR="006219BD" w:rsidRDefault="006219BD" w:rsidP="006219BD">
            <w:pPr>
              <w:jc w:val="center"/>
              <w:rPr>
                <w:rFonts w:cs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2A4DD39C" w14:textId="77777777" w:rsidR="006219BD" w:rsidRPr="002925DC" w:rsidRDefault="006219BD" w:rsidP="006219BD">
            <w:pPr>
              <w:jc w:val="center"/>
              <w:rPr>
                <w:rFonts w:cs="Times New Roman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06BBD407" w14:textId="2A72F0E4" w:rsidR="006219BD" w:rsidRPr="002925DC" w:rsidRDefault="006219BD" w:rsidP="006219BD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ВВГнг(А)-LS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6EC1C78A" w14:textId="0E0CDE9F" w:rsidR="006219BD" w:rsidRPr="002925DC" w:rsidRDefault="006219BD" w:rsidP="006219BD">
            <w:pPr>
              <w:jc w:val="center"/>
              <w:rPr>
                <w:rFonts w:cs="Times New Roman"/>
              </w:rPr>
            </w:pPr>
            <w:r w:rsidRPr="00BA0E0D">
              <w:rPr>
                <w:rFonts w:cs="Times New Roman"/>
              </w:rPr>
              <w:t>3x16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12008CBF" w14:textId="4A0EEA48" w:rsidR="006219BD" w:rsidRDefault="006219BD" w:rsidP="006219B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D70133">
              <w:rPr>
                <w:rFonts w:cs="Times New Roman"/>
              </w:rPr>
              <w:t>73</w:t>
            </w:r>
          </w:p>
          <w:p w14:paraId="1B10DF6A" w14:textId="6DBFEF12" w:rsidR="00D70133" w:rsidRPr="002925DC" w:rsidRDefault="00D70133" w:rsidP="006219B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715796BC" w14:textId="77777777" w:rsidR="006219BD" w:rsidRPr="002925DC" w:rsidRDefault="006219BD" w:rsidP="006219BD">
            <w:pPr>
              <w:jc w:val="center"/>
              <w:rPr>
                <w:rFonts w:cs="Times New Roma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483E9119" w14:textId="77777777" w:rsidR="006219BD" w:rsidRPr="002925DC" w:rsidRDefault="006219BD" w:rsidP="006219BD">
            <w:pPr>
              <w:jc w:val="center"/>
              <w:rPr>
                <w:rFonts w:cs="Times New Roman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23514E04" w14:textId="77777777" w:rsidR="006219BD" w:rsidRPr="002925DC" w:rsidRDefault="006219BD" w:rsidP="006219BD">
            <w:pPr>
              <w:jc w:val="center"/>
              <w:rPr>
                <w:rFonts w:cs="Times New Roman"/>
              </w:rPr>
            </w:pPr>
          </w:p>
        </w:tc>
      </w:tr>
      <w:tr w:rsidR="006219BD" w:rsidRPr="002925DC" w14:paraId="610E7A00" w14:textId="77777777" w:rsidTr="006C091C">
        <w:trPr>
          <w:cantSplit/>
          <w:trHeight w:val="454"/>
        </w:trPr>
        <w:tc>
          <w:tcPr>
            <w:tcW w:w="198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39FF2091" w14:textId="6E06E1B9" w:rsidR="006219BD" w:rsidRPr="002925DC" w:rsidRDefault="006219BD" w:rsidP="006219BD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н.ШК</w:t>
            </w:r>
            <w:r>
              <w:rPr>
                <w:rFonts w:cs="Times New Roman"/>
              </w:rPr>
              <w:t>115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0B912ED3" w14:textId="727A2E54" w:rsidR="006219BD" w:rsidRPr="002925DC" w:rsidRDefault="006219BD" w:rsidP="006219BD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Ш</w:t>
            </w:r>
            <w:r>
              <w:rPr>
                <w:rFonts w:cs="Times New Roman"/>
              </w:rPr>
              <w:t>К</w:t>
            </w:r>
            <w:r w:rsidRPr="002925DC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1</w:t>
            </w:r>
            <w:r w:rsidRPr="002925DC">
              <w:rPr>
                <w:rFonts w:cs="Times New Roman"/>
              </w:rPr>
              <w:t>.</w:t>
            </w:r>
            <w:r>
              <w:rPr>
                <w:rFonts w:cs="Times New Roman"/>
              </w:rPr>
              <w:t>1.7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5BBE0774" w14:textId="047EDBDD" w:rsidR="006219BD" w:rsidRPr="002925DC" w:rsidRDefault="006219BD" w:rsidP="006219BD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Ш</w:t>
            </w:r>
            <w:r>
              <w:rPr>
                <w:rFonts w:cs="Times New Roman"/>
              </w:rPr>
              <w:t>К</w:t>
            </w:r>
            <w:r w:rsidRPr="002925DC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1</w:t>
            </w:r>
            <w:r w:rsidRPr="002925DC">
              <w:rPr>
                <w:rFonts w:cs="Times New Roman"/>
              </w:rPr>
              <w:t>.</w:t>
            </w:r>
            <w:r>
              <w:rPr>
                <w:rFonts w:cs="Times New Roman"/>
              </w:rPr>
              <w:t>1.5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46DED68E" w14:textId="77777777" w:rsidR="006219BD" w:rsidRDefault="006219BD" w:rsidP="006219B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Лоток</w:t>
            </w:r>
          </w:p>
          <w:p w14:paraId="2430CCD3" w14:textId="6DD9EF02" w:rsidR="006219BD" w:rsidRPr="002925DC" w:rsidRDefault="006219BD" w:rsidP="006219BD">
            <w:pPr>
              <w:jc w:val="center"/>
              <w:rPr>
                <w:rFonts w:cs="Times New Roman"/>
              </w:rPr>
            </w:pPr>
            <w:r w:rsidRPr="006219BD">
              <w:rPr>
                <w:rFonts w:cs="Times New Roman"/>
              </w:rPr>
              <w:t>ПА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5C617BDD" w14:textId="77777777" w:rsidR="006219BD" w:rsidRDefault="006219BD" w:rsidP="006219BD">
            <w:pPr>
              <w:jc w:val="center"/>
              <w:rPr>
                <w:rFonts w:cs="Times New Roman"/>
              </w:rPr>
            </w:pPr>
            <w:r w:rsidRPr="002A6E1A">
              <w:rPr>
                <w:rFonts w:cs="Times New Roman"/>
              </w:rPr>
              <w:t>200х</w:t>
            </w:r>
            <w:r>
              <w:rPr>
                <w:rFonts w:cs="Times New Roman"/>
              </w:rPr>
              <w:t>8</w:t>
            </w:r>
            <w:r w:rsidRPr="002A6E1A">
              <w:rPr>
                <w:rFonts w:cs="Times New Roman"/>
              </w:rPr>
              <w:t>0</w:t>
            </w:r>
          </w:p>
          <w:p w14:paraId="7F2E92C4" w14:textId="22D9AAA6" w:rsidR="006219BD" w:rsidRPr="002925DC" w:rsidRDefault="006219BD" w:rsidP="006219BD">
            <w:pPr>
              <w:jc w:val="center"/>
              <w:rPr>
                <w:rFonts w:cs="Times New Roman"/>
              </w:rPr>
            </w:pPr>
            <w:r w:rsidRPr="006219BD">
              <w:rPr>
                <w:rFonts w:cs="Times New Roman"/>
              </w:rPr>
              <w:t>DN23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38C15A6C" w14:textId="236A3E22" w:rsidR="006219BD" w:rsidRDefault="006219BD" w:rsidP="006219BD">
            <w:pPr>
              <w:jc w:val="center"/>
              <w:rPr>
                <w:rFonts w:cs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6CB6A664" w14:textId="77777777" w:rsidR="006219BD" w:rsidRPr="002925DC" w:rsidRDefault="006219BD" w:rsidP="006219BD">
            <w:pPr>
              <w:jc w:val="center"/>
              <w:rPr>
                <w:rFonts w:cs="Times New Roman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361A3D45" w14:textId="66BB7FF2" w:rsidR="006219BD" w:rsidRPr="002925DC" w:rsidRDefault="006219BD" w:rsidP="006219BD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ВВГнг(А)-LS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27AD4C1F" w14:textId="6FE46D54" w:rsidR="006219BD" w:rsidRPr="002925DC" w:rsidRDefault="006219BD" w:rsidP="006219BD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3x</w:t>
            </w:r>
            <w:r>
              <w:rPr>
                <w:rFonts w:cs="Times New Roman"/>
              </w:rPr>
              <w:t>1</w:t>
            </w:r>
            <w:r w:rsidRPr="002925DC">
              <w:rPr>
                <w:rFonts w:cs="Times New Roman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07217D23" w14:textId="0C040ECF" w:rsidR="006219BD" w:rsidRDefault="006219BD" w:rsidP="006219B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D70133">
              <w:rPr>
                <w:rFonts w:cs="Times New Roman"/>
              </w:rPr>
              <w:t>58</w:t>
            </w:r>
          </w:p>
          <w:p w14:paraId="3E4E02C0" w14:textId="0B6FD4E1" w:rsidR="00D70133" w:rsidRPr="002925DC" w:rsidRDefault="00D70133" w:rsidP="006219B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51CC5026" w14:textId="77777777" w:rsidR="006219BD" w:rsidRPr="002925DC" w:rsidRDefault="006219BD" w:rsidP="006219BD">
            <w:pPr>
              <w:jc w:val="center"/>
              <w:rPr>
                <w:rFonts w:cs="Times New Roma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262B97D3" w14:textId="77777777" w:rsidR="006219BD" w:rsidRPr="002925DC" w:rsidRDefault="006219BD" w:rsidP="006219BD">
            <w:pPr>
              <w:jc w:val="center"/>
              <w:rPr>
                <w:rFonts w:cs="Times New Roman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716C4135" w14:textId="77777777" w:rsidR="006219BD" w:rsidRPr="002925DC" w:rsidRDefault="006219BD" w:rsidP="006219BD">
            <w:pPr>
              <w:jc w:val="center"/>
              <w:rPr>
                <w:rFonts w:cs="Times New Roman"/>
              </w:rPr>
            </w:pPr>
          </w:p>
        </w:tc>
      </w:tr>
      <w:tr w:rsidR="006219BD" w:rsidRPr="002925DC" w14:paraId="32E630AE" w14:textId="77777777" w:rsidTr="006C091C">
        <w:trPr>
          <w:cantSplit/>
          <w:trHeight w:val="454"/>
        </w:trPr>
        <w:tc>
          <w:tcPr>
            <w:tcW w:w="198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036B33A3" w14:textId="4830CEF0" w:rsidR="006219BD" w:rsidRPr="002925DC" w:rsidRDefault="006219BD" w:rsidP="006219BD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н.ШК</w:t>
            </w:r>
            <w:r>
              <w:rPr>
                <w:rFonts w:cs="Times New Roman"/>
              </w:rPr>
              <w:t>113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42A89B54" w14:textId="3777ACB2" w:rsidR="006219BD" w:rsidRPr="002925DC" w:rsidRDefault="006219BD" w:rsidP="006219BD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Ш</w:t>
            </w:r>
            <w:r>
              <w:rPr>
                <w:rFonts w:cs="Times New Roman"/>
              </w:rPr>
              <w:t>К</w:t>
            </w:r>
            <w:r w:rsidRPr="002925DC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1</w:t>
            </w:r>
            <w:r w:rsidRPr="002925DC">
              <w:rPr>
                <w:rFonts w:cs="Times New Roman"/>
              </w:rPr>
              <w:t>.</w:t>
            </w:r>
            <w:r>
              <w:rPr>
                <w:rFonts w:cs="Times New Roman"/>
              </w:rPr>
              <w:t>1.5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595BB84F" w14:textId="712CA8F1" w:rsidR="006219BD" w:rsidRPr="002925DC" w:rsidRDefault="006219BD" w:rsidP="006219BD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Ш</w:t>
            </w:r>
            <w:r>
              <w:rPr>
                <w:rFonts w:cs="Times New Roman"/>
              </w:rPr>
              <w:t>К</w:t>
            </w:r>
            <w:r w:rsidRPr="002925DC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1</w:t>
            </w:r>
            <w:r w:rsidRPr="002925DC">
              <w:rPr>
                <w:rFonts w:cs="Times New Roman"/>
              </w:rPr>
              <w:t>.</w:t>
            </w:r>
            <w:r>
              <w:rPr>
                <w:rFonts w:cs="Times New Roman"/>
              </w:rPr>
              <w:t>1.3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450995C5" w14:textId="77777777" w:rsidR="006219BD" w:rsidRDefault="006219BD" w:rsidP="006219B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Лоток</w:t>
            </w:r>
          </w:p>
          <w:p w14:paraId="2EBAA3E3" w14:textId="1BC39084" w:rsidR="006219BD" w:rsidRPr="002925DC" w:rsidRDefault="006219BD" w:rsidP="006219BD">
            <w:pPr>
              <w:jc w:val="center"/>
              <w:rPr>
                <w:rFonts w:cs="Times New Roman"/>
              </w:rPr>
            </w:pPr>
            <w:r w:rsidRPr="006219BD">
              <w:rPr>
                <w:rFonts w:cs="Times New Roman"/>
              </w:rPr>
              <w:t>ПА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6ADC1505" w14:textId="77777777" w:rsidR="006219BD" w:rsidRDefault="006219BD" w:rsidP="006219BD">
            <w:pPr>
              <w:jc w:val="center"/>
              <w:rPr>
                <w:rFonts w:cs="Times New Roman"/>
              </w:rPr>
            </w:pPr>
            <w:r w:rsidRPr="002A6E1A">
              <w:rPr>
                <w:rFonts w:cs="Times New Roman"/>
              </w:rPr>
              <w:t>200х</w:t>
            </w:r>
            <w:r>
              <w:rPr>
                <w:rFonts w:cs="Times New Roman"/>
              </w:rPr>
              <w:t>8</w:t>
            </w:r>
            <w:r w:rsidRPr="002A6E1A">
              <w:rPr>
                <w:rFonts w:cs="Times New Roman"/>
              </w:rPr>
              <w:t>0</w:t>
            </w:r>
          </w:p>
          <w:p w14:paraId="492E189A" w14:textId="181F593B" w:rsidR="006219BD" w:rsidRPr="002925DC" w:rsidRDefault="006219BD" w:rsidP="006219BD">
            <w:pPr>
              <w:jc w:val="center"/>
              <w:rPr>
                <w:rFonts w:cs="Times New Roman"/>
              </w:rPr>
            </w:pPr>
            <w:r w:rsidRPr="006219BD">
              <w:rPr>
                <w:rFonts w:cs="Times New Roman"/>
              </w:rPr>
              <w:t>DN23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08729D52" w14:textId="3DDE65AF" w:rsidR="006219BD" w:rsidRDefault="006219BD" w:rsidP="006219BD">
            <w:pPr>
              <w:jc w:val="center"/>
              <w:rPr>
                <w:rFonts w:cs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300A104E" w14:textId="77777777" w:rsidR="006219BD" w:rsidRPr="002925DC" w:rsidRDefault="006219BD" w:rsidP="006219BD">
            <w:pPr>
              <w:jc w:val="center"/>
              <w:rPr>
                <w:rFonts w:cs="Times New Roman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0D205F0C" w14:textId="51ECD153" w:rsidR="006219BD" w:rsidRPr="002925DC" w:rsidRDefault="006219BD" w:rsidP="006219BD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ВВГнг(А)-LS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2DEB199D" w14:textId="7E49CAC1" w:rsidR="006219BD" w:rsidRPr="002925DC" w:rsidRDefault="006219BD" w:rsidP="006219BD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3x</w:t>
            </w:r>
            <w:r>
              <w:rPr>
                <w:rFonts w:cs="Times New Roman"/>
              </w:rPr>
              <w:t>1</w:t>
            </w:r>
            <w:r w:rsidRPr="002925DC">
              <w:rPr>
                <w:rFonts w:cs="Times New Roman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3BB636B2" w14:textId="72CCB05D" w:rsidR="006219BD" w:rsidRDefault="006219BD" w:rsidP="006219B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16</w:t>
            </w:r>
            <w:r w:rsidR="00D70133">
              <w:rPr>
                <w:rFonts w:cs="Times New Roman"/>
              </w:rPr>
              <w:t>3</w:t>
            </w:r>
          </w:p>
          <w:p w14:paraId="2F42761A" w14:textId="6C1E3C68" w:rsidR="00D70133" w:rsidRPr="002925DC" w:rsidRDefault="00D70133" w:rsidP="006219B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23B983A9" w14:textId="77777777" w:rsidR="006219BD" w:rsidRPr="002925DC" w:rsidRDefault="006219BD" w:rsidP="006219BD">
            <w:pPr>
              <w:jc w:val="center"/>
              <w:rPr>
                <w:rFonts w:cs="Times New Roma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1EFCB76C" w14:textId="77777777" w:rsidR="006219BD" w:rsidRPr="002925DC" w:rsidRDefault="006219BD" w:rsidP="006219BD">
            <w:pPr>
              <w:jc w:val="center"/>
              <w:rPr>
                <w:rFonts w:cs="Times New Roman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60157995" w14:textId="77777777" w:rsidR="006219BD" w:rsidRPr="002925DC" w:rsidRDefault="006219BD" w:rsidP="006219BD">
            <w:pPr>
              <w:jc w:val="center"/>
              <w:rPr>
                <w:rFonts w:cs="Times New Roman"/>
              </w:rPr>
            </w:pPr>
          </w:p>
        </w:tc>
      </w:tr>
      <w:tr w:rsidR="0061204C" w:rsidRPr="002925DC" w14:paraId="212CDAD4" w14:textId="77777777" w:rsidTr="006C091C">
        <w:trPr>
          <w:cantSplit/>
          <w:trHeight w:val="454"/>
        </w:trPr>
        <w:tc>
          <w:tcPr>
            <w:tcW w:w="198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65626A1A" w14:textId="38725D4F" w:rsidR="0061204C" w:rsidRPr="002925DC" w:rsidRDefault="0061204C" w:rsidP="0061204C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н.</w:t>
            </w:r>
            <w:r>
              <w:rPr>
                <w:rFonts w:cs="Times New Roman"/>
              </w:rPr>
              <w:t>ОС111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0B8D5F69" w14:textId="648B4982" w:rsidR="0061204C" w:rsidRPr="002925DC" w:rsidRDefault="0061204C" w:rsidP="0061204C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Ш</w:t>
            </w:r>
            <w:r>
              <w:rPr>
                <w:rFonts w:cs="Times New Roman"/>
              </w:rPr>
              <w:t>КР</w:t>
            </w:r>
            <w:r w:rsidRPr="002925DC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1</w:t>
            </w:r>
            <w:r w:rsidRPr="002925DC">
              <w:rPr>
                <w:rFonts w:cs="Times New Roman"/>
              </w:rPr>
              <w:t>.</w:t>
            </w:r>
            <w:r>
              <w:rPr>
                <w:rFonts w:cs="Times New Roman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4991EB34" w14:textId="3F288FA5" w:rsidR="0061204C" w:rsidRPr="002925DC" w:rsidRDefault="0061204C" w:rsidP="0061204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ОС111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317F7367" w14:textId="77777777" w:rsidR="0061204C" w:rsidRDefault="0061204C" w:rsidP="0061204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Лоток</w:t>
            </w:r>
          </w:p>
          <w:p w14:paraId="7DF8FC3C" w14:textId="017B0672" w:rsidR="0061204C" w:rsidRPr="002925DC" w:rsidRDefault="0061204C" w:rsidP="0061204C">
            <w:pPr>
              <w:jc w:val="center"/>
              <w:rPr>
                <w:rFonts w:cs="Times New Roman"/>
              </w:rPr>
            </w:pPr>
            <w:r w:rsidRPr="006219BD">
              <w:rPr>
                <w:rFonts w:cs="Times New Roman"/>
              </w:rPr>
              <w:t>ПА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57AADB04" w14:textId="77777777" w:rsidR="0061204C" w:rsidRDefault="0061204C" w:rsidP="0061204C">
            <w:pPr>
              <w:jc w:val="center"/>
              <w:rPr>
                <w:rFonts w:cs="Times New Roman"/>
              </w:rPr>
            </w:pPr>
            <w:r w:rsidRPr="002A6E1A">
              <w:rPr>
                <w:rFonts w:cs="Times New Roman"/>
              </w:rPr>
              <w:t>200х</w:t>
            </w:r>
            <w:r>
              <w:rPr>
                <w:rFonts w:cs="Times New Roman"/>
              </w:rPr>
              <w:t>8</w:t>
            </w:r>
            <w:r w:rsidRPr="002A6E1A">
              <w:rPr>
                <w:rFonts w:cs="Times New Roman"/>
              </w:rPr>
              <w:t>0</w:t>
            </w:r>
          </w:p>
          <w:p w14:paraId="53F17B8A" w14:textId="50A11DCA" w:rsidR="0061204C" w:rsidRPr="002925DC" w:rsidRDefault="0061204C" w:rsidP="0061204C">
            <w:pPr>
              <w:jc w:val="center"/>
              <w:rPr>
                <w:rFonts w:cs="Times New Roman"/>
              </w:rPr>
            </w:pPr>
            <w:r w:rsidRPr="006219BD">
              <w:rPr>
                <w:rFonts w:cs="Times New Roman"/>
              </w:rPr>
              <w:t>DN23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721D2CC7" w14:textId="17EFC16B" w:rsidR="0061204C" w:rsidRDefault="0061204C" w:rsidP="0061204C">
            <w:pPr>
              <w:jc w:val="center"/>
              <w:rPr>
                <w:rFonts w:cs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644BD1B7" w14:textId="77777777" w:rsidR="0061204C" w:rsidRPr="002925DC" w:rsidRDefault="0061204C" w:rsidP="0061204C">
            <w:pPr>
              <w:jc w:val="center"/>
              <w:rPr>
                <w:rFonts w:cs="Times New Roman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4BB94A66" w14:textId="0CAFB94A" w:rsidR="0061204C" w:rsidRPr="002925DC" w:rsidRDefault="0061204C" w:rsidP="0061204C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ВВГнг(А)-LS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1E67FAA2" w14:textId="03A221E9" w:rsidR="0061204C" w:rsidRPr="002925DC" w:rsidRDefault="0061204C" w:rsidP="0061204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  <w:r w:rsidRPr="002925DC">
              <w:rPr>
                <w:rFonts w:cs="Times New Roman"/>
              </w:rPr>
              <w:t>x</w:t>
            </w:r>
            <w:r>
              <w:rPr>
                <w:rFonts w:cs="Times New Roman"/>
              </w:rPr>
              <w:t>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53F7C9F0" w14:textId="2CCEA1BF" w:rsidR="0061204C" w:rsidRDefault="0061204C" w:rsidP="0061204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F963B9">
              <w:rPr>
                <w:rFonts w:cs="Times New Roman"/>
              </w:rPr>
              <w:t>4,5</w:t>
            </w:r>
          </w:p>
          <w:p w14:paraId="1606C895" w14:textId="3A476880" w:rsidR="00F963B9" w:rsidRPr="002925DC" w:rsidRDefault="00F963B9" w:rsidP="0061204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1D49CAA8" w14:textId="77777777" w:rsidR="0061204C" w:rsidRPr="002925DC" w:rsidRDefault="0061204C" w:rsidP="0061204C">
            <w:pPr>
              <w:jc w:val="center"/>
              <w:rPr>
                <w:rFonts w:cs="Times New Roma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32F0504B" w14:textId="77777777" w:rsidR="0061204C" w:rsidRPr="002925DC" w:rsidRDefault="0061204C" w:rsidP="0061204C">
            <w:pPr>
              <w:jc w:val="center"/>
              <w:rPr>
                <w:rFonts w:cs="Times New Roman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48452F1A" w14:textId="77777777" w:rsidR="0061204C" w:rsidRPr="002925DC" w:rsidRDefault="0061204C" w:rsidP="0061204C">
            <w:pPr>
              <w:jc w:val="center"/>
              <w:rPr>
                <w:rFonts w:cs="Times New Roman"/>
              </w:rPr>
            </w:pPr>
          </w:p>
        </w:tc>
      </w:tr>
      <w:tr w:rsidR="0061204C" w:rsidRPr="002925DC" w14:paraId="3982AD00" w14:textId="77777777" w:rsidTr="006C091C">
        <w:trPr>
          <w:cantSplit/>
          <w:trHeight w:val="454"/>
        </w:trPr>
        <w:tc>
          <w:tcPr>
            <w:tcW w:w="198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5827FF00" w14:textId="5F0E7667" w:rsidR="0061204C" w:rsidRPr="002925DC" w:rsidRDefault="0061204C" w:rsidP="0061204C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н.</w:t>
            </w:r>
            <w:r>
              <w:rPr>
                <w:rFonts w:cs="Times New Roman"/>
              </w:rPr>
              <w:t>ОС112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116E8D07" w14:textId="458A6A0F" w:rsidR="0061204C" w:rsidRPr="002925DC" w:rsidRDefault="0061204C" w:rsidP="0061204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ОС111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592510D8" w14:textId="0A9826A3" w:rsidR="0061204C" w:rsidRPr="002925DC" w:rsidRDefault="0061204C" w:rsidP="0061204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ОС112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2CDAD6B6" w14:textId="77777777" w:rsidR="0061204C" w:rsidRDefault="0061204C" w:rsidP="0061204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Лоток</w:t>
            </w:r>
          </w:p>
          <w:p w14:paraId="7E041D5C" w14:textId="626BBE43" w:rsidR="0061204C" w:rsidRPr="002925DC" w:rsidRDefault="0061204C" w:rsidP="0061204C">
            <w:pPr>
              <w:jc w:val="center"/>
              <w:rPr>
                <w:rFonts w:cs="Times New Roman"/>
              </w:rPr>
            </w:pPr>
            <w:r w:rsidRPr="006219BD">
              <w:rPr>
                <w:rFonts w:cs="Times New Roman"/>
              </w:rPr>
              <w:t>ПА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6BD5BB7C" w14:textId="77777777" w:rsidR="0061204C" w:rsidRDefault="0061204C" w:rsidP="0061204C">
            <w:pPr>
              <w:jc w:val="center"/>
              <w:rPr>
                <w:rFonts w:cs="Times New Roman"/>
              </w:rPr>
            </w:pPr>
            <w:r w:rsidRPr="002A6E1A">
              <w:rPr>
                <w:rFonts w:cs="Times New Roman"/>
              </w:rPr>
              <w:t>200х</w:t>
            </w:r>
            <w:r>
              <w:rPr>
                <w:rFonts w:cs="Times New Roman"/>
              </w:rPr>
              <w:t>8</w:t>
            </w:r>
            <w:r w:rsidRPr="002A6E1A">
              <w:rPr>
                <w:rFonts w:cs="Times New Roman"/>
              </w:rPr>
              <w:t>0</w:t>
            </w:r>
          </w:p>
          <w:p w14:paraId="7EE74C07" w14:textId="0186739F" w:rsidR="0061204C" w:rsidRPr="002925DC" w:rsidRDefault="0061204C" w:rsidP="0061204C">
            <w:pPr>
              <w:jc w:val="center"/>
              <w:rPr>
                <w:rFonts w:cs="Times New Roman"/>
              </w:rPr>
            </w:pPr>
            <w:r w:rsidRPr="006219BD">
              <w:rPr>
                <w:rFonts w:cs="Times New Roman"/>
              </w:rPr>
              <w:t>DN23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0A5CA142" w14:textId="77777777" w:rsidR="0061204C" w:rsidRDefault="0061204C" w:rsidP="0061204C">
            <w:pPr>
              <w:jc w:val="center"/>
              <w:rPr>
                <w:rFonts w:cs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1EA30612" w14:textId="77777777" w:rsidR="0061204C" w:rsidRPr="002925DC" w:rsidRDefault="0061204C" w:rsidP="0061204C">
            <w:pPr>
              <w:jc w:val="center"/>
              <w:rPr>
                <w:rFonts w:cs="Times New Roman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6F2C90A4" w14:textId="3DEEEE36" w:rsidR="0061204C" w:rsidRPr="002925DC" w:rsidRDefault="0061204C" w:rsidP="0061204C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ВВГнг(А)-LS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1BB5D4F2" w14:textId="0AEE387C" w:rsidR="0061204C" w:rsidRPr="002925DC" w:rsidRDefault="0061204C" w:rsidP="0061204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  <w:r w:rsidRPr="002925DC">
              <w:rPr>
                <w:rFonts w:cs="Times New Roman"/>
              </w:rPr>
              <w:t>x</w:t>
            </w:r>
            <w:r>
              <w:rPr>
                <w:rFonts w:cs="Times New Roman"/>
              </w:rPr>
              <w:t>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580E9A0A" w14:textId="7333255D" w:rsidR="0061204C" w:rsidRDefault="00F963B9" w:rsidP="0061204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69</w:t>
            </w:r>
          </w:p>
          <w:p w14:paraId="29B71B03" w14:textId="64306C6B" w:rsidR="00F963B9" w:rsidRPr="002925DC" w:rsidRDefault="00F963B9" w:rsidP="0061204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7094066C" w14:textId="77777777" w:rsidR="0061204C" w:rsidRPr="002925DC" w:rsidRDefault="0061204C" w:rsidP="0061204C">
            <w:pPr>
              <w:jc w:val="center"/>
              <w:rPr>
                <w:rFonts w:cs="Times New Roma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79C7503F" w14:textId="77777777" w:rsidR="0061204C" w:rsidRPr="002925DC" w:rsidRDefault="0061204C" w:rsidP="0061204C">
            <w:pPr>
              <w:jc w:val="center"/>
              <w:rPr>
                <w:rFonts w:cs="Times New Roman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6E5E7A31" w14:textId="77777777" w:rsidR="0061204C" w:rsidRPr="002925DC" w:rsidRDefault="0061204C" w:rsidP="0061204C">
            <w:pPr>
              <w:jc w:val="center"/>
              <w:rPr>
                <w:rFonts w:cs="Times New Roman"/>
              </w:rPr>
            </w:pPr>
          </w:p>
        </w:tc>
      </w:tr>
      <w:tr w:rsidR="0061204C" w:rsidRPr="002925DC" w14:paraId="3A2BFB79" w14:textId="77777777" w:rsidTr="006C091C">
        <w:trPr>
          <w:cantSplit/>
          <w:trHeight w:val="454"/>
        </w:trPr>
        <w:tc>
          <w:tcPr>
            <w:tcW w:w="198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681F6903" w14:textId="470259E3" w:rsidR="0061204C" w:rsidRPr="002925DC" w:rsidRDefault="0061204C" w:rsidP="0061204C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н.</w:t>
            </w:r>
            <w:r>
              <w:rPr>
                <w:rFonts w:cs="Times New Roman"/>
              </w:rPr>
              <w:t>ОС114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180C8843" w14:textId="6517688F" w:rsidR="0061204C" w:rsidRPr="002925DC" w:rsidRDefault="0061204C" w:rsidP="0061204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ОС112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33D42298" w14:textId="0BD623BD" w:rsidR="0061204C" w:rsidRPr="002925DC" w:rsidRDefault="0061204C" w:rsidP="0061204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ОС114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16BC8559" w14:textId="77777777" w:rsidR="0061204C" w:rsidRDefault="0061204C" w:rsidP="0061204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Лоток</w:t>
            </w:r>
          </w:p>
          <w:p w14:paraId="6C3FFA28" w14:textId="59546B37" w:rsidR="0061204C" w:rsidRPr="002925DC" w:rsidRDefault="0061204C" w:rsidP="0061204C">
            <w:pPr>
              <w:jc w:val="center"/>
              <w:rPr>
                <w:rFonts w:cs="Times New Roman"/>
              </w:rPr>
            </w:pPr>
            <w:r w:rsidRPr="006219BD">
              <w:rPr>
                <w:rFonts w:cs="Times New Roman"/>
              </w:rPr>
              <w:t>ПА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61C84274" w14:textId="77777777" w:rsidR="0061204C" w:rsidRDefault="0061204C" w:rsidP="0061204C">
            <w:pPr>
              <w:jc w:val="center"/>
              <w:rPr>
                <w:rFonts w:cs="Times New Roman"/>
              </w:rPr>
            </w:pPr>
            <w:r w:rsidRPr="002A6E1A">
              <w:rPr>
                <w:rFonts w:cs="Times New Roman"/>
              </w:rPr>
              <w:t>200х</w:t>
            </w:r>
            <w:r>
              <w:rPr>
                <w:rFonts w:cs="Times New Roman"/>
              </w:rPr>
              <w:t>8</w:t>
            </w:r>
            <w:r w:rsidRPr="002A6E1A">
              <w:rPr>
                <w:rFonts w:cs="Times New Roman"/>
              </w:rPr>
              <w:t>0</w:t>
            </w:r>
          </w:p>
          <w:p w14:paraId="6D6CC1AC" w14:textId="5AAA560C" w:rsidR="0061204C" w:rsidRPr="002925DC" w:rsidRDefault="0061204C" w:rsidP="0061204C">
            <w:pPr>
              <w:jc w:val="center"/>
              <w:rPr>
                <w:rFonts w:cs="Times New Roman"/>
              </w:rPr>
            </w:pPr>
            <w:r w:rsidRPr="006219BD">
              <w:rPr>
                <w:rFonts w:cs="Times New Roman"/>
              </w:rPr>
              <w:t>DN23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004EC81E" w14:textId="77777777" w:rsidR="0061204C" w:rsidRDefault="0061204C" w:rsidP="0061204C">
            <w:pPr>
              <w:jc w:val="center"/>
              <w:rPr>
                <w:rFonts w:cs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695FD846" w14:textId="77777777" w:rsidR="0061204C" w:rsidRPr="002925DC" w:rsidRDefault="0061204C" w:rsidP="0061204C">
            <w:pPr>
              <w:jc w:val="center"/>
              <w:rPr>
                <w:rFonts w:cs="Times New Roman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1CF8EA2C" w14:textId="23A3FE23" w:rsidR="0061204C" w:rsidRPr="002925DC" w:rsidRDefault="0061204C" w:rsidP="0061204C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ВВГнг(А)-LS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143C5BB3" w14:textId="00D3FE17" w:rsidR="0061204C" w:rsidRPr="002925DC" w:rsidRDefault="0061204C" w:rsidP="0061204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  <w:r w:rsidRPr="002925DC">
              <w:rPr>
                <w:rFonts w:cs="Times New Roman"/>
              </w:rPr>
              <w:t>x</w:t>
            </w:r>
            <w:r>
              <w:rPr>
                <w:rFonts w:cs="Times New Roman"/>
              </w:rPr>
              <w:t>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643E0ACD" w14:textId="77777777" w:rsidR="0061204C" w:rsidRDefault="0061204C" w:rsidP="0061204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  <w:r w:rsidR="00F963B9">
              <w:rPr>
                <w:rFonts w:cs="Times New Roman"/>
              </w:rPr>
              <w:t>2</w:t>
            </w:r>
          </w:p>
          <w:p w14:paraId="6A96A0F7" w14:textId="56161081" w:rsidR="00F963B9" w:rsidRPr="002925DC" w:rsidRDefault="00F963B9" w:rsidP="0061204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2FAA13C0" w14:textId="77777777" w:rsidR="0061204C" w:rsidRPr="002925DC" w:rsidRDefault="0061204C" w:rsidP="0061204C">
            <w:pPr>
              <w:jc w:val="center"/>
              <w:rPr>
                <w:rFonts w:cs="Times New Roma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2AC4756F" w14:textId="77777777" w:rsidR="0061204C" w:rsidRPr="002925DC" w:rsidRDefault="0061204C" w:rsidP="0061204C">
            <w:pPr>
              <w:jc w:val="center"/>
              <w:rPr>
                <w:rFonts w:cs="Times New Roman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4DD9DE24" w14:textId="77777777" w:rsidR="0061204C" w:rsidRPr="002925DC" w:rsidRDefault="0061204C" w:rsidP="0061204C">
            <w:pPr>
              <w:jc w:val="center"/>
              <w:rPr>
                <w:rFonts w:cs="Times New Roman"/>
              </w:rPr>
            </w:pPr>
          </w:p>
        </w:tc>
      </w:tr>
      <w:tr w:rsidR="0061204C" w:rsidRPr="002925DC" w14:paraId="2A258542" w14:textId="77777777" w:rsidTr="006C091C">
        <w:trPr>
          <w:cantSplit/>
          <w:trHeight w:val="454"/>
        </w:trPr>
        <w:tc>
          <w:tcPr>
            <w:tcW w:w="198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412FB769" w14:textId="377852A8" w:rsidR="0061204C" w:rsidRPr="002925DC" w:rsidRDefault="0061204C" w:rsidP="0061204C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н.</w:t>
            </w:r>
            <w:r>
              <w:rPr>
                <w:rFonts w:cs="Times New Roman"/>
              </w:rPr>
              <w:t>ОС116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5E9C1BD9" w14:textId="2ACFF934" w:rsidR="0061204C" w:rsidRPr="002925DC" w:rsidRDefault="0061204C" w:rsidP="0061204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ОС114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25E53278" w14:textId="00FEF351" w:rsidR="0061204C" w:rsidRPr="002925DC" w:rsidRDefault="0061204C" w:rsidP="0061204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ОС116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67A90DFA" w14:textId="77777777" w:rsidR="0061204C" w:rsidRDefault="0061204C" w:rsidP="0061204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Лоток</w:t>
            </w:r>
          </w:p>
          <w:p w14:paraId="64CDE8E1" w14:textId="5B8A1280" w:rsidR="0061204C" w:rsidRPr="002925DC" w:rsidRDefault="0061204C" w:rsidP="0061204C">
            <w:pPr>
              <w:jc w:val="center"/>
              <w:rPr>
                <w:rFonts w:cs="Times New Roman"/>
              </w:rPr>
            </w:pPr>
            <w:r w:rsidRPr="006219BD">
              <w:rPr>
                <w:rFonts w:cs="Times New Roman"/>
              </w:rPr>
              <w:t>ПА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74E3B6A9" w14:textId="77777777" w:rsidR="0061204C" w:rsidRDefault="0061204C" w:rsidP="0061204C">
            <w:pPr>
              <w:jc w:val="center"/>
              <w:rPr>
                <w:rFonts w:cs="Times New Roman"/>
              </w:rPr>
            </w:pPr>
            <w:r w:rsidRPr="002A6E1A">
              <w:rPr>
                <w:rFonts w:cs="Times New Roman"/>
              </w:rPr>
              <w:t>200х</w:t>
            </w:r>
            <w:r>
              <w:rPr>
                <w:rFonts w:cs="Times New Roman"/>
              </w:rPr>
              <w:t>8</w:t>
            </w:r>
            <w:r w:rsidRPr="002A6E1A">
              <w:rPr>
                <w:rFonts w:cs="Times New Roman"/>
              </w:rPr>
              <w:t>0</w:t>
            </w:r>
          </w:p>
          <w:p w14:paraId="4A6BDDEC" w14:textId="5EE36BD3" w:rsidR="0061204C" w:rsidRPr="002925DC" w:rsidRDefault="0061204C" w:rsidP="0061204C">
            <w:pPr>
              <w:jc w:val="center"/>
              <w:rPr>
                <w:rFonts w:cs="Times New Roman"/>
              </w:rPr>
            </w:pPr>
            <w:r w:rsidRPr="006219BD">
              <w:rPr>
                <w:rFonts w:cs="Times New Roman"/>
              </w:rPr>
              <w:t>DN23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272D8CF0" w14:textId="77777777" w:rsidR="0061204C" w:rsidRDefault="0061204C" w:rsidP="0061204C">
            <w:pPr>
              <w:jc w:val="center"/>
              <w:rPr>
                <w:rFonts w:cs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1984A3BD" w14:textId="77777777" w:rsidR="0061204C" w:rsidRPr="002925DC" w:rsidRDefault="0061204C" w:rsidP="0061204C">
            <w:pPr>
              <w:jc w:val="center"/>
              <w:rPr>
                <w:rFonts w:cs="Times New Roman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108A4741" w14:textId="2EF231C1" w:rsidR="0061204C" w:rsidRPr="002925DC" w:rsidRDefault="0061204C" w:rsidP="0061204C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ВВГнг(А)-LS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23DC47EE" w14:textId="26C73DFE" w:rsidR="0061204C" w:rsidRPr="002925DC" w:rsidRDefault="0061204C" w:rsidP="0061204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3x10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668ACACC" w14:textId="77777777" w:rsidR="0061204C" w:rsidRDefault="0061204C" w:rsidP="0061204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  <w:r w:rsidR="00F963B9">
              <w:rPr>
                <w:rFonts w:cs="Times New Roman"/>
              </w:rPr>
              <w:t>2</w:t>
            </w:r>
          </w:p>
          <w:p w14:paraId="54C03B98" w14:textId="51ABAE12" w:rsidR="00F963B9" w:rsidRPr="002925DC" w:rsidRDefault="00F963B9" w:rsidP="0061204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6DBB10A8" w14:textId="77777777" w:rsidR="0061204C" w:rsidRPr="002925DC" w:rsidRDefault="0061204C" w:rsidP="0061204C">
            <w:pPr>
              <w:jc w:val="center"/>
              <w:rPr>
                <w:rFonts w:cs="Times New Roma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3C7AE016" w14:textId="77777777" w:rsidR="0061204C" w:rsidRPr="002925DC" w:rsidRDefault="0061204C" w:rsidP="0061204C">
            <w:pPr>
              <w:jc w:val="center"/>
              <w:rPr>
                <w:rFonts w:cs="Times New Roman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50F38AED" w14:textId="77777777" w:rsidR="0061204C" w:rsidRPr="002925DC" w:rsidRDefault="0061204C" w:rsidP="0061204C">
            <w:pPr>
              <w:jc w:val="center"/>
              <w:rPr>
                <w:rFonts w:cs="Times New Roman"/>
              </w:rPr>
            </w:pPr>
          </w:p>
        </w:tc>
      </w:tr>
      <w:tr w:rsidR="0061204C" w:rsidRPr="002925DC" w14:paraId="73607677" w14:textId="77777777" w:rsidTr="006C091C">
        <w:trPr>
          <w:cantSplit/>
          <w:trHeight w:val="454"/>
        </w:trPr>
        <w:tc>
          <w:tcPr>
            <w:tcW w:w="198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11421F89" w14:textId="368723D0" w:rsidR="0061204C" w:rsidRPr="002925DC" w:rsidRDefault="0061204C" w:rsidP="0061204C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н.</w:t>
            </w:r>
            <w:r>
              <w:rPr>
                <w:rFonts w:cs="Times New Roman"/>
              </w:rPr>
              <w:t>ОС118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30C08883" w14:textId="2EC769AC" w:rsidR="0061204C" w:rsidRPr="002925DC" w:rsidRDefault="0061204C" w:rsidP="0061204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ОС116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6541D6D7" w14:textId="65EDF573" w:rsidR="0061204C" w:rsidRPr="002925DC" w:rsidRDefault="0061204C" w:rsidP="0061204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ОС118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06E982A7" w14:textId="77777777" w:rsidR="0061204C" w:rsidRDefault="0061204C" w:rsidP="0061204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Лоток</w:t>
            </w:r>
          </w:p>
          <w:p w14:paraId="29DBDA5C" w14:textId="4745E815" w:rsidR="0061204C" w:rsidRPr="002925DC" w:rsidRDefault="0061204C" w:rsidP="0061204C">
            <w:pPr>
              <w:jc w:val="center"/>
              <w:rPr>
                <w:rFonts w:cs="Times New Roman"/>
              </w:rPr>
            </w:pPr>
            <w:r w:rsidRPr="006219BD">
              <w:rPr>
                <w:rFonts w:cs="Times New Roman"/>
              </w:rPr>
              <w:t>ПА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7752F686" w14:textId="77777777" w:rsidR="0061204C" w:rsidRDefault="0061204C" w:rsidP="0061204C">
            <w:pPr>
              <w:jc w:val="center"/>
              <w:rPr>
                <w:rFonts w:cs="Times New Roman"/>
              </w:rPr>
            </w:pPr>
            <w:r w:rsidRPr="002A6E1A">
              <w:rPr>
                <w:rFonts w:cs="Times New Roman"/>
              </w:rPr>
              <w:t>200х</w:t>
            </w:r>
            <w:r>
              <w:rPr>
                <w:rFonts w:cs="Times New Roman"/>
              </w:rPr>
              <w:t>8</w:t>
            </w:r>
            <w:r w:rsidRPr="002A6E1A">
              <w:rPr>
                <w:rFonts w:cs="Times New Roman"/>
              </w:rPr>
              <w:t>0</w:t>
            </w:r>
          </w:p>
          <w:p w14:paraId="7254D69B" w14:textId="44C877AD" w:rsidR="0061204C" w:rsidRPr="002925DC" w:rsidRDefault="0061204C" w:rsidP="0061204C">
            <w:pPr>
              <w:jc w:val="center"/>
              <w:rPr>
                <w:rFonts w:cs="Times New Roman"/>
              </w:rPr>
            </w:pPr>
            <w:r w:rsidRPr="006219BD">
              <w:rPr>
                <w:rFonts w:cs="Times New Roman"/>
              </w:rPr>
              <w:t>DN23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3BB9FAAF" w14:textId="77777777" w:rsidR="0061204C" w:rsidRDefault="0061204C" w:rsidP="0061204C">
            <w:pPr>
              <w:jc w:val="center"/>
              <w:rPr>
                <w:rFonts w:cs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68D2E782" w14:textId="77777777" w:rsidR="0061204C" w:rsidRPr="002925DC" w:rsidRDefault="0061204C" w:rsidP="0061204C">
            <w:pPr>
              <w:jc w:val="center"/>
              <w:rPr>
                <w:rFonts w:cs="Times New Roman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7E08618E" w14:textId="62343760" w:rsidR="0061204C" w:rsidRPr="002925DC" w:rsidRDefault="0061204C" w:rsidP="0061204C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ВВГнг(А)-LS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2293840B" w14:textId="143505B7" w:rsidR="0061204C" w:rsidRPr="002925DC" w:rsidRDefault="0061204C" w:rsidP="0061204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3x10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7E0FBF84" w14:textId="77777777" w:rsidR="0061204C" w:rsidRDefault="00F963B9" w:rsidP="0061204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98</w:t>
            </w:r>
          </w:p>
          <w:p w14:paraId="103D4C6D" w14:textId="0CD2B3E3" w:rsidR="00F963B9" w:rsidRPr="002925DC" w:rsidRDefault="00F963B9" w:rsidP="0061204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1AA9AE71" w14:textId="77777777" w:rsidR="0061204C" w:rsidRPr="002925DC" w:rsidRDefault="0061204C" w:rsidP="0061204C">
            <w:pPr>
              <w:jc w:val="center"/>
              <w:rPr>
                <w:rFonts w:cs="Times New Roma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7A95EB68" w14:textId="77777777" w:rsidR="0061204C" w:rsidRPr="002925DC" w:rsidRDefault="0061204C" w:rsidP="0061204C">
            <w:pPr>
              <w:jc w:val="center"/>
              <w:rPr>
                <w:rFonts w:cs="Times New Roman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6474E41F" w14:textId="77777777" w:rsidR="0061204C" w:rsidRPr="002925DC" w:rsidRDefault="0061204C" w:rsidP="0061204C">
            <w:pPr>
              <w:jc w:val="center"/>
              <w:rPr>
                <w:rFonts w:cs="Times New Roman"/>
              </w:rPr>
            </w:pPr>
          </w:p>
        </w:tc>
      </w:tr>
      <w:tr w:rsidR="0061204C" w:rsidRPr="002925DC" w14:paraId="24904123" w14:textId="77777777" w:rsidTr="006C091C">
        <w:trPr>
          <w:cantSplit/>
          <w:trHeight w:val="454"/>
        </w:trPr>
        <w:tc>
          <w:tcPr>
            <w:tcW w:w="198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6E35196E" w14:textId="4408B46A" w:rsidR="0061204C" w:rsidRPr="002925DC" w:rsidRDefault="0061204C" w:rsidP="0061204C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н.</w:t>
            </w:r>
            <w:r>
              <w:rPr>
                <w:rFonts w:cs="Times New Roman"/>
              </w:rPr>
              <w:t>ОС1110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061D7029" w14:textId="697B359F" w:rsidR="0061204C" w:rsidRPr="002925DC" w:rsidRDefault="0061204C" w:rsidP="0061204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ОС118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32649303" w14:textId="21E5A666" w:rsidR="0061204C" w:rsidRPr="002925DC" w:rsidRDefault="0061204C" w:rsidP="0061204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ОС1110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3A60C622" w14:textId="77777777" w:rsidR="0061204C" w:rsidRDefault="0061204C" w:rsidP="0061204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Лоток</w:t>
            </w:r>
          </w:p>
          <w:p w14:paraId="5768A3D1" w14:textId="2D9DD720" w:rsidR="0061204C" w:rsidRPr="002925DC" w:rsidRDefault="0061204C" w:rsidP="0061204C">
            <w:pPr>
              <w:jc w:val="center"/>
              <w:rPr>
                <w:rFonts w:cs="Times New Roman"/>
              </w:rPr>
            </w:pPr>
            <w:r w:rsidRPr="006219BD">
              <w:rPr>
                <w:rFonts w:cs="Times New Roman"/>
              </w:rPr>
              <w:t>ПА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4F94B393" w14:textId="77777777" w:rsidR="0061204C" w:rsidRDefault="0061204C" w:rsidP="0061204C">
            <w:pPr>
              <w:jc w:val="center"/>
              <w:rPr>
                <w:rFonts w:cs="Times New Roman"/>
              </w:rPr>
            </w:pPr>
            <w:r w:rsidRPr="002A6E1A">
              <w:rPr>
                <w:rFonts w:cs="Times New Roman"/>
              </w:rPr>
              <w:t>200х</w:t>
            </w:r>
            <w:r>
              <w:rPr>
                <w:rFonts w:cs="Times New Roman"/>
              </w:rPr>
              <w:t>8</w:t>
            </w:r>
            <w:r w:rsidRPr="002A6E1A">
              <w:rPr>
                <w:rFonts w:cs="Times New Roman"/>
              </w:rPr>
              <w:t>0</w:t>
            </w:r>
          </w:p>
          <w:p w14:paraId="64617EF0" w14:textId="16B9FC06" w:rsidR="0061204C" w:rsidRPr="002925DC" w:rsidRDefault="0061204C" w:rsidP="0061204C">
            <w:pPr>
              <w:jc w:val="center"/>
              <w:rPr>
                <w:rFonts w:cs="Times New Roman"/>
              </w:rPr>
            </w:pPr>
            <w:r w:rsidRPr="006219BD">
              <w:rPr>
                <w:rFonts w:cs="Times New Roman"/>
              </w:rPr>
              <w:t>DN23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0B4F9A41" w14:textId="77777777" w:rsidR="0061204C" w:rsidRDefault="0061204C" w:rsidP="0061204C">
            <w:pPr>
              <w:jc w:val="center"/>
              <w:rPr>
                <w:rFonts w:cs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07DD53A8" w14:textId="77777777" w:rsidR="0061204C" w:rsidRPr="002925DC" w:rsidRDefault="0061204C" w:rsidP="0061204C">
            <w:pPr>
              <w:jc w:val="center"/>
              <w:rPr>
                <w:rFonts w:cs="Times New Roman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50DF15AB" w14:textId="33ED66D8" w:rsidR="0061204C" w:rsidRPr="002925DC" w:rsidRDefault="0061204C" w:rsidP="0061204C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ВВГнг(А)-LS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194F1F75" w14:textId="2E2610D8" w:rsidR="0061204C" w:rsidRPr="002925DC" w:rsidRDefault="0061204C" w:rsidP="0061204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3x10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00B51DDD" w14:textId="77777777" w:rsidR="0061204C" w:rsidRDefault="0061204C" w:rsidP="0061204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16</w:t>
            </w:r>
            <w:r w:rsidR="00F963B9">
              <w:rPr>
                <w:rFonts w:cs="Times New Roman"/>
              </w:rPr>
              <w:t>3</w:t>
            </w:r>
          </w:p>
          <w:p w14:paraId="0B769948" w14:textId="0773FAF9" w:rsidR="00F963B9" w:rsidRPr="002925DC" w:rsidRDefault="00F963B9" w:rsidP="0061204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5FE32776" w14:textId="77777777" w:rsidR="0061204C" w:rsidRPr="002925DC" w:rsidRDefault="0061204C" w:rsidP="0061204C">
            <w:pPr>
              <w:jc w:val="center"/>
              <w:rPr>
                <w:rFonts w:cs="Times New Roma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286DBE93" w14:textId="77777777" w:rsidR="0061204C" w:rsidRPr="002925DC" w:rsidRDefault="0061204C" w:rsidP="0061204C">
            <w:pPr>
              <w:jc w:val="center"/>
              <w:rPr>
                <w:rFonts w:cs="Times New Roman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1534C5AD" w14:textId="77777777" w:rsidR="0061204C" w:rsidRPr="002925DC" w:rsidRDefault="0061204C" w:rsidP="0061204C">
            <w:pPr>
              <w:jc w:val="center"/>
              <w:rPr>
                <w:rFonts w:cs="Times New Roman"/>
              </w:rPr>
            </w:pPr>
          </w:p>
        </w:tc>
      </w:tr>
      <w:tr w:rsidR="0061204C" w:rsidRPr="002925DC" w14:paraId="092725B7" w14:textId="77777777" w:rsidTr="006C091C">
        <w:trPr>
          <w:cantSplit/>
          <w:trHeight w:val="454"/>
        </w:trPr>
        <w:tc>
          <w:tcPr>
            <w:tcW w:w="198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4A5301CB" w14:textId="61F44357" w:rsidR="0061204C" w:rsidRPr="002925DC" w:rsidRDefault="0061204C" w:rsidP="0061204C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н.</w:t>
            </w:r>
            <w:r>
              <w:rPr>
                <w:rFonts w:cs="Times New Roman"/>
              </w:rPr>
              <w:t>ОС113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6D78AD4C" w14:textId="5690FDF0" w:rsidR="0061204C" w:rsidRPr="002925DC" w:rsidRDefault="0061204C" w:rsidP="0061204C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Ш</w:t>
            </w:r>
            <w:r>
              <w:rPr>
                <w:rFonts w:cs="Times New Roman"/>
              </w:rPr>
              <w:t>КР</w:t>
            </w:r>
            <w:r w:rsidRPr="002925DC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1</w:t>
            </w:r>
            <w:r w:rsidRPr="002925DC">
              <w:rPr>
                <w:rFonts w:cs="Times New Roman"/>
              </w:rPr>
              <w:t>.</w:t>
            </w:r>
            <w:r>
              <w:rPr>
                <w:rFonts w:cs="Times New Roman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499D33AC" w14:textId="0D96F869" w:rsidR="0061204C" w:rsidRPr="002925DC" w:rsidRDefault="0061204C" w:rsidP="0061204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ОС113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0CB3C525" w14:textId="77777777" w:rsidR="0061204C" w:rsidRDefault="0061204C" w:rsidP="0061204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Лоток</w:t>
            </w:r>
          </w:p>
          <w:p w14:paraId="2ED41917" w14:textId="679ED7C8" w:rsidR="0061204C" w:rsidRPr="002925DC" w:rsidRDefault="0061204C" w:rsidP="0061204C">
            <w:pPr>
              <w:jc w:val="center"/>
              <w:rPr>
                <w:rFonts w:cs="Times New Roman"/>
              </w:rPr>
            </w:pPr>
            <w:r w:rsidRPr="006219BD">
              <w:rPr>
                <w:rFonts w:cs="Times New Roman"/>
              </w:rPr>
              <w:t>ПА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633CB9E7" w14:textId="77777777" w:rsidR="0061204C" w:rsidRDefault="0061204C" w:rsidP="0061204C">
            <w:pPr>
              <w:jc w:val="center"/>
              <w:rPr>
                <w:rFonts w:cs="Times New Roman"/>
              </w:rPr>
            </w:pPr>
            <w:r w:rsidRPr="002A6E1A">
              <w:rPr>
                <w:rFonts w:cs="Times New Roman"/>
              </w:rPr>
              <w:t>200х</w:t>
            </w:r>
            <w:r>
              <w:rPr>
                <w:rFonts w:cs="Times New Roman"/>
              </w:rPr>
              <w:t>8</w:t>
            </w:r>
            <w:r w:rsidRPr="002A6E1A">
              <w:rPr>
                <w:rFonts w:cs="Times New Roman"/>
              </w:rPr>
              <w:t>0</w:t>
            </w:r>
          </w:p>
          <w:p w14:paraId="19D34566" w14:textId="2BB4C87B" w:rsidR="0061204C" w:rsidRPr="002925DC" w:rsidRDefault="0061204C" w:rsidP="0061204C">
            <w:pPr>
              <w:jc w:val="center"/>
              <w:rPr>
                <w:rFonts w:cs="Times New Roman"/>
              </w:rPr>
            </w:pPr>
            <w:r w:rsidRPr="006219BD">
              <w:rPr>
                <w:rFonts w:cs="Times New Roman"/>
              </w:rPr>
              <w:t>DN23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591A1CD1" w14:textId="77777777" w:rsidR="0061204C" w:rsidRDefault="0061204C" w:rsidP="0061204C">
            <w:pPr>
              <w:jc w:val="center"/>
              <w:rPr>
                <w:rFonts w:cs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59D051B2" w14:textId="77777777" w:rsidR="0061204C" w:rsidRPr="002925DC" w:rsidRDefault="0061204C" w:rsidP="0061204C">
            <w:pPr>
              <w:jc w:val="center"/>
              <w:rPr>
                <w:rFonts w:cs="Times New Roman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27DAF65A" w14:textId="55B1290D" w:rsidR="0061204C" w:rsidRPr="002925DC" w:rsidRDefault="0061204C" w:rsidP="0061204C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ВВГнг(А)-LS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1629A8A0" w14:textId="75F8D6D6" w:rsidR="0061204C" w:rsidRPr="002925DC" w:rsidRDefault="0061204C" w:rsidP="0061204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3x10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32A5E126" w14:textId="77777777" w:rsidR="0061204C" w:rsidRDefault="00F963B9" w:rsidP="0061204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87</w:t>
            </w:r>
          </w:p>
          <w:p w14:paraId="5736B201" w14:textId="055C92B5" w:rsidR="00F963B9" w:rsidRPr="002925DC" w:rsidRDefault="00F963B9" w:rsidP="0061204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6857ACD3" w14:textId="77777777" w:rsidR="0061204C" w:rsidRPr="002925DC" w:rsidRDefault="0061204C" w:rsidP="0061204C">
            <w:pPr>
              <w:jc w:val="center"/>
              <w:rPr>
                <w:rFonts w:cs="Times New Roma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068DFA0A" w14:textId="77777777" w:rsidR="0061204C" w:rsidRPr="002925DC" w:rsidRDefault="0061204C" w:rsidP="0061204C">
            <w:pPr>
              <w:jc w:val="center"/>
              <w:rPr>
                <w:rFonts w:cs="Times New Roman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0FBE0DE1" w14:textId="77777777" w:rsidR="0061204C" w:rsidRPr="002925DC" w:rsidRDefault="0061204C" w:rsidP="0061204C">
            <w:pPr>
              <w:jc w:val="center"/>
              <w:rPr>
                <w:rFonts w:cs="Times New Roman"/>
              </w:rPr>
            </w:pPr>
          </w:p>
        </w:tc>
      </w:tr>
      <w:tr w:rsidR="0061204C" w:rsidRPr="002925DC" w14:paraId="3E91C9B9" w14:textId="77777777" w:rsidTr="006C091C">
        <w:trPr>
          <w:cantSplit/>
          <w:trHeight w:val="454"/>
        </w:trPr>
        <w:tc>
          <w:tcPr>
            <w:tcW w:w="198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1A43F6A7" w14:textId="4262E825" w:rsidR="0061204C" w:rsidRPr="002925DC" w:rsidRDefault="0061204C" w:rsidP="0061204C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н.</w:t>
            </w:r>
            <w:r>
              <w:rPr>
                <w:rFonts w:cs="Times New Roman"/>
              </w:rPr>
              <w:t>ОС115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3C5A1DEA" w14:textId="589AE1D3" w:rsidR="0061204C" w:rsidRPr="002925DC" w:rsidRDefault="0061204C" w:rsidP="0061204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ОС113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683A6B27" w14:textId="214845D0" w:rsidR="0061204C" w:rsidRPr="002925DC" w:rsidRDefault="0061204C" w:rsidP="0061204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ОС115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3BEAA57D" w14:textId="77777777" w:rsidR="0061204C" w:rsidRDefault="0061204C" w:rsidP="0061204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Лоток</w:t>
            </w:r>
          </w:p>
          <w:p w14:paraId="242DAC82" w14:textId="33DB81D4" w:rsidR="0061204C" w:rsidRPr="002925DC" w:rsidRDefault="0061204C" w:rsidP="0061204C">
            <w:pPr>
              <w:jc w:val="center"/>
              <w:rPr>
                <w:rFonts w:cs="Times New Roman"/>
              </w:rPr>
            </w:pPr>
            <w:r w:rsidRPr="006219BD">
              <w:rPr>
                <w:rFonts w:cs="Times New Roman"/>
              </w:rPr>
              <w:t>ПА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1ED3CD94" w14:textId="77777777" w:rsidR="0061204C" w:rsidRDefault="0061204C" w:rsidP="0061204C">
            <w:pPr>
              <w:jc w:val="center"/>
              <w:rPr>
                <w:rFonts w:cs="Times New Roman"/>
              </w:rPr>
            </w:pPr>
            <w:r w:rsidRPr="002A6E1A">
              <w:rPr>
                <w:rFonts w:cs="Times New Roman"/>
              </w:rPr>
              <w:t>200х</w:t>
            </w:r>
            <w:r>
              <w:rPr>
                <w:rFonts w:cs="Times New Roman"/>
              </w:rPr>
              <w:t>8</w:t>
            </w:r>
            <w:r w:rsidRPr="002A6E1A">
              <w:rPr>
                <w:rFonts w:cs="Times New Roman"/>
              </w:rPr>
              <w:t>0</w:t>
            </w:r>
          </w:p>
          <w:p w14:paraId="073FBBF1" w14:textId="3E825EE3" w:rsidR="0061204C" w:rsidRPr="002925DC" w:rsidRDefault="0061204C" w:rsidP="0061204C">
            <w:pPr>
              <w:jc w:val="center"/>
              <w:rPr>
                <w:rFonts w:cs="Times New Roman"/>
              </w:rPr>
            </w:pPr>
            <w:r w:rsidRPr="006219BD">
              <w:rPr>
                <w:rFonts w:cs="Times New Roman"/>
              </w:rPr>
              <w:t>DN23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3319AF52" w14:textId="77777777" w:rsidR="0061204C" w:rsidRDefault="0061204C" w:rsidP="0061204C">
            <w:pPr>
              <w:jc w:val="center"/>
              <w:rPr>
                <w:rFonts w:cs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7B679B0D" w14:textId="77777777" w:rsidR="0061204C" w:rsidRPr="002925DC" w:rsidRDefault="0061204C" w:rsidP="0061204C">
            <w:pPr>
              <w:jc w:val="center"/>
              <w:rPr>
                <w:rFonts w:cs="Times New Roman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50B43FC0" w14:textId="4BB89807" w:rsidR="0061204C" w:rsidRPr="002925DC" w:rsidRDefault="0061204C" w:rsidP="0061204C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ВВГнг(А)-LS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2DFE96AC" w14:textId="27C57315" w:rsidR="0061204C" w:rsidRPr="002925DC" w:rsidRDefault="0061204C" w:rsidP="0061204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3x10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5A6F93B3" w14:textId="77777777" w:rsidR="0061204C" w:rsidRDefault="0061204C" w:rsidP="0061204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  <w:r w:rsidR="00F963B9">
              <w:rPr>
                <w:rFonts w:cs="Times New Roman"/>
              </w:rPr>
              <w:t>3</w:t>
            </w:r>
          </w:p>
          <w:p w14:paraId="1AE709DF" w14:textId="17A4AD73" w:rsidR="00F963B9" w:rsidRPr="002925DC" w:rsidRDefault="00F963B9" w:rsidP="0061204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2C726B22" w14:textId="77777777" w:rsidR="0061204C" w:rsidRPr="002925DC" w:rsidRDefault="0061204C" w:rsidP="0061204C">
            <w:pPr>
              <w:jc w:val="center"/>
              <w:rPr>
                <w:rFonts w:cs="Times New Roma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3C84B6E4" w14:textId="77777777" w:rsidR="0061204C" w:rsidRPr="002925DC" w:rsidRDefault="0061204C" w:rsidP="0061204C">
            <w:pPr>
              <w:jc w:val="center"/>
              <w:rPr>
                <w:rFonts w:cs="Times New Roman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4A6923DE" w14:textId="77777777" w:rsidR="0061204C" w:rsidRPr="002925DC" w:rsidRDefault="0061204C" w:rsidP="0061204C">
            <w:pPr>
              <w:jc w:val="center"/>
              <w:rPr>
                <w:rFonts w:cs="Times New Roman"/>
              </w:rPr>
            </w:pPr>
          </w:p>
        </w:tc>
      </w:tr>
      <w:tr w:rsidR="0061204C" w:rsidRPr="002925DC" w14:paraId="037341EC" w14:textId="77777777" w:rsidTr="006C091C">
        <w:trPr>
          <w:cantSplit/>
          <w:trHeight w:val="454"/>
        </w:trPr>
        <w:tc>
          <w:tcPr>
            <w:tcW w:w="198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7DFB1A0F" w14:textId="1695DD7B" w:rsidR="0061204C" w:rsidRPr="002925DC" w:rsidRDefault="0061204C" w:rsidP="0061204C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н.</w:t>
            </w:r>
            <w:r>
              <w:rPr>
                <w:rFonts w:cs="Times New Roman"/>
              </w:rPr>
              <w:t>ОС117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2523A477" w14:textId="1548B4AE" w:rsidR="0061204C" w:rsidRPr="002925DC" w:rsidRDefault="0061204C" w:rsidP="0061204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ОС115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63693C2D" w14:textId="3AC78EF0" w:rsidR="0061204C" w:rsidRPr="002925DC" w:rsidRDefault="0061204C" w:rsidP="0061204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ОС117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0B9EAC31" w14:textId="77777777" w:rsidR="0061204C" w:rsidRDefault="0061204C" w:rsidP="0061204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Лоток</w:t>
            </w:r>
          </w:p>
          <w:p w14:paraId="5736671C" w14:textId="61407D62" w:rsidR="0061204C" w:rsidRPr="002925DC" w:rsidRDefault="0061204C" w:rsidP="0061204C">
            <w:pPr>
              <w:jc w:val="center"/>
              <w:rPr>
                <w:rFonts w:cs="Times New Roman"/>
              </w:rPr>
            </w:pPr>
            <w:r w:rsidRPr="006219BD">
              <w:rPr>
                <w:rFonts w:cs="Times New Roman"/>
              </w:rPr>
              <w:t>ПА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4A08950D" w14:textId="77777777" w:rsidR="0061204C" w:rsidRDefault="0061204C" w:rsidP="0061204C">
            <w:pPr>
              <w:jc w:val="center"/>
              <w:rPr>
                <w:rFonts w:cs="Times New Roman"/>
              </w:rPr>
            </w:pPr>
            <w:r w:rsidRPr="002A6E1A">
              <w:rPr>
                <w:rFonts w:cs="Times New Roman"/>
              </w:rPr>
              <w:t>200х</w:t>
            </w:r>
            <w:r>
              <w:rPr>
                <w:rFonts w:cs="Times New Roman"/>
              </w:rPr>
              <w:t>8</w:t>
            </w:r>
            <w:r w:rsidRPr="002A6E1A">
              <w:rPr>
                <w:rFonts w:cs="Times New Roman"/>
              </w:rPr>
              <w:t>0</w:t>
            </w:r>
          </w:p>
          <w:p w14:paraId="5D1E7210" w14:textId="464AFD39" w:rsidR="0061204C" w:rsidRPr="002925DC" w:rsidRDefault="0061204C" w:rsidP="0061204C">
            <w:pPr>
              <w:jc w:val="center"/>
              <w:rPr>
                <w:rFonts w:cs="Times New Roman"/>
              </w:rPr>
            </w:pPr>
            <w:r w:rsidRPr="006219BD">
              <w:rPr>
                <w:rFonts w:cs="Times New Roman"/>
              </w:rPr>
              <w:t>DN23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740AC84B" w14:textId="77777777" w:rsidR="0061204C" w:rsidRDefault="0061204C" w:rsidP="0061204C">
            <w:pPr>
              <w:jc w:val="center"/>
              <w:rPr>
                <w:rFonts w:cs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5CB2E872" w14:textId="77777777" w:rsidR="0061204C" w:rsidRPr="002925DC" w:rsidRDefault="0061204C" w:rsidP="0061204C">
            <w:pPr>
              <w:jc w:val="center"/>
              <w:rPr>
                <w:rFonts w:cs="Times New Roman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568C395A" w14:textId="2478FB82" w:rsidR="0061204C" w:rsidRPr="002925DC" w:rsidRDefault="0061204C" w:rsidP="0061204C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ВВГнг(А)-LS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5C8106AA" w14:textId="194A02B6" w:rsidR="0061204C" w:rsidRPr="002925DC" w:rsidRDefault="0061204C" w:rsidP="0061204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3x10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624AF1BF" w14:textId="77777777" w:rsidR="0061204C" w:rsidRDefault="0061204C" w:rsidP="0061204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  <w:r w:rsidR="00F963B9">
              <w:rPr>
                <w:rFonts w:cs="Times New Roman"/>
              </w:rPr>
              <w:t>3</w:t>
            </w:r>
          </w:p>
          <w:p w14:paraId="5CE980D9" w14:textId="702917E8" w:rsidR="00F963B9" w:rsidRPr="002925DC" w:rsidRDefault="00F963B9" w:rsidP="0061204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0500DD8D" w14:textId="77777777" w:rsidR="0061204C" w:rsidRPr="002925DC" w:rsidRDefault="0061204C" w:rsidP="0061204C">
            <w:pPr>
              <w:jc w:val="center"/>
              <w:rPr>
                <w:rFonts w:cs="Times New Roma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0D402019" w14:textId="77777777" w:rsidR="0061204C" w:rsidRPr="002925DC" w:rsidRDefault="0061204C" w:rsidP="0061204C">
            <w:pPr>
              <w:jc w:val="center"/>
              <w:rPr>
                <w:rFonts w:cs="Times New Roman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701C298F" w14:textId="77777777" w:rsidR="0061204C" w:rsidRPr="002925DC" w:rsidRDefault="0061204C" w:rsidP="0061204C">
            <w:pPr>
              <w:jc w:val="center"/>
              <w:rPr>
                <w:rFonts w:cs="Times New Roman"/>
              </w:rPr>
            </w:pPr>
          </w:p>
        </w:tc>
      </w:tr>
      <w:tr w:rsidR="0061204C" w:rsidRPr="002925DC" w14:paraId="7E9207F6" w14:textId="77777777" w:rsidTr="006C091C">
        <w:trPr>
          <w:cantSplit/>
          <w:trHeight w:val="454"/>
        </w:trPr>
        <w:tc>
          <w:tcPr>
            <w:tcW w:w="198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3467238F" w14:textId="4A17A3B0" w:rsidR="0061204C" w:rsidRPr="002925DC" w:rsidRDefault="0061204C" w:rsidP="0061204C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н.</w:t>
            </w:r>
            <w:r>
              <w:rPr>
                <w:rFonts w:cs="Times New Roman"/>
              </w:rPr>
              <w:t>ОС119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73CBFB1D" w14:textId="45948457" w:rsidR="0061204C" w:rsidRPr="002925DC" w:rsidRDefault="0061204C" w:rsidP="0061204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ОС117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736D8364" w14:textId="619E102C" w:rsidR="0061204C" w:rsidRPr="002925DC" w:rsidRDefault="0061204C" w:rsidP="0061204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ОС119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7D618406" w14:textId="77777777" w:rsidR="0061204C" w:rsidRDefault="0061204C" w:rsidP="0061204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Лоток</w:t>
            </w:r>
          </w:p>
          <w:p w14:paraId="4B5676E8" w14:textId="2112E0D4" w:rsidR="0061204C" w:rsidRPr="002925DC" w:rsidRDefault="0061204C" w:rsidP="0061204C">
            <w:pPr>
              <w:jc w:val="center"/>
              <w:rPr>
                <w:rFonts w:cs="Times New Roman"/>
              </w:rPr>
            </w:pPr>
            <w:r w:rsidRPr="006219BD">
              <w:rPr>
                <w:rFonts w:cs="Times New Roman"/>
              </w:rPr>
              <w:t>ПА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1DA4D04A" w14:textId="77777777" w:rsidR="0061204C" w:rsidRDefault="0061204C" w:rsidP="0061204C">
            <w:pPr>
              <w:jc w:val="center"/>
              <w:rPr>
                <w:rFonts w:cs="Times New Roman"/>
              </w:rPr>
            </w:pPr>
            <w:r w:rsidRPr="002A6E1A">
              <w:rPr>
                <w:rFonts w:cs="Times New Roman"/>
              </w:rPr>
              <w:t>200х</w:t>
            </w:r>
            <w:r>
              <w:rPr>
                <w:rFonts w:cs="Times New Roman"/>
              </w:rPr>
              <w:t>8</w:t>
            </w:r>
            <w:r w:rsidRPr="002A6E1A">
              <w:rPr>
                <w:rFonts w:cs="Times New Roman"/>
              </w:rPr>
              <w:t>0</w:t>
            </w:r>
          </w:p>
          <w:p w14:paraId="4F1C8B8E" w14:textId="56D76AD7" w:rsidR="0061204C" w:rsidRPr="002925DC" w:rsidRDefault="0061204C" w:rsidP="0061204C">
            <w:pPr>
              <w:jc w:val="center"/>
              <w:rPr>
                <w:rFonts w:cs="Times New Roman"/>
              </w:rPr>
            </w:pPr>
            <w:r w:rsidRPr="006219BD">
              <w:rPr>
                <w:rFonts w:cs="Times New Roman"/>
              </w:rPr>
              <w:t>DN23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1522A84C" w14:textId="77777777" w:rsidR="0061204C" w:rsidRDefault="0061204C" w:rsidP="0061204C">
            <w:pPr>
              <w:jc w:val="center"/>
              <w:rPr>
                <w:rFonts w:cs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6D9F19B0" w14:textId="77777777" w:rsidR="0061204C" w:rsidRPr="002925DC" w:rsidRDefault="0061204C" w:rsidP="0061204C">
            <w:pPr>
              <w:jc w:val="center"/>
              <w:rPr>
                <w:rFonts w:cs="Times New Roman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0BA969FB" w14:textId="7731E5F7" w:rsidR="0061204C" w:rsidRPr="002925DC" w:rsidRDefault="0061204C" w:rsidP="0061204C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ВВГнг(А)-LS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7D536B2A" w14:textId="68874E19" w:rsidR="0061204C" w:rsidRPr="002925DC" w:rsidRDefault="0061204C" w:rsidP="0061204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3x10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40D4DCE7" w14:textId="77777777" w:rsidR="0061204C" w:rsidRDefault="0061204C" w:rsidP="0061204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F963B9">
              <w:rPr>
                <w:rFonts w:cs="Times New Roman"/>
              </w:rPr>
              <w:t>07</w:t>
            </w:r>
          </w:p>
          <w:p w14:paraId="0443382D" w14:textId="412B585E" w:rsidR="00F963B9" w:rsidRPr="002925DC" w:rsidRDefault="00F963B9" w:rsidP="0061204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21CECB06" w14:textId="77777777" w:rsidR="0061204C" w:rsidRPr="002925DC" w:rsidRDefault="0061204C" w:rsidP="0061204C">
            <w:pPr>
              <w:jc w:val="center"/>
              <w:rPr>
                <w:rFonts w:cs="Times New Roma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154F7342" w14:textId="77777777" w:rsidR="0061204C" w:rsidRPr="002925DC" w:rsidRDefault="0061204C" w:rsidP="0061204C">
            <w:pPr>
              <w:jc w:val="center"/>
              <w:rPr>
                <w:rFonts w:cs="Times New Roman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240568CB" w14:textId="77777777" w:rsidR="0061204C" w:rsidRPr="002925DC" w:rsidRDefault="0061204C" w:rsidP="0061204C">
            <w:pPr>
              <w:jc w:val="center"/>
              <w:rPr>
                <w:rFonts w:cs="Times New Roman"/>
              </w:rPr>
            </w:pPr>
          </w:p>
        </w:tc>
      </w:tr>
      <w:tr w:rsidR="0061204C" w:rsidRPr="002925DC" w14:paraId="5C8CD775" w14:textId="77777777" w:rsidTr="006C091C">
        <w:trPr>
          <w:cantSplit/>
          <w:trHeight w:val="454"/>
        </w:trPr>
        <w:tc>
          <w:tcPr>
            <w:tcW w:w="198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3B3CE454" w14:textId="2597EAC9" w:rsidR="0061204C" w:rsidRPr="002925DC" w:rsidRDefault="0061204C" w:rsidP="0061204C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н.</w:t>
            </w:r>
            <w:r>
              <w:rPr>
                <w:rFonts w:cs="Times New Roman"/>
              </w:rPr>
              <w:t>ОС1111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2A103EA9" w14:textId="0DA576BC" w:rsidR="0061204C" w:rsidRPr="002925DC" w:rsidRDefault="0061204C" w:rsidP="0061204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ОС119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4C40B28F" w14:textId="23E9564C" w:rsidR="0061204C" w:rsidRPr="002925DC" w:rsidRDefault="0061204C" w:rsidP="0061204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ОС1111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6FC0581F" w14:textId="77777777" w:rsidR="0061204C" w:rsidRDefault="0061204C" w:rsidP="0061204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Лоток</w:t>
            </w:r>
          </w:p>
          <w:p w14:paraId="690EF7A1" w14:textId="41017E38" w:rsidR="0061204C" w:rsidRPr="002925DC" w:rsidRDefault="0061204C" w:rsidP="0061204C">
            <w:pPr>
              <w:jc w:val="center"/>
              <w:rPr>
                <w:rFonts w:cs="Times New Roman"/>
              </w:rPr>
            </w:pPr>
            <w:r w:rsidRPr="006219BD">
              <w:rPr>
                <w:rFonts w:cs="Times New Roman"/>
              </w:rPr>
              <w:t>ПА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3F764DA5" w14:textId="77777777" w:rsidR="0061204C" w:rsidRDefault="0061204C" w:rsidP="0061204C">
            <w:pPr>
              <w:jc w:val="center"/>
              <w:rPr>
                <w:rFonts w:cs="Times New Roman"/>
              </w:rPr>
            </w:pPr>
            <w:r w:rsidRPr="002A6E1A">
              <w:rPr>
                <w:rFonts w:cs="Times New Roman"/>
              </w:rPr>
              <w:t>200х</w:t>
            </w:r>
            <w:r>
              <w:rPr>
                <w:rFonts w:cs="Times New Roman"/>
              </w:rPr>
              <w:t>8</w:t>
            </w:r>
            <w:r w:rsidRPr="002A6E1A">
              <w:rPr>
                <w:rFonts w:cs="Times New Roman"/>
              </w:rPr>
              <w:t>0</w:t>
            </w:r>
          </w:p>
          <w:p w14:paraId="7E3ED9F7" w14:textId="388D764D" w:rsidR="0061204C" w:rsidRPr="002925DC" w:rsidRDefault="0061204C" w:rsidP="0061204C">
            <w:pPr>
              <w:jc w:val="center"/>
              <w:rPr>
                <w:rFonts w:cs="Times New Roman"/>
              </w:rPr>
            </w:pPr>
            <w:r w:rsidRPr="006219BD">
              <w:rPr>
                <w:rFonts w:cs="Times New Roman"/>
              </w:rPr>
              <w:t>DN23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4C3CC9F2" w14:textId="77777777" w:rsidR="0061204C" w:rsidRDefault="0061204C" w:rsidP="0061204C">
            <w:pPr>
              <w:jc w:val="center"/>
              <w:rPr>
                <w:rFonts w:cs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531C346F" w14:textId="77777777" w:rsidR="0061204C" w:rsidRPr="002925DC" w:rsidRDefault="0061204C" w:rsidP="0061204C">
            <w:pPr>
              <w:jc w:val="center"/>
              <w:rPr>
                <w:rFonts w:cs="Times New Roman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7C147943" w14:textId="2BE6D65E" w:rsidR="0061204C" w:rsidRPr="002925DC" w:rsidRDefault="0061204C" w:rsidP="0061204C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ВВГнг(А)-LS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387CF19B" w14:textId="133A1BA3" w:rsidR="0061204C" w:rsidRPr="002925DC" w:rsidRDefault="0061204C" w:rsidP="0061204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3x10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0D5D66F0" w14:textId="77777777" w:rsidR="0061204C" w:rsidRDefault="0061204C" w:rsidP="0061204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6C091C">
              <w:rPr>
                <w:rFonts w:cs="Times New Roman"/>
              </w:rPr>
              <w:t>6</w:t>
            </w:r>
            <w:r>
              <w:rPr>
                <w:rFonts w:cs="Times New Roman"/>
              </w:rPr>
              <w:t>7</w:t>
            </w:r>
          </w:p>
          <w:p w14:paraId="2C4DA14D" w14:textId="629903D7" w:rsidR="006C091C" w:rsidRPr="002925DC" w:rsidRDefault="006C091C" w:rsidP="0061204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3931C038" w14:textId="77777777" w:rsidR="0061204C" w:rsidRPr="002925DC" w:rsidRDefault="0061204C" w:rsidP="0061204C">
            <w:pPr>
              <w:jc w:val="center"/>
              <w:rPr>
                <w:rFonts w:cs="Times New Roma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44A7F57E" w14:textId="77777777" w:rsidR="0061204C" w:rsidRPr="002925DC" w:rsidRDefault="0061204C" w:rsidP="0061204C">
            <w:pPr>
              <w:jc w:val="center"/>
              <w:rPr>
                <w:rFonts w:cs="Times New Roman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7A81B1BF" w14:textId="77777777" w:rsidR="0061204C" w:rsidRPr="002925DC" w:rsidRDefault="0061204C" w:rsidP="0061204C">
            <w:pPr>
              <w:jc w:val="center"/>
              <w:rPr>
                <w:rFonts w:cs="Times New Roman"/>
              </w:rPr>
            </w:pPr>
          </w:p>
        </w:tc>
      </w:tr>
      <w:tr w:rsidR="0061204C" w:rsidRPr="002925DC" w14:paraId="7C1F6C53" w14:textId="77777777" w:rsidTr="006C091C">
        <w:trPr>
          <w:cantSplit/>
          <w:trHeight w:val="454"/>
        </w:trPr>
        <w:tc>
          <w:tcPr>
            <w:tcW w:w="198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760CC8E7" w14:textId="6218F9F8" w:rsidR="0061204C" w:rsidRPr="002925DC" w:rsidRDefault="0061204C" w:rsidP="0061204C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н.</w:t>
            </w:r>
            <w:r>
              <w:rPr>
                <w:rFonts w:cs="Times New Roman"/>
              </w:rPr>
              <w:t>ОС1112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63843F60" w14:textId="62AB6A86" w:rsidR="0061204C" w:rsidRPr="002925DC" w:rsidRDefault="0061204C" w:rsidP="0061204C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Ш</w:t>
            </w:r>
            <w:r>
              <w:rPr>
                <w:rFonts w:cs="Times New Roman"/>
              </w:rPr>
              <w:t>КР</w:t>
            </w:r>
            <w:r w:rsidRPr="002925DC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1</w:t>
            </w:r>
            <w:r w:rsidRPr="002925DC">
              <w:rPr>
                <w:rFonts w:cs="Times New Roman"/>
              </w:rPr>
              <w:t>.</w:t>
            </w:r>
            <w:r>
              <w:rPr>
                <w:rFonts w:cs="Times New Roman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638030A5" w14:textId="7B7346F5" w:rsidR="0061204C" w:rsidRPr="002925DC" w:rsidRDefault="0061204C" w:rsidP="0061204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ОС1112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282334AE" w14:textId="77777777" w:rsidR="0061204C" w:rsidRDefault="0061204C" w:rsidP="0061204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Лоток</w:t>
            </w:r>
          </w:p>
          <w:p w14:paraId="47D723ED" w14:textId="69A8C429" w:rsidR="0061204C" w:rsidRPr="002925DC" w:rsidRDefault="0061204C" w:rsidP="0061204C">
            <w:pPr>
              <w:jc w:val="center"/>
              <w:rPr>
                <w:rFonts w:cs="Times New Roman"/>
              </w:rPr>
            </w:pPr>
            <w:r w:rsidRPr="006219BD">
              <w:rPr>
                <w:rFonts w:cs="Times New Roman"/>
              </w:rPr>
              <w:t>ПА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101B23E4" w14:textId="77777777" w:rsidR="0061204C" w:rsidRDefault="0061204C" w:rsidP="0061204C">
            <w:pPr>
              <w:jc w:val="center"/>
              <w:rPr>
                <w:rFonts w:cs="Times New Roman"/>
              </w:rPr>
            </w:pPr>
            <w:r w:rsidRPr="002A6E1A">
              <w:rPr>
                <w:rFonts w:cs="Times New Roman"/>
              </w:rPr>
              <w:t>200х</w:t>
            </w:r>
            <w:r>
              <w:rPr>
                <w:rFonts w:cs="Times New Roman"/>
              </w:rPr>
              <w:t>8</w:t>
            </w:r>
            <w:r w:rsidRPr="002A6E1A">
              <w:rPr>
                <w:rFonts w:cs="Times New Roman"/>
              </w:rPr>
              <w:t>0</w:t>
            </w:r>
          </w:p>
          <w:p w14:paraId="238A09D9" w14:textId="7C3C95FA" w:rsidR="0061204C" w:rsidRPr="002925DC" w:rsidRDefault="0061204C" w:rsidP="0061204C">
            <w:pPr>
              <w:jc w:val="center"/>
              <w:rPr>
                <w:rFonts w:cs="Times New Roman"/>
              </w:rPr>
            </w:pPr>
            <w:r w:rsidRPr="006219BD">
              <w:rPr>
                <w:rFonts w:cs="Times New Roman"/>
              </w:rPr>
              <w:t>DN23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01A8A001" w14:textId="77777777" w:rsidR="0061204C" w:rsidRDefault="0061204C" w:rsidP="0061204C">
            <w:pPr>
              <w:jc w:val="center"/>
              <w:rPr>
                <w:rFonts w:cs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3D0EF57E" w14:textId="77777777" w:rsidR="0061204C" w:rsidRPr="002925DC" w:rsidRDefault="0061204C" w:rsidP="0061204C">
            <w:pPr>
              <w:jc w:val="center"/>
              <w:rPr>
                <w:rFonts w:cs="Times New Roman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01ECC649" w14:textId="01A3353C" w:rsidR="0061204C" w:rsidRPr="002925DC" w:rsidRDefault="0061204C" w:rsidP="0061204C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ВВГнг(А)-LS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737F7F7C" w14:textId="1F9E77B5" w:rsidR="0061204C" w:rsidRPr="002925DC" w:rsidRDefault="0061204C" w:rsidP="0061204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3x10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0B0DE5AA" w14:textId="287F5E21" w:rsidR="0061204C" w:rsidRDefault="0061204C" w:rsidP="0061204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  <w:r w:rsidR="006C091C">
              <w:rPr>
                <w:rFonts w:cs="Times New Roman"/>
              </w:rPr>
              <w:t>77,5</w:t>
            </w:r>
          </w:p>
          <w:p w14:paraId="7D4AB540" w14:textId="00BEB366" w:rsidR="006C091C" w:rsidRPr="002925DC" w:rsidRDefault="006C091C" w:rsidP="0061204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36185D19" w14:textId="77777777" w:rsidR="0061204C" w:rsidRPr="002925DC" w:rsidRDefault="0061204C" w:rsidP="0061204C">
            <w:pPr>
              <w:jc w:val="center"/>
              <w:rPr>
                <w:rFonts w:cs="Times New Roma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5FB863DE" w14:textId="77777777" w:rsidR="0061204C" w:rsidRPr="002925DC" w:rsidRDefault="0061204C" w:rsidP="0061204C">
            <w:pPr>
              <w:jc w:val="center"/>
              <w:rPr>
                <w:rFonts w:cs="Times New Roman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3FDC290B" w14:textId="77777777" w:rsidR="0061204C" w:rsidRPr="002925DC" w:rsidRDefault="0061204C" w:rsidP="0061204C">
            <w:pPr>
              <w:jc w:val="center"/>
              <w:rPr>
                <w:rFonts w:cs="Times New Roman"/>
              </w:rPr>
            </w:pPr>
          </w:p>
        </w:tc>
      </w:tr>
      <w:tr w:rsidR="0061204C" w:rsidRPr="002925DC" w14:paraId="057454E5" w14:textId="77777777" w:rsidTr="006C091C">
        <w:trPr>
          <w:cantSplit/>
          <w:trHeight w:val="454"/>
        </w:trPr>
        <w:tc>
          <w:tcPr>
            <w:tcW w:w="198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245B8BA3" w14:textId="6B4853EB" w:rsidR="0061204C" w:rsidRPr="002925DC" w:rsidRDefault="0061204C" w:rsidP="0061204C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н.</w:t>
            </w:r>
            <w:r>
              <w:rPr>
                <w:rFonts w:cs="Times New Roman"/>
              </w:rPr>
              <w:t>ОС1114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6708B1E5" w14:textId="09D3E474" w:rsidR="0061204C" w:rsidRPr="002925DC" w:rsidRDefault="0061204C" w:rsidP="0061204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ОС1112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539D9B8C" w14:textId="196FBBE7" w:rsidR="0061204C" w:rsidRPr="002925DC" w:rsidRDefault="0061204C" w:rsidP="0061204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ОС1114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0CBCD537" w14:textId="77777777" w:rsidR="0061204C" w:rsidRDefault="0061204C" w:rsidP="0061204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Лоток</w:t>
            </w:r>
          </w:p>
          <w:p w14:paraId="60651F47" w14:textId="434C644A" w:rsidR="0061204C" w:rsidRPr="002925DC" w:rsidRDefault="0061204C" w:rsidP="0061204C">
            <w:pPr>
              <w:jc w:val="center"/>
              <w:rPr>
                <w:rFonts w:cs="Times New Roman"/>
              </w:rPr>
            </w:pPr>
            <w:r w:rsidRPr="006219BD">
              <w:rPr>
                <w:rFonts w:cs="Times New Roman"/>
              </w:rPr>
              <w:t>ПА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59631DB7" w14:textId="77777777" w:rsidR="0061204C" w:rsidRDefault="0061204C" w:rsidP="0061204C">
            <w:pPr>
              <w:jc w:val="center"/>
              <w:rPr>
                <w:rFonts w:cs="Times New Roman"/>
              </w:rPr>
            </w:pPr>
            <w:r w:rsidRPr="002A6E1A">
              <w:rPr>
                <w:rFonts w:cs="Times New Roman"/>
              </w:rPr>
              <w:t>200х</w:t>
            </w:r>
            <w:r>
              <w:rPr>
                <w:rFonts w:cs="Times New Roman"/>
              </w:rPr>
              <w:t>8</w:t>
            </w:r>
            <w:r w:rsidRPr="002A6E1A">
              <w:rPr>
                <w:rFonts w:cs="Times New Roman"/>
              </w:rPr>
              <w:t>0</w:t>
            </w:r>
          </w:p>
          <w:p w14:paraId="226DC355" w14:textId="4A77D025" w:rsidR="0061204C" w:rsidRPr="002925DC" w:rsidRDefault="0061204C" w:rsidP="0061204C">
            <w:pPr>
              <w:jc w:val="center"/>
              <w:rPr>
                <w:rFonts w:cs="Times New Roman"/>
              </w:rPr>
            </w:pPr>
            <w:r w:rsidRPr="006219BD">
              <w:rPr>
                <w:rFonts w:cs="Times New Roman"/>
              </w:rPr>
              <w:t>DN23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67EB53DE" w14:textId="77777777" w:rsidR="0061204C" w:rsidRDefault="0061204C" w:rsidP="0061204C">
            <w:pPr>
              <w:jc w:val="center"/>
              <w:rPr>
                <w:rFonts w:cs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49FD4A22" w14:textId="77777777" w:rsidR="0061204C" w:rsidRPr="002925DC" w:rsidRDefault="0061204C" w:rsidP="0061204C">
            <w:pPr>
              <w:jc w:val="center"/>
              <w:rPr>
                <w:rFonts w:cs="Times New Roman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1511D611" w14:textId="79C9B887" w:rsidR="0061204C" w:rsidRPr="002925DC" w:rsidRDefault="0061204C" w:rsidP="0061204C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ВВГнг(А)-LS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684E0A3D" w14:textId="7C0BE044" w:rsidR="0061204C" w:rsidRPr="002925DC" w:rsidRDefault="0061204C" w:rsidP="0061204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3x10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210BAA82" w14:textId="77777777" w:rsidR="0061204C" w:rsidRDefault="0061204C" w:rsidP="0061204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  <w:r w:rsidR="006C091C">
              <w:rPr>
                <w:rFonts w:cs="Times New Roman"/>
              </w:rPr>
              <w:t>1</w:t>
            </w:r>
          </w:p>
          <w:p w14:paraId="14EBAB9E" w14:textId="36291E50" w:rsidR="006C091C" w:rsidRPr="002925DC" w:rsidRDefault="006C091C" w:rsidP="0061204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30237DA1" w14:textId="77777777" w:rsidR="0061204C" w:rsidRPr="002925DC" w:rsidRDefault="0061204C" w:rsidP="0061204C">
            <w:pPr>
              <w:jc w:val="center"/>
              <w:rPr>
                <w:rFonts w:cs="Times New Roma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5C9749ED" w14:textId="77777777" w:rsidR="0061204C" w:rsidRPr="002925DC" w:rsidRDefault="0061204C" w:rsidP="0061204C">
            <w:pPr>
              <w:jc w:val="center"/>
              <w:rPr>
                <w:rFonts w:cs="Times New Roman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32FBEB08" w14:textId="77777777" w:rsidR="0061204C" w:rsidRPr="002925DC" w:rsidRDefault="0061204C" w:rsidP="0061204C">
            <w:pPr>
              <w:jc w:val="center"/>
              <w:rPr>
                <w:rFonts w:cs="Times New Roman"/>
              </w:rPr>
            </w:pPr>
          </w:p>
        </w:tc>
      </w:tr>
      <w:tr w:rsidR="006B15F9" w:rsidRPr="002925DC" w14:paraId="714F53AB" w14:textId="77777777" w:rsidTr="006C091C">
        <w:trPr>
          <w:cantSplit/>
          <w:trHeight w:val="454"/>
        </w:trPr>
        <w:tc>
          <w:tcPr>
            <w:tcW w:w="198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08A43453" w14:textId="4A3FCEFA" w:rsidR="006B15F9" w:rsidRPr="002925DC" w:rsidRDefault="006B15F9" w:rsidP="006B15F9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н.</w:t>
            </w:r>
            <w:r>
              <w:rPr>
                <w:rFonts w:cs="Times New Roman"/>
              </w:rPr>
              <w:t>ОС1116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1E77FBB8" w14:textId="05FB7149" w:rsidR="006B15F9" w:rsidRPr="002925DC" w:rsidRDefault="006B15F9" w:rsidP="006B15F9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ОС1114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7C0071B8" w14:textId="4CA9CE15" w:rsidR="006B15F9" w:rsidRPr="002925DC" w:rsidRDefault="006B15F9" w:rsidP="006B15F9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ОС1116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5F0018DD" w14:textId="77777777" w:rsidR="006B15F9" w:rsidRDefault="006B15F9" w:rsidP="006B15F9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Лоток</w:t>
            </w:r>
          </w:p>
          <w:p w14:paraId="3817A2AB" w14:textId="21C6B872" w:rsidR="006B15F9" w:rsidRPr="002925DC" w:rsidRDefault="006B15F9" w:rsidP="006B15F9">
            <w:pPr>
              <w:jc w:val="center"/>
              <w:rPr>
                <w:rFonts w:cs="Times New Roman"/>
              </w:rPr>
            </w:pPr>
            <w:r w:rsidRPr="006219BD">
              <w:rPr>
                <w:rFonts w:cs="Times New Roman"/>
              </w:rPr>
              <w:t>ПА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63445FDC" w14:textId="77777777" w:rsidR="006B15F9" w:rsidRDefault="006B15F9" w:rsidP="006B15F9">
            <w:pPr>
              <w:jc w:val="center"/>
              <w:rPr>
                <w:rFonts w:cs="Times New Roman"/>
              </w:rPr>
            </w:pPr>
            <w:r w:rsidRPr="002A6E1A">
              <w:rPr>
                <w:rFonts w:cs="Times New Roman"/>
              </w:rPr>
              <w:t>200х</w:t>
            </w:r>
            <w:r>
              <w:rPr>
                <w:rFonts w:cs="Times New Roman"/>
              </w:rPr>
              <w:t>8</w:t>
            </w:r>
            <w:r w:rsidRPr="002A6E1A">
              <w:rPr>
                <w:rFonts w:cs="Times New Roman"/>
              </w:rPr>
              <w:t>0</w:t>
            </w:r>
          </w:p>
          <w:p w14:paraId="7DC859A7" w14:textId="511E72BB" w:rsidR="006B15F9" w:rsidRPr="002925DC" w:rsidRDefault="006B15F9" w:rsidP="006B15F9">
            <w:pPr>
              <w:jc w:val="center"/>
              <w:rPr>
                <w:rFonts w:cs="Times New Roman"/>
              </w:rPr>
            </w:pPr>
            <w:r w:rsidRPr="006219BD">
              <w:rPr>
                <w:rFonts w:cs="Times New Roman"/>
              </w:rPr>
              <w:t>DN23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0A244C37" w14:textId="77777777" w:rsidR="006B15F9" w:rsidRDefault="006B15F9" w:rsidP="006B15F9">
            <w:pPr>
              <w:jc w:val="center"/>
              <w:rPr>
                <w:rFonts w:cs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2D8C86DD" w14:textId="77777777" w:rsidR="006B15F9" w:rsidRPr="002925DC" w:rsidRDefault="006B15F9" w:rsidP="006B15F9">
            <w:pPr>
              <w:jc w:val="center"/>
              <w:rPr>
                <w:rFonts w:cs="Times New Roman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031E9E8F" w14:textId="35A911BA" w:rsidR="006B15F9" w:rsidRPr="002925DC" w:rsidRDefault="006B15F9" w:rsidP="006B15F9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ВВГнг(А)-LS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48B5985C" w14:textId="2D2CC8EE" w:rsidR="006B15F9" w:rsidRPr="002925DC" w:rsidRDefault="006B15F9" w:rsidP="006B15F9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3x10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24D7A731" w14:textId="77777777" w:rsidR="006B15F9" w:rsidRDefault="006B15F9" w:rsidP="006B15F9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  <w:r w:rsidR="006C091C">
              <w:rPr>
                <w:rFonts w:cs="Times New Roman"/>
              </w:rPr>
              <w:t>1</w:t>
            </w:r>
          </w:p>
          <w:p w14:paraId="79A2D50A" w14:textId="24C10CE6" w:rsidR="006C091C" w:rsidRPr="002925DC" w:rsidRDefault="006C091C" w:rsidP="006B15F9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76D3ECBF" w14:textId="77777777" w:rsidR="006B15F9" w:rsidRPr="002925DC" w:rsidRDefault="006B15F9" w:rsidP="006B15F9">
            <w:pPr>
              <w:jc w:val="center"/>
              <w:rPr>
                <w:rFonts w:cs="Times New Roma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3B2E4F00" w14:textId="77777777" w:rsidR="006B15F9" w:rsidRPr="002925DC" w:rsidRDefault="006B15F9" w:rsidP="006B15F9">
            <w:pPr>
              <w:jc w:val="center"/>
              <w:rPr>
                <w:rFonts w:cs="Times New Roman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7A999753" w14:textId="77777777" w:rsidR="006B15F9" w:rsidRPr="002925DC" w:rsidRDefault="006B15F9" w:rsidP="006B15F9">
            <w:pPr>
              <w:jc w:val="center"/>
              <w:rPr>
                <w:rFonts w:cs="Times New Roman"/>
              </w:rPr>
            </w:pPr>
          </w:p>
        </w:tc>
      </w:tr>
      <w:tr w:rsidR="006B15F9" w:rsidRPr="002925DC" w14:paraId="5DB717A1" w14:textId="77777777" w:rsidTr="006C091C">
        <w:trPr>
          <w:cantSplit/>
          <w:trHeight w:val="454"/>
        </w:trPr>
        <w:tc>
          <w:tcPr>
            <w:tcW w:w="198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25BCD0C5" w14:textId="62A20A69" w:rsidR="006B15F9" w:rsidRPr="002925DC" w:rsidRDefault="006B15F9" w:rsidP="006B15F9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н.</w:t>
            </w:r>
            <w:r>
              <w:rPr>
                <w:rFonts w:cs="Times New Roman"/>
              </w:rPr>
              <w:t>ОС1118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57A1D70D" w14:textId="6D9552F9" w:rsidR="006B15F9" w:rsidRPr="002925DC" w:rsidRDefault="006B15F9" w:rsidP="006B15F9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ОС1116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76C4047B" w14:textId="524C4632" w:rsidR="006B15F9" w:rsidRPr="002925DC" w:rsidRDefault="006B15F9" w:rsidP="006B15F9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ОС1118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55A2BE01" w14:textId="77777777" w:rsidR="006B15F9" w:rsidRDefault="006B15F9" w:rsidP="006B15F9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Лоток</w:t>
            </w:r>
          </w:p>
          <w:p w14:paraId="58ECDF10" w14:textId="5F5FFE1C" w:rsidR="006B15F9" w:rsidRPr="002925DC" w:rsidRDefault="006B15F9" w:rsidP="006B15F9">
            <w:pPr>
              <w:jc w:val="center"/>
              <w:rPr>
                <w:rFonts w:cs="Times New Roman"/>
              </w:rPr>
            </w:pPr>
            <w:r w:rsidRPr="006219BD">
              <w:rPr>
                <w:rFonts w:cs="Times New Roman"/>
              </w:rPr>
              <w:t>ПА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3BE52383" w14:textId="77777777" w:rsidR="006B15F9" w:rsidRDefault="006B15F9" w:rsidP="006B15F9">
            <w:pPr>
              <w:jc w:val="center"/>
              <w:rPr>
                <w:rFonts w:cs="Times New Roman"/>
              </w:rPr>
            </w:pPr>
            <w:r w:rsidRPr="002A6E1A">
              <w:rPr>
                <w:rFonts w:cs="Times New Roman"/>
              </w:rPr>
              <w:t>200х</w:t>
            </w:r>
            <w:r>
              <w:rPr>
                <w:rFonts w:cs="Times New Roman"/>
              </w:rPr>
              <w:t>8</w:t>
            </w:r>
            <w:r w:rsidRPr="002A6E1A">
              <w:rPr>
                <w:rFonts w:cs="Times New Roman"/>
              </w:rPr>
              <w:t>0</w:t>
            </w:r>
          </w:p>
          <w:p w14:paraId="123656BC" w14:textId="609024B7" w:rsidR="006B15F9" w:rsidRPr="002925DC" w:rsidRDefault="006B15F9" w:rsidP="006B15F9">
            <w:pPr>
              <w:jc w:val="center"/>
              <w:rPr>
                <w:rFonts w:cs="Times New Roman"/>
              </w:rPr>
            </w:pPr>
            <w:r w:rsidRPr="006219BD">
              <w:rPr>
                <w:rFonts w:cs="Times New Roman"/>
              </w:rPr>
              <w:t>DN23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49AA2FAE" w14:textId="77777777" w:rsidR="006B15F9" w:rsidRDefault="006B15F9" w:rsidP="006B15F9">
            <w:pPr>
              <w:jc w:val="center"/>
              <w:rPr>
                <w:rFonts w:cs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20F407B2" w14:textId="77777777" w:rsidR="006B15F9" w:rsidRPr="002925DC" w:rsidRDefault="006B15F9" w:rsidP="006B15F9">
            <w:pPr>
              <w:jc w:val="center"/>
              <w:rPr>
                <w:rFonts w:cs="Times New Roman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4CD7F734" w14:textId="239E1EDE" w:rsidR="006B15F9" w:rsidRPr="002925DC" w:rsidRDefault="006B15F9" w:rsidP="006B15F9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ВВГнг(А)-LS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143360EE" w14:textId="6C07FB56" w:rsidR="006B15F9" w:rsidRPr="002925DC" w:rsidRDefault="006B15F9" w:rsidP="006B15F9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3x10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34BAFC6F" w14:textId="4DDFBFE4" w:rsidR="006B15F9" w:rsidRDefault="006B15F9" w:rsidP="006B15F9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  <w:r w:rsidR="00F963B9">
              <w:rPr>
                <w:rFonts w:cs="Times New Roman"/>
              </w:rPr>
              <w:t>0</w:t>
            </w:r>
          </w:p>
          <w:p w14:paraId="121A588A" w14:textId="6C0169C3" w:rsidR="00F963B9" w:rsidRPr="002925DC" w:rsidRDefault="00F963B9" w:rsidP="006B15F9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17C363F4" w14:textId="77777777" w:rsidR="006B15F9" w:rsidRPr="002925DC" w:rsidRDefault="006B15F9" w:rsidP="006B15F9">
            <w:pPr>
              <w:jc w:val="center"/>
              <w:rPr>
                <w:rFonts w:cs="Times New Roma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3DDE357F" w14:textId="77777777" w:rsidR="006B15F9" w:rsidRPr="002925DC" w:rsidRDefault="006B15F9" w:rsidP="006B15F9">
            <w:pPr>
              <w:jc w:val="center"/>
              <w:rPr>
                <w:rFonts w:cs="Times New Roman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10B72946" w14:textId="77777777" w:rsidR="006B15F9" w:rsidRPr="002925DC" w:rsidRDefault="006B15F9" w:rsidP="006B15F9">
            <w:pPr>
              <w:jc w:val="center"/>
              <w:rPr>
                <w:rFonts w:cs="Times New Roman"/>
              </w:rPr>
            </w:pPr>
          </w:p>
        </w:tc>
      </w:tr>
      <w:tr w:rsidR="006B15F9" w:rsidRPr="002925DC" w14:paraId="4F766960" w14:textId="77777777" w:rsidTr="006C091C">
        <w:trPr>
          <w:cantSplit/>
          <w:trHeight w:val="454"/>
        </w:trPr>
        <w:tc>
          <w:tcPr>
            <w:tcW w:w="198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655E7100" w14:textId="0316414C" w:rsidR="006B15F9" w:rsidRPr="002925DC" w:rsidRDefault="006B15F9" w:rsidP="006B15F9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н.</w:t>
            </w:r>
            <w:r>
              <w:rPr>
                <w:rFonts w:cs="Times New Roman"/>
              </w:rPr>
              <w:t>ОС1113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7321EA49" w14:textId="11D06B42" w:rsidR="006B15F9" w:rsidRPr="002925DC" w:rsidRDefault="006B15F9" w:rsidP="006B15F9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Ш</w:t>
            </w:r>
            <w:r>
              <w:rPr>
                <w:rFonts w:cs="Times New Roman"/>
              </w:rPr>
              <w:t>КР</w:t>
            </w:r>
            <w:r w:rsidRPr="002925DC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1</w:t>
            </w:r>
            <w:r w:rsidRPr="002925DC">
              <w:rPr>
                <w:rFonts w:cs="Times New Roman"/>
              </w:rPr>
              <w:t>.</w:t>
            </w:r>
            <w:r>
              <w:rPr>
                <w:rFonts w:cs="Times New Roman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7725DFB0" w14:textId="034EA154" w:rsidR="006B15F9" w:rsidRPr="002925DC" w:rsidRDefault="006B15F9" w:rsidP="006B15F9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ОС1113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432B9D3F" w14:textId="77777777" w:rsidR="006B15F9" w:rsidRDefault="006B15F9" w:rsidP="006B15F9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Лоток</w:t>
            </w:r>
          </w:p>
          <w:p w14:paraId="030355CE" w14:textId="7B3C4928" w:rsidR="006B15F9" w:rsidRPr="002925DC" w:rsidRDefault="006B15F9" w:rsidP="006B15F9">
            <w:pPr>
              <w:jc w:val="center"/>
              <w:rPr>
                <w:rFonts w:cs="Times New Roman"/>
              </w:rPr>
            </w:pPr>
            <w:r w:rsidRPr="006219BD">
              <w:rPr>
                <w:rFonts w:cs="Times New Roman"/>
              </w:rPr>
              <w:t>ПА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7F004967" w14:textId="77777777" w:rsidR="006B15F9" w:rsidRDefault="006B15F9" w:rsidP="006B15F9">
            <w:pPr>
              <w:jc w:val="center"/>
              <w:rPr>
                <w:rFonts w:cs="Times New Roman"/>
              </w:rPr>
            </w:pPr>
            <w:r w:rsidRPr="002A6E1A">
              <w:rPr>
                <w:rFonts w:cs="Times New Roman"/>
              </w:rPr>
              <w:t>200х</w:t>
            </w:r>
            <w:r>
              <w:rPr>
                <w:rFonts w:cs="Times New Roman"/>
              </w:rPr>
              <w:t>8</w:t>
            </w:r>
            <w:r w:rsidRPr="002A6E1A">
              <w:rPr>
                <w:rFonts w:cs="Times New Roman"/>
              </w:rPr>
              <w:t>0</w:t>
            </w:r>
          </w:p>
          <w:p w14:paraId="31FF84D9" w14:textId="490CE183" w:rsidR="006B15F9" w:rsidRPr="002925DC" w:rsidRDefault="006B15F9" w:rsidP="006B15F9">
            <w:pPr>
              <w:jc w:val="center"/>
              <w:rPr>
                <w:rFonts w:cs="Times New Roman"/>
              </w:rPr>
            </w:pPr>
            <w:r w:rsidRPr="006219BD">
              <w:rPr>
                <w:rFonts w:cs="Times New Roman"/>
              </w:rPr>
              <w:t>DN23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3298377A" w14:textId="77777777" w:rsidR="006B15F9" w:rsidRDefault="006B15F9" w:rsidP="006B15F9">
            <w:pPr>
              <w:jc w:val="center"/>
              <w:rPr>
                <w:rFonts w:cs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1495081C" w14:textId="77777777" w:rsidR="006B15F9" w:rsidRPr="002925DC" w:rsidRDefault="006B15F9" w:rsidP="006B15F9">
            <w:pPr>
              <w:jc w:val="center"/>
              <w:rPr>
                <w:rFonts w:cs="Times New Roman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3464C3E8" w14:textId="6372DCB3" w:rsidR="006B15F9" w:rsidRPr="002925DC" w:rsidRDefault="006B15F9" w:rsidP="006B15F9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ВВГнг(А)-LS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18BC7BCB" w14:textId="4AD7C79F" w:rsidR="006B15F9" w:rsidRPr="002925DC" w:rsidRDefault="006B15F9" w:rsidP="006B15F9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  <w:r w:rsidRPr="002925DC">
              <w:rPr>
                <w:rFonts w:cs="Times New Roman"/>
              </w:rPr>
              <w:t>x</w:t>
            </w:r>
            <w:r>
              <w:rPr>
                <w:rFonts w:cs="Times New Roman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4F59BBC1" w14:textId="77777777" w:rsidR="006B15F9" w:rsidRDefault="006B15F9" w:rsidP="006B15F9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  <w:r w:rsidR="00F963B9">
              <w:rPr>
                <w:rFonts w:cs="Times New Roman"/>
              </w:rPr>
              <w:t>07,5</w:t>
            </w:r>
          </w:p>
          <w:p w14:paraId="11E5CC6D" w14:textId="2AD999F7" w:rsidR="00F963B9" w:rsidRPr="002925DC" w:rsidRDefault="00F963B9" w:rsidP="006B15F9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37E0357C" w14:textId="77777777" w:rsidR="006B15F9" w:rsidRPr="002925DC" w:rsidRDefault="006B15F9" w:rsidP="006B15F9">
            <w:pPr>
              <w:jc w:val="center"/>
              <w:rPr>
                <w:rFonts w:cs="Times New Roma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2F709F41" w14:textId="77777777" w:rsidR="006B15F9" w:rsidRPr="002925DC" w:rsidRDefault="006B15F9" w:rsidP="006B15F9">
            <w:pPr>
              <w:jc w:val="center"/>
              <w:rPr>
                <w:rFonts w:cs="Times New Roman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0E9A45DA" w14:textId="77777777" w:rsidR="006B15F9" w:rsidRPr="002925DC" w:rsidRDefault="006B15F9" w:rsidP="006B15F9">
            <w:pPr>
              <w:jc w:val="center"/>
              <w:rPr>
                <w:rFonts w:cs="Times New Roman"/>
              </w:rPr>
            </w:pPr>
          </w:p>
        </w:tc>
      </w:tr>
      <w:tr w:rsidR="006B15F9" w:rsidRPr="002925DC" w14:paraId="5834F54E" w14:textId="77777777" w:rsidTr="006C091C">
        <w:trPr>
          <w:cantSplit/>
          <w:trHeight w:val="454"/>
        </w:trPr>
        <w:tc>
          <w:tcPr>
            <w:tcW w:w="198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776CCB0E" w14:textId="01FB5563" w:rsidR="006B15F9" w:rsidRPr="002925DC" w:rsidRDefault="006B15F9" w:rsidP="006B15F9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н.</w:t>
            </w:r>
            <w:r>
              <w:rPr>
                <w:rFonts w:cs="Times New Roman"/>
              </w:rPr>
              <w:t>ОС1115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23B6CCB7" w14:textId="4BA76F7D" w:rsidR="006B15F9" w:rsidRPr="002925DC" w:rsidRDefault="006B15F9" w:rsidP="006B15F9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ОС1113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36D844A6" w14:textId="01203BA1" w:rsidR="006B15F9" w:rsidRPr="002925DC" w:rsidRDefault="006B15F9" w:rsidP="006B15F9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ОС1115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433F12ED" w14:textId="77777777" w:rsidR="006B15F9" w:rsidRDefault="006B15F9" w:rsidP="006B15F9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Лоток</w:t>
            </w:r>
          </w:p>
          <w:p w14:paraId="21CE68AD" w14:textId="65C5DDD2" w:rsidR="006B15F9" w:rsidRPr="002925DC" w:rsidRDefault="006B15F9" w:rsidP="006B15F9">
            <w:pPr>
              <w:jc w:val="center"/>
              <w:rPr>
                <w:rFonts w:cs="Times New Roman"/>
              </w:rPr>
            </w:pPr>
            <w:r w:rsidRPr="006219BD">
              <w:rPr>
                <w:rFonts w:cs="Times New Roman"/>
              </w:rPr>
              <w:t>ПА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6F620112" w14:textId="77777777" w:rsidR="006B15F9" w:rsidRDefault="006B15F9" w:rsidP="006B15F9">
            <w:pPr>
              <w:jc w:val="center"/>
              <w:rPr>
                <w:rFonts w:cs="Times New Roman"/>
              </w:rPr>
            </w:pPr>
            <w:r w:rsidRPr="002A6E1A">
              <w:rPr>
                <w:rFonts w:cs="Times New Roman"/>
              </w:rPr>
              <w:t>200х</w:t>
            </w:r>
            <w:r>
              <w:rPr>
                <w:rFonts w:cs="Times New Roman"/>
              </w:rPr>
              <w:t>8</w:t>
            </w:r>
            <w:r w:rsidRPr="002A6E1A">
              <w:rPr>
                <w:rFonts w:cs="Times New Roman"/>
              </w:rPr>
              <w:t>0</w:t>
            </w:r>
          </w:p>
          <w:p w14:paraId="06927C8F" w14:textId="1DCFF811" w:rsidR="006B15F9" w:rsidRPr="002925DC" w:rsidRDefault="006B15F9" w:rsidP="006B15F9">
            <w:pPr>
              <w:jc w:val="center"/>
              <w:rPr>
                <w:rFonts w:cs="Times New Roman"/>
              </w:rPr>
            </w:pPr>
            <w:r w:rsidRPr="006219BD">
              <w:rPr>
                <w:rFonts w:cs="Times New Roman"/>
              </w:rPr>
              <w:t>DN23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3CC126E8" w14:textId="77777777" w:rsidR="006B15F9" w:rsidRDefault="006B15F9" w:rsidP="006B15F9">
            <w:pPr>
              <w:jc w:val="center"/>
              <w:rPr>
                <w:rFonts w:cs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58FE6B85" w14:textId="77777777" w:rsidR="006B15F9" w:rsidRPr="002925DC" w:rsidRDefault="006B15F9" w:rsidP="006B15F9">
            <w:pPr>
              <w:jc w:val="center"/>
              <w:rPr>
                <w:rFonts w:cs="Times New Roman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336FB3F8" w14:textId="1920AF91" w:rsidR="006B15F9" w:rsidRPr="002925DC" w:rsidRDefault="006B15F9" w:rsidP="006B15F9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ВВГнг(А)-LS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5F580516" w14:textId="5A960430" w:rsidR="006B15F9" w:rsidRPr="002925DC" w:rsidRDefault="006B15F9" w:rsidP="006B15F9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  <w:r w:rsidRPr="002925DC">
              <w:rPr>
                <w:rFonts w:cs="Times New Roman"/>
              </w:rPr>
              <w:t>x</w:t>
            </w:r>
            <w:r>
              <w:rPr>
                <w:rFonts w:cs="Times New Roman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6A8B0B4D" w14:textId="77777777" w:rsidR="006B15F9" w:rsidRDefault="00F963B9" w:rsidP="006B15F9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75</w:t>
            </w:r>
          </w:p>
          <w:p w14:paraId="4EC80E95" w14:textId="733D84E7" w:rsidR="00F963B9" w:rsidRPr="002925DC" w:rsidRDefault="00F963B9" w:rsidP="006B15F9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6BE4520D" w14:textId="77777777" w:rsidR="006B15F9" w:rsidRPr="002925DC" w:rsidRDefault="006B15F9" w:rsidP="006B15F9">
            <w:pPr>
              <w:jc w:val="center"/>
              <w:rPr>
                <w:rFonts w:cs="Times New Roma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312CBA74" w14:textId="77777777" w:rsidR="006B15F9" w:rsidRPr="002925DC" w:rsidRDefault="006B15F9" w:rsidP="006B15F9">
            <w:pPr>
              <w:jc w:val="center"/>
              <w:rPr>
                <w:rFonts w:cs="Times New Roman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1BF9C631" w14:textId="77777777" w:rsidR="006B15F9" w:rsidRPr="002925DC" w:rsidRDefault="006B15F9" w:rsidP="006B15F9">
            <w:pPr>
              <w:jc w:val="center"/>
              <w:rPr>
                <w:rFonts w:cs="Times New Roman"/>
              </w:rPr>
            </w:pPr>
          </w:p>
        </w:tc>
      </w:tr>
      <w:tr w:rsidR="006B15F9" w:rsidRPr="002925DC" w14:paraId="3B7B6B2B" w14:textId="77777777" w:rsidTr="006C091C">
        <w:trPr>
          <w:cantSplit/>
          <w:trHeight w:val="454"/>
        </w:trPr>
        <w:tc>
          <w:tcPr>
            <w:tcW w:w="198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7C2C966A" w14:textId="6D12F0A0" w:rsidR="006B15F9" w:rsidRPr="002925DC" w:rsidRDefault="006B15F9" w:rsidP="006B15F9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н.</w:t>
            </w:r>
            <w:r>
              <w:rPr>
                <w:rFonts w:cs="Times New Roman"/>
              </w:rPr>
              <w:t>ОС1117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559351E7" w14:textId="4A6E853B" w:rsidR="006B15F9" w:rsidRPr="002925DC" w:rsidRDefault="006B15F9" w:rsidP="006B15F9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ОС1115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0FB9E55C" w14:textId="3DA649CB" w:rsidR="006B15F9" w:rsidRPr="002925DC" w:rsidRDefault="006B15F9" w:rsidP="006B15F9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ОС1117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79D6BC68" w14:textId="77777777" w:rsidR="006B15F9" w:rsidRDefault="006B15F9" w:rsidP="006B15F9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Лоток</w:t>
            </w:r>
          </w:p>
          <w:p w14:paraId="69A0B71D" w14:textId="3E06E8E1" w:rsidR="006B15F9" w:rsidRPr="002925DC" w:rsidRDefault="006B15F9" w:rsidP="006B15F9">
            <w:pPr>
              <w:jc w:val="center"/>
              <w:rPr>
                <w:rFonts w:cs="Times New Roman"/>
              </w:rPr>
            </w:pPr>
            <w:r w:rsidRPr="006219BD">
              <w:rPr>
                <w:rFonts w:cs="Times New Roman"/>
              </w:rPr>
              <w:t>ПА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4667F58B" w14:textId="77777777" w:rsidR="006B15F9" w:rsidRDefault="006B15F9" w:rsidP="006B15F9">
            <w:pPr>
              <w:jc w:val="center"/>
              <w:rPr>
                <w:rFonts w:cs="Times New Roman"/>
              </w:rPr>
            </w:pPr>
            <w:r w:rsidRPr="002A6E1A">
              <w:rPr>
                <w:rFonts w:cs="Times New Roman"/>
              </w:rPr>
              <w:t>200х</w:t>
            </w:r>
            <w:r>
              <w:rPr>
                <w:rFonts w:cs="Times New Roman"/>
              </w:rPr>
              <w:t>8</w:t>
            </w:r>
            <w:r w:rsidRPr="002A6E1A">
              <w:rPr>
                <w:rFonts w:cs="Times New Roman"/>
              </w:rPr>
              <w:t>0</w:t>
            </w:r>
          </w:p>
          <w:p w14:paraId="559DB252" w14:textId="1D43C212" w:rsidR="006B15F9" w:rsidRPr="002925DC" w:rsidRDefault="006B15F9" w:rsidP="006B15F9">
            <w:pPr>
              <w:jc w:val="center"/>
              <w:rPr>
                <w:rFonts w:cs="Times New Roman"/>
              </w:rPr>
            </w:pPr>
            <w:r w:rsidRPr="006219BD">
              <w:rPr>
                <w:rFonts w:cs="Times New Roman"/>
              </w:rPr>
              <w:t>DN23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1DCEC504" w14:textId="77777777" w:rsidR="006B15F9" w:rsidRDefault="006B15F9" w:rsidP="006B15F9">
            <w:pPr>
              <w:jc w:val="center"/>
              <w:rPr>
                <w:rFonts w:cs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2068DA09" w14:textId="77777777" w:rsidR="006B15F9" w:rsidRPr="002925DC" w:rsidRDefault="006B15F9" w:rsidP="006B15F9">
            <w:pPr>
              <w:jc w:val="center"/>
              <w:rPr>
                <w:rFonts w:cs="Times New Roman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71814BDB" w14:textId="02CA440E" w:rsidR="006B15F9" w:rsidRPr="002925DC" w:rsidRDefault="006B15F9" w:rsidP="006B15F9">
            <w:pPr>
              <w:jc w:val="center"/>
              <w:rPr>
                <w:rFonts w:cs="Times New Roman"/>
              </w:rPr>
            </w:pPr>
            <w:r w:rsidRPr="002925DC">
              <w:rPr>
                <w:rFonts w:cs="Times New Roman"/>
              </w:rPr>
              <w:t>ВВГнг(А)-LS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0848006E" w14:textId="28600725" w:rsidR="006B15F9" w:rsidRPr="002925DC" w:rsidRDefault="006B15F9" w:rsidP="006B15F9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  <w:r w:rsidRPr="002925DC">
              <w:rPr>
                <w:rFonts w:cs="Times New Roman"/>
              </w:rPr>
              <w:t>x</w:t>
            </w:r>
            <w:r>
              <w:rPr>
                <w:rFonts w:cs="Times New Roman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1A57B25F" w14:textId="77777777" w:rsidR="006B15F9" w:rsidRDefault="00F963B9" w:rsidP="006B15F9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75</w:t>
            </w:r>
          </w:p>
          <w:p w14:paraId="4D4536C7" w14:textId="3E00831A" w:rsidR="00F963B9" w:rsidRPr="002925DC" w:rsidRDefault="00F963B9" w:rsidP="006B15F9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735360AF" w14:textId="77777777" w:rsidR="006B15F9" w:rsidRPr="002925DC" w:rsidRDefault="006B15F9" w:rsidP="006B15F9">
            <w:pPr>
              <w:jc w:val="center"/>
              <w:rPr>
                <w:rFonts w:cs="Times New Roma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60B10518" w14:textId="77777777" w:rsidR="006B15F9" w:rsidRPr="002925DC" w:rsidRDefault="006B15F9" w:rsidP="006B15F9">
            <w:pPr>
              <w:jc w:val="center"/>
              <w:rPr>
                <w:rFonts w:cs="Times New Roman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021D5CBD" w14:textId="77777777" w:rsidR="006B15F9" w:rsidRPr="002925DC" w:rsidRDefault="006B15F9" w:rsidP="006B15F9">
            <w:pPr>
              <w:jc w:val="center"/>
              <w:rPr>
                <w:rFonts w:cs="Times New Roman"/>
              </w:rPr>
            </w:pPr>
          </w:p>
        </w:tc>
      </w:tr>
    </w:tbl>
    <w:p w14:paraId="623AF985" w14:textId="7E852B13" w:rsidR="00BD2C07" w:rsidRPr="00C4680B" w:rsidRDefault="00BD2C07" w:rsidP="00C4680B"/>
    <w:sectPr w:rsidR="00BD2C07" w:rsidRPr="00C4680B" w:rsidSect="004954C7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3814" w:h="16840" w:orient="landscape" w:code="8"/>
      <w:pgMar w:top="680" w:right="284" w:bottom="284" w:left="1134" w:header="284" w:footer="1392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380C62" w14:textId="77777777" w:rsidR="00B24339" w:rsidRDefault="00B24339" w:rsidP="00355A2D">
      <w:r>
        <w:separator/>
      </w:r>
    </w:p>
    <w:p w14:paraId="393FCEE3" w14:textId="77777777" w:rsidR="00B24339" w:rsidRDefault="00B24339" w:rsidP="00355A2D"/>
  </w:endnote>
  <w:endnote w:type="continuationSeparator" w:id="0">
    <w:p w14:paraId="30E89E82" w14:textId="77777777" w:rsidR="00B24339" w:rsidRDefault="00B24339" w:rsidP="00355A2D">
      <w:r>
        <w:continuationSeparator/>
      </w:r>
    </w:p>
    <w:p w14:paraId="6715B1C6" w14:textId="77777777" w:rsidR="00B24339" w:rsidRDefault="00B24339" w:rsidP="00355A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ISOCPEUR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MT">
    <w:altName w:val="MS Mincho"/>
    <w:charset w:val="80"/>
    <w:family w:val="auto"/>
    <w:pitch w:val="default"/>
    <w:sig w:usb0="00000000" w:usb1="00000000" w:usb2="00000010" w:usb3="00000000" w:csb0="0002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9662B4" w14:textId="77777777" w:rsidR="00B24339" w:rsidRDefault="00B24339" w:rsidP="00355A2D">
    <w:r>
      <w:fldChar w:fldCharType="begin"/>
    </w:r>
    <w:r>
      <w:instrText xml:space="preserve">PAGE  </w:instrText>
    </w:r>
    <w:r>
      <w:fldChar w:fldCharType="separate"/>
    </w:r>
    <w:r w:rsidRPr="003561EA">
      <w:t>3</w:t>
    </w:r>
    <w:r>
      <w:fldChar w:fldCharType="end"/>
    </w:r>
  </w:p>
  <w:p w14:paraId="64555CE5" w14:textId="77777777" w:rsidR="00B24339" w:rsidRDefault="00B24339" w:rsidP="00355A2D"/>
  <w:p w14:paraId="39D99E4D" w14:textId="77777777" w:rsidR="00B24339" w:rsidRDefault="00B24339" w:rsidP="00355A2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D3298E" w14:textId="2046E058" w:rsidR="00B24339" w:rsidRDefault="00B24339" w:rsidP="004954C7">
    <w:pPr>
      <w:jc w:val="right"/>
    </w:pPr>
    <w:r w:rsidRPr="00D84697">
      <w:rPr>
        <w:noProof/>
        <w:lang w:eastAsia="ja-JP"/>
      </w:rPr>
      <w:drawing>
        <wp:anchor distT="0" distB="0" distL="114300" distR="114300" simplePos="0" relativeHeight="251642366" behindDoc="1" locked="1" layoutInCell="1" allowOverlap="1" wp14:anchorId="034BAC3E" wp14:editId="5A195A85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5118080" cy="10688320"/>
          <wp:effectExtent l="19050" t="0" r="7620" b="0"/>
          <wp:wrapNone/>
          <wp:docPr id="25" name="Рисунок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3м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118080" cy="10688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44416" behindDoc="1" locked="1" layoutInCell="1" allowOverlap="1" wp14:anchorId="7F633551" wp14:editId="1C0157BC">
              <wp:simplePos x="0" y="0"/>
              <wp:positionH relativeFrom="leftMargin">
                <wp:posOffset>10621645</wp:posOffset>
              </wp:positionH>
              <wp:positionV relativeFrom="topMargin">
                <wp:posOffset>9973310</wp:posOffset>
              </wp:positionV>
              <wp:extent cx="3959860" cy="539750"/>
              <wp:effectExtent l="0" t="0" r="0" b="0"/>
              <wp:wrapTight wrapText="bothSides">
                <wp:wrapPolygon edited="0">
                  <wp:start x="0" y="0"/>
                  <wp:lineTo x="0" y="21346"/>
                  <wp:lineTo x="21510" y="21346"/>
                  <wp:lineTo x="21510" y="0"/>
                  <wp:lineTo x="0" y="0"/>
                </wp:wrapPolygon>
              </wp:wrapTight>
              <wp:docPr id="100" name="Text Box 1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959860" cy="539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7C2EA3" w14:textId="00FD99F4" w:rsidR="00B24339" w:rsidRPr="00BD2C07" w:rsidRDefault="00B24339" w:rsidP="00802FC3">
                          <w:pPr>
                            <w:pStyle w:val="bl18"/>
                            <w:rPr>
                              <w:rFonts w:cs="Times New Roman"/>
                              <w:sz w:val="32"/>
                              <w:szCs w:val="32"/>
                            </w:rPr>
                          </w:pPr>
                          <w:r w:rsidRPr="00C4680B">
                            <w:rPr>
                              <w:rFonts w:cs="Times New Roman"/>
                              <w:color w:val="000000"/>
                              <w:sz w:val="32"/>
                              <w:szCs w:val="32"/>
                            </w:rPr>
                            <w:t>ДСиР-2022-864-Р-8.1.</w:t>
                          </w:r>
                          <w:proofErr w:type="gramStart"/>
                          <w:r>
                            <w:rPr>
                              <w:rFonts w:cs="Times New Roman"/>
                              <w:color w:val="000000"/>
                              <w:sz w:val="32"/>
                              <w:szCs w:val="32"/>
                            </w:rPr>
                            <w:t>2</w:t>
                          </w:r>
                          <w:r w:rsidRPr="00C4680B">
                            <w:rPr>
                              <w:rFonts w:cs="Times New Roman"/>
                              <w:color w:val="000000"/>
                              <w:sz w:val="32"/>
                              <w:szCs w:val="32"/>
                            </w:rPr>
                            <w:t>.КЖ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633551" id="_x0000_t202" coordsize="21600,21600" o:spt="202" path="m,l,21600r21600,l21600,xe">
              <v:stroke joinstyle="miter"/>
              <v:path gradientshapeok="t" o:connecttype="rect"/>
            </v:shapetype>
            <v:shape id="Text Box 194" o:spid="_x0000_s1026" type="#_x0000_t202" style="position:absolute;left:0;text-align:left;margin-left:836.35pt;margin-top:785.3pt;width:311.8pt;height:42.5pt;z-index:-2516720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" filled="f" stroked="f">
              <v:path arrowok="t"/>
              <v:textbox inset="0,0,0,0">
                <w:txbxContent>
                  <w:p w14:paraId="537C2EA3" w14:textId="00FD99F4" w:rsidR="00B24339" w:rsidRPr="00BD2C07" w:rsidRDefault="00B24339" w:rsidP="00802FC3">
                    <w:pPr>
                      <w:pStyle w:val="bl18"/>
                      <w:rPr>
                        <w:rFonts w:cs="Times New Roman"/>
                        <w:sz w:val="32"/>
                        <w:szCs w:val="32"/>
                      </w:rPr>
                    </w:pPr>
                    <w:r w:rsidRPr="00C4680B">
                      <w:rPr>
                        <w:rFonts w:cs="Times New Roman"/>
                        <w:color w:val="000000"/>
                        <w:sz w:val="32"/>
                        <w:szCs w:val="32"/>
                      </w:rPr>
                      <w:t>ДСиР-2022-864-Р-8.1.</w:t>
                    </w:r>
                    <w:proofErr w:type="gramStart"/>
                    <w:r>
                      <w:rPr>
                        <w:rFonts w:cs="Times New Roman"/>
                        <w:color w:val="000000"/>
                        <w:sz w:val="32"/>
                        <w:szCs w:val="32"/>
                      </w:rPr>
                      <w:t>2</w:t>
                    </w:r>
                    <w:r w:rsidRPr="00C4680B">
                      <w:rPr>
                        <w:rFonts w:cs="Times New Roman"/>
                        <w:color w:val="000000"/>
                        <w:sz w:val="32"/>
                        <w:szCs w:val="32"/>
                      </w:rPr>
                      <w:t>.КЖ</w:t>
                    </w:r>
                    <w:proofErr w:type="gramEnd"/>
                  </w:p>
                </w:txbxContent>
              </v:textbox>
              <w10:wrap type="tight" anchorx="margin" anchory="margin"/>
              <w10:anchorlock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46464" behindDoc="0" locked="1" layoutInCell="1" allowOverlap="1" wp14:anchorId="7A8F8077" wp14:editId="6E4045C5">
              <wp:simplePos x="0" y="0"/>
              <wp:positionH relativeFrom="leftMargin">
                <wp:posOffset>14582140</wp:posOffset>
              </wp:positionH>
              <wp:positionV relativeFrom="topMargin">
                <wp:posOffset>10225405</wp:posOffset>
              </wp:positionV>
              <wp:extent cx="360045" cy="288290"/>
              <wp:effectExtent l="0" t="0" r="0" b="0"/>
              <wp:wrapNone/>
              <wp:docPr id="106" name="Text Box 2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60045" cy="288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F03B64" w14:textId="77777777" w:rsidR="00B24339" w:rsidRPr="00A015AF" w:rsidRDefault="00B24339" w:rsidP="005B6E66">
                          <w:pPr>
                            <w:pStyle w:val="bl6"/>
                            <w:rPr>
                              <w:rFonts w:cs="Times New Roman"/>
                            </w:rPr>
                          </w:pPr>
                          <w:r w:rsidRPr="00A015AF">
                            <w:rPr>
                              <w:rFonts w:cs="Times New Roman"/>
                            </w:rPr>
                            <w:fldChar w:fldCharType="begin"/>
                          </w:r>
                          <w:r w:rsidRPr="00A015AF">
                            <w:rPr>
                              <w:rFonts w:cs="Times New Roman"/>
                            </w:rPr>
                            <w:instrText xml:space="preserve"> PAGE  \* Arabic  \* MERGEFORMAT </w:instrText>
                          </w:r>
                          <w:r w:rsidRPr="00A015AF">
                            <w:rPr>
                              <w:rFonts w:cs="Times New Roman"/>
                            </w:rPr>
                            <w:fldChar w:fldCharType="separate"/>
                          </w:r>
                          <w:r w:rsidRPr="00A015AF">
                            <w:rPr>
                              <w:rFonts w:cs="Times New Roman"/>
                              <w:noProof/>
                            </w:rPr>
                            <w:t>9</w:t>
                          </w:r>
                          <w:r w:rsidRPr="00A015AF">
                            <w:rPr>
                              <w:rFonts w:cs="Times New Roman"/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A8F8077" id="Text Box 207" o:spid="_x0000_s1027" type="#_x0000_t202" style="position:absolute;left:0;text-align:left;margin-left:1148.2pt;margin-top:805.15pt;width:28.35pt;height:22.7pt;z-index:2516464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" filled="f" stroked="f">
              <v:path arrowok="t"/>
              <v:textbox inset="0,0,0,0">
                <w:txbxContent>
                  <w:p w14:paraId="0BF03B64" w14:textId="77777777" w:rsidR="00B24339" w:rsidRPr="00A015AF" w:rsidRDefault="00B24339" w:rsidP="005B6E66">
                    <w:pPr>
                      <w:pStyle w:val="bl6"/>
                      <w:rPr>
                        <w:rFonts w:cs="Times New Roman"/>
                      </w:rPr>
                    </w:pPr>
                    <w:r w:rsidRPr="00A015AF">
                      <w:rPr>
                        <w:rFonts w:cs="Times New Roman"/>
                      </w:rPr>
                      <w:fldChar w:fldCharType="begin"/>
                    </w:r>
                    <w:r w:rsidRPr="00A015AF">
                      <w:rPr>
                        <w:rFonts w:cs="Times New Roman"/>
                      </w:rPr>
                      <w:instrText xml:space="preserve"> PAGE  \* Arabic  \* MERGEFORMAT </w:instrText>
                    </w:r>
                    <w:r w:rsidRPr="00A015AF">
                      <w:rPr>
                        <w:rFonts w:cs="Times New Roman"/>
                      </w:rPr>
                      <w:fldChar w:fldCharType="separate"/>
                    </w:r>
                    <w:r w:rsidRPr="00A015AF">
                      <w:rPr>
                        <w:rFonts w:cs="Times New Roman"/>
                        <w:noProof/>
                      </w:rPr>
                      <w:t>9</w:t>
                    </w:r>
                    <w:r w:rsidRPr="00A015AF">
                      <w:rPr>
                        <w:rFonts w:cs="Times New Roman"/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  <w10:anchorlock/>
            </v:shape>
          </w:pict>
        </mc:Fallback>
      </mc:AlternateConten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66B76B" w14:textId="2F9D90B5" w:rsidR="00B24339" w:rsidRDefault="004954C7" w:rsidP="004954C7">
    <w:pPr>
      <w:tabs>
        <w:tab w:val="left" w:pos="13041"/>
      </w:tabs>
      <w:jc w:val="right"/>
    </w:pPr>
    <w:r>
      <w:rPr>
        <w:noProof/>
      </w:rPr>
      <w:drawing>
        <wp:anchor distT="0" distB="0" distL="114300" distR="114300" simplePos="0" relativeHeight="251687424" behindDoc="1" locked="0" layoutInCell="1" allowOverlap="1" wp14:anchorId="4AC53403" wp14:editId="3ED50872">
          <wp:simplePos x="0" y="0"/>
          <wp:positionH relativeFrom="margin">
            <wp:posOffset>13335635</wp:posOffset>
          </wp:positionH>
          <wp:positionV relativeFrom="paragraph">
            <wp:posOffset>1684020</wp:posOffset>
          </wp:positionV>
          <wp:extent cx="885825" cy="285750"/>
          <wp:effectExtent l="0" t="0" r="0" b="0"/>
          <wp:wrapTight wrapText="bothSides">
            <wp:wrapPolygon edited="0">
              <wp:start x="2323" y="4320"/>
              <wp:lineTo x="1858" y="8640"/>
              <wp:lineTo x="2323" y="17280"/>
              <wp:lineTo x="19974" y="17280"/>
              <wp:lineTo x="19974" y="4320"/>
              <wp:lineTo x="2323" y="4320"/>
            </wp:wrapPolygon>
          </wp:wrapTight>
          <wp:docPr id="26" name="Рисунок 2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4" name="Рисунок 51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24339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6400" behindDoc="0" locked="0" layoutInCell="1" allowOverlap="1" wp14:anchorId="632BF042" wp14:editId="5DE34C10">
              <wp:simplePos x="0" y="0"/>
              <wp:positionH relativeFrom="column">
                <wp:posOffset>91440</wp:posOffset>
              </wp:positionH>
              <wp:positionV relativeFrom="paragraph">
                <wp:posOffset>74930</wp:posOffset>
              </wp:positionV>
              <wp:extent cx="7184390" cy="676910"/>
              <wp:effectExtent l="0" t="0" r="0" b="0"/>
              <wp:wrapNone/>
              <wp:docPr id="3" name="Надпись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84390" cy="6769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11D57F" w14:textId="40D09347" w:rsidR="00B24339" w:rsidRDefault="00B24339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2BF042"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28" type="#_x0000_t202" style="position:absolute;left:0;text-align:left;margin-left:7.2pt;margin-top:5.9pt;width:565.7pt;height:53.3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" filled="f" stroked="f" strokeweight=".5pt">
              <v:textbox>
                <w:txbxContent>
                  <w:p w14:paraId="7C11D57F" w14:textId="40D09347" w:rsidR="00B24339" w:rsidRDefault="00B24339"/>
                </w:txbxContent>
              </v:textbox>
            </v:shape>
          </w:pict>
        </mc:Fallback>
      </mc:AlternateContent>
    </w:r>
    <w:r w:rsidR="00B24339" w:rsidRPr="00D84697">
      <w:rPr>
        <w:noProof/>
        <w:lang w:eastAsia="ja-JP"/>
      </w:rPr>
      <w:drawing>
        <wp:anchor distT="0" distB="0" distL="114300" distR="114300" simplePos="0" relativeHeight="251643391" behindDoc="1" locked="1" layoutInCell="1" allowOverlap="1" wp14:anchorId="34D806CD" wp14:editId="28A5B5D7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5123449" cy="10695709"/>
          <wp:effectExtent l="19050" t="0" r="2251" b="0"/>
          <wp:wrapNone/>
          <wp:docPr id="27" name="Рисунок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а3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3449" cy="106957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24339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2304" behindDoc="1" locked="1" layoutInCell="1" allowOverlap="1" wp14:anchorId="619E7D08" wp14:editId="182F86D5">
              <wp:simplePos x="0" y="0"/>
              <wp:positionH relativeFrom="leftMargin">
                <wp:posOffset>8281035</wp:posOffset>
              </wp:positionH>
              <wp:positionV relativeFrom="topMargin">
                <wp:posOffset>8533130</wp:posOffset>
              </wp:positionV>
              <wp:extent cx="6659880" cy="1979930"/>
              <wp:effectExtent l="0" t="0" r="0" b="0"/>
              <wp:wrapTopAndBottom/>
              <wp:docPr id="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659880" cy="1979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10491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67"/>
                            <w:gridCol w:w="567"/>
                            <w:gridCol w:w="567"/>
                            <w:gridCol w:w="567"/>
                            <w:gridCol w:w="851"/>
                            <w:gridCol w:w="567"/>
                            <w:gridCol w:w="3969"/>
                            <w:gridCol w:w="851"/>
                            <w:gridCol w:w="851"/>
                            <w:gridCol w:w="1134"/>
                          </w:tblGrid>
                          <w:tr w:rsidR="00B24339" w14:paraId="45C474F1" w14:textId="77777777" w:rsidTr="001C4955">
                            <w:trPr>
                              <w:trHeight w:hRule="exact" w:val="284"/>
                            </w:trPr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35DD83F9" w14:textId="77777777" w:rsidR="00B24339" w:rsidRPr="00802FC3" w:rsidRDefault="00B24339" w:rsidP="00F074B1">
                                <w:pPr>
                                  <w:rPr>
                                    <w:rFonts w:ascii="ISOCPEUR" w:hAnsi="ISOCPEUR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0E1CC81E" w14:textId="77777777" w:rsidR="00B24339" w:rsidRPr="00802FC3" w:rsidRDefault="00B24339" w:rsidP="00F074B1">
                                <w:pPr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0135E684" w14:textId="77777777" w:rsidR="00B24339" w:rsidRPr="00802FC3" w:rsidRDefault="00B24339" w:rsidP="00F074B1">
                                <w:pPr>
                                  <w:rPr>
                                    <w:rFonts w:ascii="ISOCPEUR" w:hAnsi="ISOCPEUR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0BD91199" w14:textId="77777777" w:rsidR="00B24339" w:rsidRPr="00802FC3" w:rsidRDefault="00B24339" w:rsidP="00F074B1">
                                <w:pPr>
                                  <w:rPr>
                                    <w:rFonts w:ascii="ISOCPEUR" w:hAnsi="ISOCPEUR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shd w:val="clear" w:color="auto" w:fill="auto"/>
                                <w:vAlign w:val="center"/>
                              </w:tcPr>
                              <w:p w14:paraId="2184E48A" w14:textId="77777777" w:rsidR="00B24339" w:rsidRPr="00802FC3" w:rsidRDefault="00B24339" w:rsidP="00F074B1">
                                <w:pPr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02404BD4" w14:textId="77777777" w:rsidR="00B24339" w:rsidRPr="00802FC3" w:rsidRDefault="00B24339" w:rsidP="00F074B1">
                                <w:pPr>
                                  <w:rPr>
                                    <w:rFonts w:ascii="ISOCPEUR" w:hAnsi="ISOCPEUR"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4"/>
                                <w:vMerge w:val="restart"/>
                                <w:shd w:val="clear" w:color="auto" w:fill="auto"/>
                                <w:vAlign w:val="center"/>
                              </w:tcPr>
                              <w:p w14:paraId="77A9BCFF" w14:textId="31C2BB84" w:rsidR="00B24339" w:rsidRPr="00BD2C07" w:rsidRDefault="00B24339" w:rsidP="00F074B1">
                                <w:pPr>
                                  <w:pStyle w:val="bl18"/>
                                  <w:rPr>
                                    <w:rFonts w:cs="Times New Roman"/>
                                    <w:sz w:val="32"/>
                                    <w:szCs w:val="32"/>
                                  </w:rPr>
                                </w:pPr>
                                <w:r w:rsidRPr="00C4680B">
                                  <w:rPr>
                                    <w:rFonts w:cs="Times New Roman"/>
                                    <w:color w:val="000000"/>
                                    <w:sz w:val="32"/>
                                    <w:szCs w:val="32"/>
                                  </w:rPr>
                                  <w:t>ДСиР-2022-864-Р-8.1.</w:t>
                                </w:r>
                                <w:proofErr w:type="gramStart"/>
                                <w:r>
                                  <w:rPr>
                                    <w:rFonts w:cs="Times New Roman"/>
                                    <w:color w:val="000000"/>
                                    <w:sz w:val="32"/>
                                    <w:szCs w:val="32"/>
                                  </w:rPr>
                                  <w:t>2</w:t>
                                </w:r>
                                <w:r w:rsidRPr="00C4680B">
                                  <w:rPr>
                                    <w:rFonts w:cs="Times New Roman"/>
                                    <w:color w:val="000000"/>
                                    <w:sz w:val="32"/>
                                    <w:szCs w:val="32"/>
                                  </w:rPr>
                                  <w:t>.КЖ</w:t>
                                </w:r>
                                <w:proofErr w:type="gramEnd"/>
                              </w:p>
                            </w:tc>
                          </w:tr>
                          <w:tr w:rsidR="00B24339" w14:paraId="3190A122" w14:textId="77777777" w:rsidTr="001C4955">
                            <w:trPr>
                              <w:trHeight w:hRule="exact" w:val="284"/>
                            </w:trPr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1CC722E3" w14:textId="77777777" w:rsidR="00B24339" w:rsidRPr="00802FC3" w:rsidRDefault="00B24339" w:rsidP="00F074B1">
                                <w:pPr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1E921012" w14:textId="77777777" w:rsidR="00B24339" w:rsidRPr="00802FC3" w:rsidRDefault="00B24339" w:rsidP="00F074B1">
                                <w:pPr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647F3F74" w14:textId="77777777" w:rsidR="00B24339" w:rsidRPr="00802FC3" w:rsidRDefault="00B24339" w:rsidP="00F074B1">
                                <w:pPr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00B238D6" w14:textId="77777777" w:rsidR="00B24339" w:rsidRPr="00802FC3" w:rsidRDefault="00B24339" w:rsidP="00F074B1">
                                <w:pPr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shd w:val="clear" w:color="auto" w:fill="auto"/>
                                <w:vAlign w:val="center"/>
                              </w:tcPr>
                              <w:p w14:paraId="503B083D" w14:textId="77777777" w:rsidR="00B24339" w:rsidRPr="00802FC3" w:rsidRDefault="00B24339" w:rsidP="00F074B1">
                                <w:pPr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03B7E33B" w14:textId="77777777" w:rsidR="00B24339" w:rsidRPr="00802FC3" w:rsidRDefault="00B24339" w:rsidP="00F074B1">
                                <w:pPr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4"/>
                                <w:vMerge/>
                                <w:shd w:val="clear" w:color="auto" w:fill="auto"/>
                                <w:vAlign w:val="center"/>
                              </w:tcPr>
                              <w:p w14:paraId="40950FEC" w14:textId="77777777" w:rsidR="00B24339" w:rsidRPr="00802FC3" w:rsidRDefault="00B24339" w:rsidP="00F074B1">
                                <w:pPr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</w:tr>
                          <w:tr w:rsidR="00B24339" w:rsidRPr="00617AD3" w14:paraId="4653F859" w14:textId="77777777" w:rsidTr="001C4955">
                            <w:trPr>
                              <w:trHeight w:hRule="exact" w:val="284"/>
                            </w:trPr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14826B5F" w14:textId="77777777" w:rsidR="00B24339" w:rsidRPr="00802FC3" w:rsidRDefault="00B24339" w:rsidP="00F074B1">
                                <w:pPr>
                                  <w:rPr>
                                    <w:rFonts w:ascii="ISOCPEUR" w:hAnsi="ISOCPEUR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6A5DE311" w14:textId="77777777" w:rsidR="00B24339" w:rsidRPr="00802FC3" w:rsidRDefault="00B24339" w:rsidP="00F074B1">
                                <w:pPr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2EDCEEED" w14:textId="77777777" w:rsidR="00B24339" w:rsidRPr="00802FC3" w:rsidRDefault="00B24339" w:rsidP="00F074B1">
                                <w:pPr>
                                  <w:rPr>
                                    <w:rFonts w:ascii="ISOCPEUR" w:hAnsi="ISOCPEUR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6CC6B537" w14:textId="77777777" w:rsidR="00B24339" w:rsidRPr="00802FC3" w:rsidRDefault="00B24339" w:rsidP="00F074B1">
                                <w:pPr>
                                  <w:rPr>
                                    <w:rFonts w:ascii="ISOCPEUR" w:hAnsi="ISOCPEUR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shd w:val="clear" w:color="auto" w:fill="auto"/>
                                <w:vAlign w:val="center"/>
                              </w:tcPr>
                              <w:p w14:paraId="1E22E4E3" w14:textId="77777777" w:rsidR="00B24339" w:rsidRPr="00802FC3" w:rsidRDefault="00B24339" w:rsidP="00F074B1">
                                <w:pPr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3BB38D24" w14:textId="344A50EC" w:rsidR="00B24339" w:rsidRPr="00802FC3" w:rsidRDefault="00B24339" w:rsidP="00F074B1">
                                <w:pPr>
                                  <w:rPr>
                                    <w:rFonts w:ascii="ISOCPEUR" w:hAnsi="ISOCPEUR"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4"/>
                                <w:vMerge w:val="restart"/>
                                <w:shd w:val="clear" w:color="auto" w:fill="auto"/>
                                <w:vAlign w:val="center"/>
                              </w:tcPr>
                              <w:p w14:paraId="010A48E5" w14:textId="77777777" w:rsidR="00B24339" w:rsidRPr="00A015AF" w:rsidRDefault="00B24339" w:rsidP="00A015AF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A015AF">
                                  <w:rPr>
                                    <w:sz w:val="16"/>
                                    <w:szCs w:val="16"/>
                                  </w:rPr>
                                  <w:t>«Строительство скоростной автомобильной дороги Москва – Санкт-Петербург</w:t>
                                </w:r>
                              </w:p>
                              <w:p w14:paraId="029B2B3F" w14:textId="77777777" w:rsidR="00B24339" w:rsidRPr="00A015AF" w:rsidRDefault="00B24339" w:rsidP="00A015AF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A015AF">
                                  <w:rPr>
                                    <w:sz w:val="16"/>
                                    <w:szCs w:val="16"/>
                                  </w:rPr>
                                  <w:t>на участке км 58 – км 684</w:t>
                                </w:r>
                              </w:p>
                              <w:p w14:paraId="723A6C27" w14:textId="15D6D041" w:rsidR="00B24339" w:rsidRPr="00AA4D89" w:rsidRDefault="00B24339" w:rsidP="00A015AF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ISOCPEUR" w:hAnsi="ISOCPEUR"/>
                                    <w:sz w:val="14"/>
                                    <w:szCs w:val="14"/>
                                  </w:rPr>
                                </w:pPr>
                                <w:r w:rsidRPr="00A015AF">
                                  <w:rPr>
                                    <w:sz w:val="16"/>
                                    <w:szCs w:val="16"/>
                                  </w:rPr>
                                  <w:t>(с последующей эксплуатацией на платной основе), 3 этап км 149 – км 208»</w:t>
                                </w:r>
                              </w:p>
                            </w:tc>
                          </w:tr>
                          <w:tr w:rsidR="00B24339" w:rsidRPr="00617AD3" w14:paraId="637AB0B4" w14:textId="77777777" w:rsidTr="001C4955">
                            <w:trPr>
                              <w:trHeight w:hRule="exact" w:val="284"/>
                            </w:trPr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1E6B42A1" w14:textId="1030A297" w:rsidR="00B24339" w:rsidRPr="00802FC3" w:rsidRDefault="00B24339" w:rsidP="00E744BD">
                                <w:pPr>
                                  <w:rPr>
                                    <w:rFonts w:ascii="ISOCPEUR" w:hAnsi="ISOCPEUR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13E7DB3B" w14:textId="77777777" w:rsidR="00B24339" w:rsidRPr="00802FC3" w:rsidRDefault="00B24339" w:rsidP="00F074B1">
                                <w:pPr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40D21783" w14:textId="77777777" w:rsidR="00B24339" w:rsidRPr="00802FC3" w:rsidRDefault="00B24339" w:rsidP="00F074B1">
                                <w:pPr>
                                  <w:rPr>
                                    <w:rFonts w:ascii="ISOCPEUR" w:hAnsi="ISOCPEUR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56DCD574" w14:textId="02379A31" w:rsidR="00B24339" w:rsidRPr="00802FC3" w:rsidRDefault="00B24339" w:rsidP="00EA4C52">
                                <w:pPr>
                                  <w:jc w:val="center"/>
                                  <w:rPr>
                                    <w:rFonts w:ascii="ISOCPEUR" w:hAnsi="ISOCPEUR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shd w:val="clear" w:color="auto" w:fill="auto"/>
                                <w:vAlign w:val="center"/>
                              </w:tcPr>
                              <w:p w14:paraId="70F5AD50" w14:textId="77777777" w:rsidR="00B24339" w:rsidRPr="00802FC3" w:rsidRDefault="00B24339" w:rsidP="00F074B1">
                                <w:pPr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1C06BEAA" w14:textId="335E4FA8" w:rsidR="00B24339" w:rsidRPr="00802FC3" w:rsidRDefault="00B24339" w:rsidP="00E744BD">
                                <w:pPr>
                                  <w:rPr>
                                    <w:rFonts w:ascii="ISOCPEUR" w:hAnsi="ISOCPEUR"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4"/>
                                <w:vMerge/>
                                <w:shd w:val="clear" w:color="auto" w:fill="auto"/>
                                <w:vAlign w:val="center"/>
                              </w:tcPr>
                              <w:p w14:paraId="49CD491D" w14:textId="77777777" w:rsidR="00B24339" w:rsidRPr="00802FC3" w:rsidRDefault="00B24339" w:rsidP="00F074B1">
                                <w:pPr>
                                  <w:pStyle w:val="bl91"/>
                                  <w:rPr>
                                    <w:rFonts w:ascii="ISOCPEUR" w:hAnsi="ISOCPEUR"/>
                                    <w:sz w:val="13"/>
                                    <w:szCs w:val="13"/>
                                  </w:rPr>
                                </w:pPr>
                              </w:p>
                            </w:tc>
                          </w:tr>
                          <w:tr w:rsidR="00B24339" w:rsidRPr="00617AD3" w14:paraId="710533CA" w14:textId="77777777" w:rsidTr="001C4955">
                            <w:trPr>
                              <w:trHeight w:hRule="exact" w:val="284"/>
                            </w:trPr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74D9DB0E" w14:textId="77777777" w:rsidR="00B24339" w:rsidRPr="00802FC3" w:rsidRDefault="00B24339" w:rsidP="00F074B1">
                                <w:pPr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64B596FA" w14:textId="77777777" w:rsidR="00B24339" w:rsidRPr="00802FC3" w:rsidRDefault="00B24339" w:rsidP="00F074B1">
                                <w:pPr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256DEE6E" w14:textId="77777777" w:rsidR="00B24339" w:rsidRPr="00802FC3" w:rsidRDefault="00B24339" w:rsidP="00F074B1">
                                <w:pPr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0560C43C" w14:textId="77777777" w:rsidR="00B24339" w:rsidRPr="00802FC3" w:rsidRDefault="00B24339" w:rsidP="00F074B1">
                                <w:pPr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shd w:val="clear" w:color="auto" w:fill="auto"/>
                                <w:vAlign w:val="center"/>
                              </w:tcPr>
                              <w:p w14:paraId="6C54F634" w14:textId="77777777" w:rsidR="00B24339" w:rsidRPr="00802FC3" w:rsidRDefault="00B24339" w:rsidP="00F074B1">
                                <w:pPr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127622E1" w14:textId="77777777" w:rsidR="00B24339" w:rsidRPr="00802FC3" w:rsidRDefault="00B24339" w:rsidP="00F074B1">
                                <w:pPr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4"/>
                                <w:vMerge/>
                                <w:shd w:val="clear" w:color="auto" w:fill="auto"/>
                                <w:vAlign w:val="center"/>
                              </w:tcPr>
                              <w:p w14:paraId="5924BA20" w14:textId="77777777" w:rsidR="00B24339" w:rsidRPr="00802FC3" w:rsidRDefault="00B24339" w:rsidP="00F074B1">
                                <w:pPr>
                                  <w:pStyle w:val="bl91"/>
                                  <w:rPr>
                                    <w:rFonts w:ascii="ISOCPEUR" w:hAnsi="ISOCPEUR"/>
                                    <w:sz w:val="13"/>
                                    <w:szCs w:val="13"/>
                                  </w:rPr>
                                </w:pPr>
                              </w:p>
                            </w:tc>
                          </w:tr>
                          <w:tr w:rsidR="00B24339" w14:paraId="1451404F" w14:textId="77777777" w:rsidTr="001C4955">
                            <w:trPr>
                              <w:trHeight w:hRule="exact" w:val="284"/>
                            </w:trPr>
                            <w:tc>
                              <w:tcPr>
                                <w:tcW w:w="1134" w:type="dxa"/>
                                <w:gridSpan w:val="2"/>
                                <w:shd w:val="clear" w:color="auto" w:fill="auto"/>
                                <w:tcMar>
                                  <w:left w:w="57" w:type="dxa"/>
                                </w:tcMar>
                                <w:vAlign w:val="center"/>
                              </w:tcPr>
                              <w:p w14:paraId="6FA0C83D" w14:textId="4FB18A4D" w:rsidR="00B24339" w:rsidRPr="00871C93" w:rsidRDefault="00B24339" w:rsidP="00E744BD">
                                <w:pPr>
                                  <w:pStyle w:val="bl9"/>
                                </w:pPr>
                                <w:r w:rsidRPr="00871C93">
                                  <w:t>Разработал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shd w:val="clear" w:color="auto" w:fill="auto"/>
                                <w:tcMar>
                                  <w:left w:w="57" w:type="dxa"/>
                                </w:tcMar>
                                <w:vAlign w:val="center"/>
                              </w:tcPr>
                              <w:p w14:paraId="062EAFBE" w14:textId="152981EA" w:rsidR="00B24339" w:rsidRPr="00871C93" w:rsidRDefault="00B24339" w:rsidP="00E744BD">
                                <w:pPr>
                                  <w:pStyle w:val="bl9"/>
                                </w:pPr>
                                <w:proofErr w:type="spellStart"/>
                                <w:r>
                                  <w:t>Пичайкина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851" w:type="dxa"/>
                                <w:shd w:val="clear" w:color="auto" w:fill="auto"/>
                                <w:vAlign w:val="center"/>
                              </w:tcPr>
                              <w:p w14:paraId="4818CEEF" w14:textId="77777777" w:rsidR="00B24339" w:rsidRPr="00802FC3" w:rsidRDefault="00B24339" w:rsidP="00E744BD">
                                <w:pPr>
                                  <w:pStyle w:val="bl91"/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7AC78887" w14:textId="6E73BC54" w:rsidR="00B24339" w:rsidRPr="00802FC3" w:rsidRDefault="00B24339" w:rsidP="00E744BD">
                                <w:pPr>
                                  <w:pStyle w:val="bl91"/>
                                  <w:rPr>
                                    <w:rFonts w:ascii="ISOCPEUR" w:hAnsi="ISOCPEUR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</w:rPr>
                                  <w:t>01</w:t>
                                </w:r>
                                <w:r w:rsidRPr="00871C93">
                                  <w:rPr>
                                    <w:sz w:val="14"/>
                                    <w:szCs w:val="14"/>
                                  </w:rPr>
                                  <w:t>.202</w:t>
                                </w:r>
                                <w:r>
                                  <w:rPr>
                                    <w:sz w:val="14"/>
                                    <w:szCs w:val="14"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3969" w:type="dxa"/>
                                <w:vMerge w:val="restart"/>
                                <w:shd w:val="clear" w:color="auto" w:fill="auto"/>
                                <w:tc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cMar>
                                <w:vAlign w:val="center"/>
                              </w:tcPr>
                              <w:p w14:paraId="122D82F3" w14:textId="29456EB4" w:rsidR="00B24339" w:rsidRPr="005409AE" w:rsidRDefault="00B24339" w:rsidP="00E744BD">
                                <w:pPr>
                                  <w:pStyle w:val="bl91"/>
                                  <w:spacing w:line="21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5409AE">
                                  <w:rPr>
                                    <w:sz w:val="20"/>
                                    <w:szCs w:val="20"/>
                                  </w:rPr>
                                  <w:t xml:space="preserve">Электроснабжение систем транспортной безопасности объекта транспортной инфраструктуры 1-й категории 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shd w:val="clear" w:color="auto" w:fill="auto"/>
                                <w:vAlign w:val="center"/>
                              </w:tcPr>
                              <w:p w14:paraId="77055414" w14:textId="77777777" w:rsidR="00B24339" w:rsidRPr="00802FC3" w:rsidRDefault="00B24339" w:rsidP="00E744BD">
                                <w:pPr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shd w:val="clear" w:color="auto" w:fill="auto"/>
                                <w:vAlign w:val="center"/>
                              </w:tcPr>
                              <w:p w14:paraId="22777F20" w14:textId="77777777" w:rsidR="00B24339" w:rsidRPr="00802FC3" w:rsidRDefault="00B24339" w:rsidP="00E744BD">
                                <w:pPr>
                                  <w:rPr>
                                    <w:rFonts w:ascii="ISOCPEUR" w:hAnsi="ISOCPEUR"/>
                                    <w:sz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shd w:val="clear" w:color="auto" w:fill="auto"/>
                                <w:vAlign w:val="center"/>
                              </w:tcPr>
                              <w:p w14:paraId="5D54ABD7" w14:textId="77777777" w:rsidR="00B24339" w:rsidRPr="00802FC3" w:rsidRDefault="00B24339" w:rsidP="00E744BD">
                                <w:pPr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</w:tr>
                          <w:tr w:rsidR="00B24339" w14:paraId="29514244" w14:textId="77777777" w:rsidTr="001C4955">
                            <w:trPr>
                              <w:trHeight w:hRule="exact" w:val="284"/>
                            </w:trPr>
                            <w:tc>
                              <w:tcPr>
                                <w:tcW w:w="1134" w:type="dxa"/>
                                <w:gridSpan w:val="2"/>
                                <w:shd w:val="clear" w:color="auto" w:fill="auto"/>
                                <w:tcMar>
                                  <w:left w:w="57" w:type="dxa"/>
                                </w:tcMar>
                                <w:vAlign w:val="center"/>
                              </w:tcPr>
                              <w:p w14:paraId="0C1CCB14" w14:textId="690CD860" w:rsidR="00B24339" w:rsidRPr="00802FC3" w:rsidRDefault="00B24339" w:rsidP="00E744BD">
                                <w:pPr>
                                  <w:pStyle w:val="bl9"/>
                                  <w:rPr>
                                    <w:rFonts w:ascii="ISOCPEUR" w:hAnsi="ISOCPEUR"/>
                                  </w:rPr>
                                </w:pPr>
                                <w:r w:rsidRPr="00582ACF">
                                  <w:t>Проверил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shd w:val="clear" w:color="auto" w:fill="auto"/>
                                <w:tcMar>
                                  <w:left w:w="57" w:type="dxa"/>
                                </w:tcMar>
                                <w:vAlign w:val="center"/>
                              </w:tcPr>
                              <w:p w14:paraId="47A77078" w14:textId="0BB2CBC4" w:rsidR="00B24339" w:rsidRPr="00802FC3" w:rsidRDefault="00B24339" w:rsidP="00E744BD">
                                <w:pPr>
                                  <w:pStyle w:val="bl9"/>
                                  <w:rPr>
                                    <w:rFonts w:ascii="ISOCPEUR" w:hAnsi="ISOCPEUR"/>
                                  </w:rPr>
                                </w:pPr>
                                <w:r>
                                  <w:t>Зайцев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shd w:val="clear" w:color="auto" w:fill="auto"/>
                                <w:vAlign w:val="center"/>
                              </w:tcPr>
                              <w:p w14:paraId="7D9279E4" w14:textId="723FB25E" w:rsidR="00B24339" w:rsidRPr="00802FC3" w:rsidRDefault="00B24339" w:rsidP="00E744BD">
                                <w:pPr>
                                  <w:pStyle w:val="bl9"/>
                                  <w:jc w:val="center"/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775B18E9" w14:textId="6559BFA0" w:rsidR="00B24339" w:rsidRPr="00802FC3" w:rsidRDefault="00B24339" w:rsidP="00E744BD">
                                <w:pPr>
                                  <w:pStyle w:val="bl7"/>
                                  <w:rPr>
                                    <w:rFonts w:ascii="ISOCPEUR" w:hAnsi="ISOCPEUR"/>
                                  </w:rPr>
                                </w:pPr>
                                <w:r>
                                  <w:rPr>
                                    <w:szCs w:val="14"/>
                                  </w:rPr>
                                  <w:t>01</w:t>
                                </w:r>
                                <w:r w:rsidRPr="00871C93">
                                  <w:rPr>
                                    <w:szCs w:val="14"/>
                                  </w:rPr>
                                  <w:t>.202</w:t>
                                </w:r>
                                <w:r>
                                  <w:rPr>
                                    <w:szCs w:val="14"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shd w:val="clear" w:color="auto" w:fill="auto"/>
                                <w:tc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cMar>
                                <w:vAlign w:val="center"/>
                              </w:tcPr>
                              <w:p w14:paraId="7CD790DC" w14:textId="77777777" w:rsidR="00B24339" w:rsidRPr="00802FC3" w:rsidRDefault="00B24339" w:rsidP="00E744BD">
                                <w:pPr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vMerge w:val="restart"/>
                                <w:shd w:val="clear" w:color="auto" w:fill="auto"/>
                                <w:vAlign w:val="center"/>
                              </w:tcPr>
                              <w:p w14:paraId="74DD4F9D" w14:textId="104D5FEF" w:rsidR="00B24339" w:rsidRPr="00871C93" w:rsidRDefault="00B24339" w:rsidP="00E744BD">
                                <w:pPr>
                                  <w:pStyle w:val="bl6"/>
                                  <w:rPr>
                                    <w:rFonts w:cs="Times New Roman"/>
                                  </w:rPr>
                                </w:pPr>
                                <w:r>
                                  <w:rPr>
                                    <w:rFonts w:cs="Times New Roman"/>
                                  </w:rPr>
                                  <w:t>Р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vMerge w:val="restart"/>
                                <w:shd w:val="clear" w:color="auto" w:fill="auto"/>
                                <w:vAlign w:val="center"/>
                              </w:tcPr>
                              <w:p w14:paraId="69443870" w14:textId="0AE8FCC7" w:rsidR="00B24339" w:rsidRPr="00802FC3" w:rsidRDefault="00B24339" w:rsidP="00E744BD">
                                <w:pPr>
                                  <w:pStyle w:val="bl6"/>
                                  <w:rPr>
                                    <w:rFonts w:ascii="ISOCPEUR" w:hAnsi="ISOCPEUR"/>
                                    <w:sz w:val="20"/>
                                    <w:szCs w:val="20"/>
                                  </w:rPr>
                                </w:pPr>
                                <w:r w:rsidRPr="00871C93">
                                  <w:rPr>
                                    <w:rFonts w:cs="Times New Roman"/>
                                  </w:rPr>
                                  <w:fldChar w:fldCharType="begin"/>
                                </w:r>
                                <w:r w:rsidRPr="00871C93">
                                  <w:rPr>
                                    <w:rFonts w:cs="Times New Roman"/>
                                  </w:rPr>
                                  <w:instrText xml:space="preserve"> if </w:instrText>
                                </w:r>
                                <w:r w:rsidRPr="00871C93">
                                  <w:rPr>
                                    <w:rFonts w:cs="Times New Roman"/>
                                  </w:rPr>
                                  <w:fldChar w:fldCharType="begin"/>
                                </w:r>
                                <w:r w:rsidRPr="00871C93">
                                  <w:rPr>
                                    <w:rFonts w:cs="Times New Roman"/>
                                  </w:rPr>
                                  <w:instrText xml:space="preserve"> numpages </w:instrText>
                                </w:r>
                                <w:r w:rsidRPr="00871C93">
                                  <w:rPr>
                                    <w:rFonts w:cs="Times New Roman"/>
                                  </w:rPr>
                                  <w:fldChar w:fldCharType="separate"/>
                                </w:r>
                                <w:r w:rsidR="004954C7">
                                  <w:rPr>
                                    <w:rFonts w:cs="Times New Roman"/>
                                    <w:noProof/>
                                  </w:rPr>
                                  <w:instrText>2</w:instrText>
                                </w:r>
                                <w:r w:rsidRPr="00871C93">
                                  <w:rPr>
                                    <w:rFonts w:cs="Times New Roman"/>
                                    <w:noProof/>
                                  </w:rPr>
                                  <w:fldChar w:fldCharType="end"/>
                                </w:r>
                                <w:r w:rsidRPr="00871C93">
                                  <w:rPr>
                                    <w:rFonts w:cs="Times New Roman"/>
                                  </w:rPr>
                                  <w:instrText xml:space="preserve"> &lt;&gt; 1 1   </w:instrText>
                                </w:r>
                                <w:r w:rsidRPr="00871C93">
                                  <w:rPr>
                                    <w:rFonts w:cs="Times New Roman"/>
                                  </w:rPr>
                                  <w:fldChar w:fldCharType="separate"/>
                                </w:r>
                                <w:r w:rsidR="004954C7" w:rsidRPr="00871C93">
                                  <w:rPr>
                                    <w:rFonts w:cs="Times New Roman"/>
                                    <w:noProof/>
                                  </w:rPr>
                                  <w:t>1</w:t>
                                </w:r>
                                <w:r w:rsidRPr="00871C93">
                                  <w:rPr>
                                    <w:rFonts w:cs="Times New Roman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vMerge w:val="restart"/>
                                <w:shd w:val="clear" w:color="auto" w:fill="auto"/>
                                <w:vAlign w:val="center"/>
                              </w:tcPr>
                              <w:p w14:paraId="79360B02" w14:textId="77777777" w:rsidR="00B24339" w:rsidRPr="00871C93" w:rsidRDefault="00B24339" w:rsidP="00E744BD">
                                <w:pPr>
                                  <w:pStyle w:val="bl6"/>
                                  <w:rPr>
                                    <w:rFonts w:cs="Times New Roman"/>
                                  </w:rPr>
                                </w:pPr>
                                <w:r w:rsidRPr="00871C93">
                                  <w:rPr>
                                    <w:rFonts w:cs="Times New Roman"/>
                                  </w:rPr>
                                  <w:fldChar w:fldCharType="begin"/>
                                </w:r>
                                <w:r w:rsidRPr="00871C93">
                                  <w:rPr>
                                    <w:rFonts w:cs="Times New Roman"/>
                                  </w:rPr>
                                  <w:instrText xml:space="preserve"> numpages </w:instrText>
                                </w:r>
                                <w:r w:rsidRPr="00871C93">
                                  <w:rPr>
                                    <w:rFonts w:cs="Times New Roman"/>
                                  </w:rPr>
                                  <w:fldChar w:fldCharType="separate"/>
                                </w:r>
                                <w:r w:rsidRPr="00871C93">
                                  <w:rPr>
                                    <w:rFonts w:cs="Times New Roman"/>
                                    <w:noProof/>
                                  </w:rPr>
                                  <w:t>9</w:t>
                                </w:r>
                                <w:r w:rsidRPr="00871C93">
                                  <w:rPr>
                                    <w:rFonts w:cs="Times New Roman"/>
                                    <w:noProof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B24339" w14:paraId="4F244DEF" w14:textId="77777777" w:rsidTr="001C4955">
                            <w:trPr>
                              <w:trHeight w:hRule="exact" w:val="284"/>
                            </w:trPr>
                            <w:tc>
                              <w:tcPr>
                                <w:tcW w:w="1134" w:type="dxa"/>
                                <w:gridSpan w:val="2"/>
                                <w:shd w:val="clear" w:color="auto" w:fill="auto"/>
                                <w:tcMar>
                                  <w:left w:w="57" w:type="dxa"/>
                                </w:tcMar>
                                <w:vAlign w:val="center"/>
                              </w:tcPr>
                              <w:p w14:paraId="2D67EBF8" w14:textId="77777777" w:rsidR="00B24339" w:rsidRPr="00802FC3" w:rsidRDefault="00B24339" w:rsidP="00E744BD">
                                <w:pPr>
                                  <w:pStyle w:val="bl9"/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shd w:val="clear" w:color="auto" w:fill="auto"/>
                                <w:tcMar>
                                  <w:left w:w="57" w:type="dxa"/>
                                </w:tcMar>
                                <w:vAlign w:val="center"/>
                              </w:tcPr>
                              <w:p w14:paraId="06D44497" w14:textId="77777777" w:rsidR="00B24339" w:rsidRPr="00802FC3" w:rsidRDefault="00B24339" w:rsidP="00E744BD">
                                <w:pPr>
                                  <w:pStyle w:val="bl9"/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shd w:val="clear" w:color="auto" w:fill="auto"/>
                                <w:vAlign w:val="center"/>
                              </w:tcPr>
                              <w:p w14:paraId="185810E0" w14:textId="77777777" w:rsidR="00B24339" w:rsidRPr="00802FC3" w:rsidRDefault="00B24339" w:rsidP="00E744BD">
                                <w:pPr>
                                  <w:pStyle w:val="bl9"/>
                                  <w:jc w:val="center"/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058C27D0" w14:textId="77777777" w:rsidR="00B24339" w:rsidRPr="00802FC3" w:rsidRDefault="00B24339" w:rsidP="00E744BD">
                                <w:pPr>
                                  <w:pStyle w:val="bl7"/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shd w:val="clear" w:color="auto" w:fill="auto"/>
                                <w:vAlign w:val="center"/>
                              </w:tcPr>
                              <w:p w14:paraId="6CE00025" w14:textId="77777777" w:rsidR="00B24339" w:rsidRPr="00802FC3" w:rsidRDefault="00B24339" w:rsidP="00E744BD">
                                <w:pPr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vMerge/>
                                <w:shd w:val="clear" w:color="auto" w:fill="auto"/>
                                <w:vAlign w:val="center"/>
                              </w:tcPr>
                              <w:p w14:paraId="68728460" w14:textId="77777777" w:rsidR="00B24339" w:rsidRPr="00802FC3" w:rsidRDefault="00B24339" w:rsidP="00E744BD">
                                <w:pPr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vMerge/>
                                <w:shd w:val="clear" w:color="auto" w:fill="auto"/>
                                <w:vAlign w:val="center"/>
                              </w:tcPr>
                              <w:p w14:paraId="0C4D3750" w14:textId="77777777" w:rsidR="00B24339" w:rsidRPr="00802FC3" w:rsidRDefault="00B24339" w:rsidP="00E744BD">
                                <w:pPr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vMerge/>
                                <w:shd w:val="clear" w:color="auto" w:fill="auto"/>
                                <w:vAlign w:val="center"/>
                              </w:tcPr>
                              <w:p w14:paraId="094FA2C6" w14:textId="77777777" w:rsidR="00B24339" w:rsidRPr="00802FC3" w:rsidRDefault="00B24339" w:rsidP="00E744BD">
                                <w:pPr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</w:tr>
                          <w:tr w:rsidR="00B24339" w:rsidRPr="00802FC3" w14:paraId="443ECDB9" w14:textId="77777777" w:rsidTr="001C4955">
                            <w:trPr>
                              <w:gridAfter w:val="3"/>
                              <w:wAfter w:w="2836" w:type="dxa"/>
                              <w:trHeight w:hRule="exact" w:val="284"/>
                            </w:trPr>
                            <w:tc>
                              <w:tcPr>
                                <w:tcW w:w="1134" w:type="dxa"/>
                                <w:gridSpan w:val="2"/>
                                <w:shd w:val="clear" w:color="auto" w:fill="auto"/>
                                <w:tcMar>
                                  <w:left w:w="57" w:type="dxa"/>
                                </w:tcMar>
                                <w:vAlign w:val="center"/>
                              </w:tcPr>
                              <w:p w14:paraId="3ECEB905" w14:textId="77777777" w:rsidR="00B24339" w:rsidRPr="00802FC3" w:rsidRDefault="00B24339" w:rsidP="00E744BD">
                                <w:pPr>
                                  <w:pStyle w:val="bl9"/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shd w:val="clear" w:color="auto" w:fill="auto"/>
                                <w:tcMar>
                                  <w:left w:w="57" w:type="dxa"/>
                                </w:tcMar>
                                <w:vAlign w:val="center"/>
                              </w:tcPr>
                              <w:p w14:paraId="1B9CBD93" w14:textId="77777777" w:rsidR="00B24339" w:rsidRPr="00802FC3" w:rsidRDefault="00B24339" w:rsidP="00E744BD">
                                <w:pPr>
                                  <w:pStyle w:val="bl9"/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shd w:val="clear" w:color="auto" w:fill="auto"/>
                                <w:vAlign w:val="center"/>
                              </w:tcPr>
                              <w:p w14:paraId="67217230" w14:textId="77777777" w:rsidR="00B24339" w:rsidRPr="00802FC3" w:rsidRDefault="00B24339" w:rsidP="00E744BD">
                                <w:pPr>
                                  <w:pStyle w:val="bl9"/>
                                  <w:jc w:val="center"/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092687B6" w14:textId="77777777" w:rsidR="00B24339" w:rsidRPr="00802FC3" w:rsidRDefault="00B24339" w:rsidP="00E744BD">
                                <w:pPr>
                                  <w:pStyle w:val="bl7"/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 w:val="restart"/>
                                <w:shd w:val="clear" w:color="auto" w:fill="auto"/>
                                <w:vAlign w:val="center"/>
                              </w:tcPr>
                              <w:p w14:paraId="263116A7" w14:textId="7DC701F6" w:rsidR="00B24339" w:rsidRPr="00802FC3" w:rsidRDefault="00B24339" w:rsidP="00E744BD">
                                <w:pPr>
                                  <w:pStyle w:val="bl91"/>
                                  <w:rPr>
                                    <w:rFonts w:ascii="ISOCPEUR" w:hAnsi="ISOCPEUR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Кабельный журнал</w:t>
                                </w:r>
                              </w:p>
                            </w:tc>
                          </w:tr>
                          <w:tr w:rsidR="00B24339" w14:paraId="2D3B5178" w14:textId="77777777" w:rsidTr="00E744BD">
                            <w:trPr>
                              <w:trHeight w:hRule="exact" w:val="284"/>
                            </w:trPr>
                            <w:tc>
                              <w:tcPr>
                                <w:tcW w:w="1134" w:type="dxa"/>
                                <w:gridSpan w:val="2"/>
                                <w:shd w:val="clear" w:color="auto" w:fill="auto"/>
                                <w:tcMar>
                                  <w:left w:w="57" w:type="dxa"/>
                                </w:tcMar>
                                <w:vAlign w:val="center"/>
                              </w:tcPr>
                              <w:p w14:paraId="38670FDE" w14:textId="4A99F723" w:rsidR="00B24339" w:rsidRPr="00871C93" w:rsidRDefault="00B24339" w:rsidP="00E744BD">
                                <w:pPr>
                                  <w:pStyle w:val="bl9"/>
                                </w:pPr>
                                <w:r w:rsidRPr="00871C93">
                                  <w:t>Н. контроль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shd w:val="clear" w:color="auto" w:fill="auto"/>
                                <w:tcMar>
                                  <w:left w:w="57" w:type="dxa"/>
                                </w:tcMar>
                                <w:vAlign w:val="center"/>
                              </w:tcPr>
                              <w:p w14:paraId="64D8936F" w14:textId="33EEF48E" w:rsidR="00B24339" w:rsidRPr="00871C93" w:rsidRDefault="00B24339" w:rsidP="00E744BD">
                                <w:pPr>
                                  <w:pStyle w:val="bl91"/>
                                  <w:jc w:val="left"/>
                                </w:pPr>
                                <w:r>
                                  <w:t>Макаров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shd w:val="clear" w:color="auto" w:fill="auto"/>
                                <w:vAlign w:val="center"/>
                              </w:tcPr>
                              <w:p w14:paraId="639CF6B8" w14:textId="71FA6E5A" w:rsidR="00B24339" w:rsidRPr="00802FC3" w:rsidRDefault="00B24339" w:rsidP="00E744BD">
                                <w:pPr>
                                  <w:pStyle w:val="bl91"/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17B1D22E" w14:textId="41400B8D" w:rsidR="00B24339" w:rsidRPr="00871C93" w:rsidRDefault="00B24339" w:rsidP="00E744BD">
                                <w:pPr>
                                  <w:jc w:val="center"/>
                                  <w:rPr>
                                    <w:rFonts w:cs="Times New Roman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 w:val="14"/>
                                    <w:szCs w:val="14"/>
                                  </w:rPr>
                                  <w:t>01</w:t>
                                </w:r>
                                <w:r w:rsidRPr="00871C93">
                                  <w:rPr>
                                    <w:rFonts w:cs="Times New Roman"/>
                                    <w:sz w:val="14"/>
                                    <w:szCs w:val="14"/>
                                  </w:rPr>
                                  <w:t>.202</w:t>
                                </w:r>
                                <w:r>
                                  <w:rPr>
                                    <w:rFonts w:cs="Times New Roman"/>
                                    <w:sz w:val="14"/>
                                    <w:szCs w:val="14"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shd w:val="clear" w:color="auto" w:fill="auto"/>
                                <w:vAlign w:val="center"/>
                              </w:tcPr>
                              <w:p w14:paraId="1BD8E051" w14:textId="77777777" w:rsidR="00B24339" w:rsidRPr="00802FC3" w:rsidRDefault="00B24339" w:rsidP="00E744BD">
                                <w:pPr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3"/>
                              </w:tcPr>
                              <w:p w14:paraId="6A224057" w14:textId="72D34F7E" w:rsidR="00B24339" w:rsidRPr="00871C93" w:rsidRDefault="00B24339" w:rsidP="00E744BD">
                                <w:pPr>
                                  <w:pStyle w:val="10"/>
                                  <w:rPr>
                                    <w:sz w:val="24"/>
                                    <w:szCs w:val="20"/>
                                  </w:rPr>
                                </w:pPr>
                                <w:r>
                                  <w:rPr>
                                    <w:sz w:val="24"/>
                                    <w:szCs w:val="20"/>
                                  </w:rPr>
                                  <w:t>ООО «</w:t>
                                </w:r>
                                <w:proofErr w:type="spellStart"/>
                                <w:r>
                                  <w:rPr>
                                    <w:sz w:val="24"/>
                                    <w:szCs w:val="20"/>
                                  </w:rPr>
                                  <w:t>РелаинТех</w:t>
                                </w:r>
                                <w:proofErr w:type="spellEnd"/>
                                <w:r>
                                  <w:rPr>
                                    <w:sz w:val="24"/>
                                    <w:szCs w:val="20"/>
                                  </w:rPr>
                                  <w:t>»</w:t>
                                </w:r>
                                <w:r w:rsidR="004954C7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3F0B3D4C" w14:textId="77777777" w:rsidR="00B24339" w:rsidRPr="00802FC3" w:rsidRDefault="00B24339" w:rsidP="00E744BD">
                                <w:pPr>
                                  <w:jc w:val="center"/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</w:tr>
                          <w:tr w:rsidR="00B24339" w14:paraId="6FC7EF5F" w14:textId="77777777" w:rsidTr="00E744BD">
                            <w:trPr>
                              <w:trHeight w:hRule="exact" w:val="284"/>
                            </w:trPr>
                            <w:tc>
                              <w:tcPr>
                                <w:tcW w:w="1134" w:type="dxa"/>
                                <w:gridSpan w:val="2"/>
                                <w:shd w:val="clear" w:color="auto" w:fill="auto"/>
                                <w:tcMar>
                                  <w:left w:w="57" w:type="dxa"/>
                                </w:tcMar>
                                <w:vAlign w:val="center"/>
                              </w:tcPr>
                              <w:p w14:paraId="57B13FA9" w14:textId="3C4A2FE1" w:rsidR="00B24339" w:rsidRPr="00871C93" w:rsidRDefault="00B24339" w:rsidP="00E744BD">
                                <w:pPr>
                                  <w:pStyle w:val="bl9"/>
                                </w:pPr>
                                <w:r w:rsidRPr="00871C93">
                                  <w:t>ГИП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shd w:val="clear" w:color="auto" w:fill="auto"/>
                                <w:tcMar>
                                  <w:left w:w="57" w:type="dxa"/>
                                </w:tcMar>
                                <w:vAlign w:val="center"/>
                              </w:tcPr>
                              <w:p w14:paraId="45E412C8" w14:textId="5532540E" w:rsidR="00B24339" w:rsidRPr="00871C93" w:rsidRDefault="00B24339" w:rsidP="00E744BD">
                                <w:pPr>
                                  <w:pStyle w:val="bl91"/>
                                  <w:jc w:val="left"/>
                                </w:pPr>
                                <w:r>
                                  <w:t>Зайцев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shd w:val="clear" w:color="auto" w:fill="auto"/>
                                <w:vAlign w:val="center"/>
                              </w:tcPr>
                              <w:p w14:paraId="59B15B12" w14:textId="72B51709" w:rsidR="00B24339" w:rsidRPr="00802FC3" w:rsidRDefault="00B24339" w:rsidP="00E744BD">
                                <w:pPr>
                                  <w:pStyle w:val="bl91"/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03FFA845" w14:textId="5676449B" w:rsidR="00B24339" w:rsidRPr="00802FC3" w:rsidRDefault="00B24339" w:rsidP="00E744BD">
                                <w:pPr>
                                  <w:jc w:val="center"/>
                                  <w:rPr>
                                    <w:rFonts w:ascii="ISOCPEUR" w:hAnsi="ISOCPEUR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 w:val="14"/>
                                    <w:szCs w:val="14"/>
                                  </w:rPr>
                                  <w:t>01</w:t>
                                </w:r>
                                <w:r w:rsidRPr="00871C93">
                                  <w:rPr>
                                    <w:rFonts w:cs="Times New Roman"/>
                                    <w:sz w:val="14"/>
                                    <w:szCs w:val="14"/>
                                  </w:rPr>
                                  <w:t>.202</w:t>
                                </w:r>
                                <w:r>
                                  <w:rPr>
                                    <w:rFonts w:cs="Times New Roman"/>
                                    <w:sz w:val="14"/>
                                    <w:szCs w:val="14"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shd w:val="clear" w:color="auto" w:fill="auto"/>
                                <w:vAlign w:val="center"/>
                              </w:tcPr>
                              <w:p w14:paraId="01E713AC" w14:textId="77777777" w:rsidR="00B24339" w:rsidRPr="00802FC3" w:rsidRDefault="00B24339" w:rsidP="00E744BD">
                                <w:pPr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3"/>
                              </w:tcPr>
                              <w:p w14:paraId="18EA4E3B" w14:textId="77777777" w:rsidR="00B24339" w:rsidRPr="00802FC3" w:rsidRDefault="00B24339" w:rsidP="00E744BD">
                                <w:pPr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</w:tr>
                        </w:tbl>
                        <w:p w14:paraId="6436FA5C" w14:textId="77777777" w:rsidR="00B24339" w:rsidRDefault="00B24339" w:rsidP="00BC7CD0"/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19E7D08" id="Надпись 2" o:spid="_x0000_s1029" type="#_x0000_t202" style="position:absolute;left:0;text-align:left;margin-left:652.05pt;margin-top:671.9pt;width:524.4pt;height:155.9pt;z-index:-2516341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" filled="f" stroked="f">
              <v:path arrowok="t"/>
              <v:textbox inset="0,0,0,0">
                <w:txbxContent>
                  <w:tbl>
                    <w:tblPr>
                      <w:tblW w:w="10491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67"/>
                      <w:gridCol w:w="567"/>
                      <w:gridCol w:w="567"/>
                      <w:gridCol w:w="567"/>
                      <w:gridCol w:w="851"/>
                      <w:gridCol w:w="567"/>
                      <w:gridCol w:w="3969"/>
                      <w:gridCol w:w="851"/>
                      <w:gridCol w:w="851"/>
                      <w:gridCol w:w="1134"/>
                    </w:tblGrid>
                    <w:tr w:rsidR="00B24339" w14:paraId="45C474F1" w14:textId="77777777" w:rsidTr="001C4955">
                      <w:trPr>
                        <w:trHeight w:hRule="exact" w:val="284"/>
                      </w:trPr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35DD83F9" w14:textId="77777777" w:rsidR="00B24339" w:rsidRPr="00802FC3" w:rsidRDefault="00B24339" w:rsidP="00F074B1">
                          <w:pPr>
                            <w:rPr>
                              <w:rFonts w:ascii="ISOCPEUR" w:hAnsi="ISOCPEUR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0E1CC81E" w14:textId="77777777" w:rsidR="00B24339" w:rsidRPr="00802FC3" w:rsidRDefault="00B24339" w:rsidP="00F074B1">
                          <w:pPr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0135E684" w14:textId="77777777" w:rsidR="00B24339" w:rsidRPr="00802FC3" w:rsidRDefault="00B24339" w:rsidP="00F074B1">
                          <w:pPr>
                            <w:rPr>
                              <w:rFonts w:ascii="ISOCPEUR" w:hAnsi="ISOCPEUR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0BD91199" w14:textId="77777777" w:rsidR="00B24339" w:rsidRPr="00802FC3" w:rsidRDefault="00B24339" w:rsidP="00F074B1">
                          <w:pPr>
                            <w:rPr>
                              <w:rFonts w:ascii="ISOCPEUR" w:hAnsi="ISOCPEUR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shd w:val="clear" w:color="auto" w:fill="auto"/>
                          <w:vAlign w:val="center"/>
                        </w:tcPr>
                        <w:p w14:paraId="2184E48A" w14:textId="77777777" w:rsidR="00B24339" w:rsidRPr="00802FC3" w:rsidRDefault="00B24339" w:rsidP="00F074B1">
                          <w:pPr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02404BD4" w14:textId="77777777" w:rsidR="00B24339" w:rsidRPr="00802FC3" w:rsidRDefault="00B24339" w:rsidP="00F074B1">
                          <w:pPr>
                            <w:rPr>
                              <w:rFonts w:ascii="ISOCPEUR" w:hAnsi="ISOCPEUR"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4"/>
                          <w:vMerge w:val="restart"/>
                          <w:shd w:val="clear" w:color="auto" w:fill="auto"/>
                          <w:vAlign w:val="center"/>
                        </w:tcPr>
                        <w:p w14:paraId="77A9BCFF" w14:textId="31C2BB84" w:rsidR="00B24339" w:rsidRPr="00BD2C07" w:rsidRDefault="00B24339" w:rsidP="00F074B1">
                          <w:pPr>
                            <w:pStyle w:val="bl18"/>
                            <w:rPr>
                              <w:rFonts w:cs="Times New Roman"/>
                              <w:sz w:val="32"/>
                              <w:szCs w:val="32"/>
                            </w:rPr>
                          </w:pPr>
                          <w:r w:rsidRPr="00C4680B">
                            <w:rPr>
                              <w:rFonts w:cs="Times New Roman"/>
                              <w:color w:val="000000"/>
                              <w:sz w:val="32"/>
                              <w:szCs w:val="32"/>
                            </w:rPr>
                            <w:t>ДСиР-2022-864-Р-8.1.</w:t>
                          </w:r>
                          <w:proofErr w:type="gramStart"/>
                          <w:r>
                            <w:rPr>
                              <w:rFonts w:cs="Times New Roman"/>
                              <w:color w:val="000000"/>
                              <w:sz w:val="32"/>
                              <w:szCs w:val="32"/>
                            </w:rPr>
                            <w:t>2</w:t>
                          </w:r>
                          <w:r w:rsidRPr="00C4680B">
                            <w:rPr>
                              <w:rFonts w:cs="Times New Roman"/>
                              <w:color w:val="000000"/>
                              <w:sz w:val="32"/>
                              <w:szCs w:val="32"/>
                            </w:rPr>
                            <w:t>.КЖ</w:t>
                          </w:r>
                          <w:proofErr w:type="gramEnd"/>
                        </w:p>
                      </w:tc>
                    </w:tr>
                    <w:tr w:rsidR="00B24339" w14:paraId="3190A122" w14:textId="77777777" w:rsidTr="001C4955">
                      <w:trPr>
                        <w:trHeight w:hRule="exact" w:val="284"/>
                      </w:trPr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1CC722E3" w14:textId="77777777" w:rsidR="00B24339" w:rsidRPr="00802FC3" w:rsidRDefault="00B24339" w:rsidP="00F074B1">
                          <w:pPr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1E921012" w14:textId="77777777" w:rsidR="00B24339" w:rsidRPr="00802FC3" w:rsidRDefault="00B24339" w:rsidP="00F074B1">
                          <w:pPr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647F3F74" w14:textId="77777777" w:rsidR="00B24339" w:rsidRPr="00802FC3" w:rsidRDefault="00B24339" w:rsidP="00F074B1">
                          <w:pPr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00B238D6" w14:textId="77777777" w:rsidR="00B24339" w:rsidRPr="00802FC3" w:rsidRDefault="00B24339" w:rsidP="00F074B1">
                          <w:pPr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shd w:val="clear" w:color="auto" w:fill="auto"/>
                          <w:vAlign w:val="center"/>
                        </w:tcPr>
                        <w:p w14:paraId="503B083D" w14:textId="77777777" w:rsidR="00B24339" w:rsidRPr="00802FC3" w:rsidRDefault="00B24339" w:rsidP="00F074B1">
                          <w:pPr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03B7E33B" w14:textId="77777777" w:rsidR="00B24339" w:rsidRPr="00802FC3" w:rsidRDefault="00B24339" w:rsidP="00F074B1">
                          <w:pPr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4"/>
                          <w:vMerge/>
                          <w:shd w:val="clear" w:color="auto" w:fill="auto"/>
                          <w:vAlign w:val="center"/>
                        </w:tcPr>
                        <w:p w14:paraId="40950FEC" w14:textId="77777777" w:rsidR="00B24339" w:rsidRPr="00802FC3" w:rsidRDefault="00B24339" w:rsidP="00F074B1">
                          <w:pPr>
                            <w:rPr>
                              <w:rFonts w:ascii="ISOCPEUR" w:hAnsi="ISOCPEUR"/>
                            </w:rPr>
                          </w:pPr>
                        </w:p>
                      </w:tc>
                    </w:tr>
                    <w:tr w:rsidR="00B24339" w:rsidRPr="00617AD3" w14:paraId="4653F859" w14:textId="77777777" w:rsidTr="001C4955">
                      <w:trPr>
                        <w:trHeight w:hRule="exact" w:val="284"/>
                      </w:trPr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14826B5F" w14:textId="77777777" w:rsidR="00B24339" w:rsidRPr="00802FC3" w:rsidRDefault="00B24339" w:rsidP="00F074B1">
                          <w:pPr>
                            <w:rPr>
                              <w:rFonts w:ascii="ISOCPEUR" w:hAnsi="ISOCPEUR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6A5DE311" w14:textId="77777777" w:rsidR="00B24339" w:rsidRPr="00802FC3" w:rsidRDefault="00B24339" w:rsidP="00F074B1">
                          <w:pPr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2EDCEEED" w14:textId="77777777" w:rsidR="00B24339" w:rsidRPr="00802FC3" w:rsidRDefault="00B24339" w:rsidP="00F074B1">
                          <w:pPr>
                            <w:rPr>
                              <w:rFonts w:ascii="ISOCPEUR" w:hAnsi="ISOCPEUR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6CC6B537" w14:textId="77777777" w:rsidR="00B24339" w:rsidRPr="00802FC3" w:rsidRDefault="00B24339" w:rsidP="00F074B1">
                          <w:pPr>
                            <w:rPr>
                              <w:rFonts w:ascii="ISOCPEUR" w:hAnsi="ISOCPEUR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shd w:val="clear" w:color="auto" w:fill="auto"/>
                          <w:vAlign w:val="center"/>
                        </w:tcPr>
                        <w:p w14:paraId="1E22E4E3" w14:textId="77777777" w:rsidR="00B24339" w:rsidRPr="00802FC3" w:rsidRDefault="00B24339" w:rsidP="00F074B1">
                          <w:pPr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3BB38D24" w14:textId="344A50EC" w:rsidR="00B24339" w:rsidRPr="00802FC3" w:rsidRDefault="00B24339" w:rsidP="00F074B1">
                          <w:pPr>
                            <w:rPr>
                              <w:rFonts w:ascii="ISOCPEUR" w:hAnsi="ISOCPEUR"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4"/>
                          <w:vMerge w:val="restart"/>
                          <w:shd w:val="clear" w:color="auto" w:fill="auto"/>
                          <w:vAlign w:val="center"/>
                        </w:tcPr>
                        <w:p w14:paraId="010A48E5" w14:textId="77777777" w:rsidR="00B24339" w:rsidRPr="00A015AF" w:rsidRDefault="00B24339" w:rsidP="00A015AF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A015AF">
                            <w:rPr>
                              <w:sz w:val="16"/>
                              <w:szCs w:val="16"/>
                            </w:rPr>
                            <w:t>«Строительство скоростной автомобильной дороги Москва – Санкт-Петербург</w:t>
                          </w:r>
                        </w:p>
                        <w:p w14:paraId="029B2B3F" w14:textId="77777777" w:rsidR="00B24339" w:rsidRPr="00A015AF" w:rsidRDefault="00B24339" w:rsidP="00A015AF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A015AF">
                            <w:rPr>
                              <w:sz w:val="16"/>
                              <w:szCs w:val="16"/>
                            </w:rPr>
                            <w:t>на участке км 58 – км 684</w:t>
                          </w:r>
                        </w:p>
                        <w:p w14:paraId="723A6C27" w14:textId="15D6D041" w:rsidR="00B24339" w:rsidRPr="00AA4D89" w:rsidRDefault="00B24339" w:rsidP="00A015AF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/>
                              <w:sz w:val="14"/>
                              <w:szCs w:val="14"/>
                            </w:rPr>
                          </w:pPr>
                          <w:r w:rsidRPr="00A015AF">
                            <w:rPr>
                              <w:sz w:val="16"/>
                              <w:szCs w:val="16"/>
                            </w:rPr>
                            <w:t>(с последующей эксплуатацией на платной основе), 3 этап км 149 – км 208»</w:t>
                          </w:r>
                        </w:p>
                      </w:tc>
                    </w:tr>
                    <w:tr w:rsidR="00B24339" w:rsidRPr="00617AD3" w14:paraId="637AB0B4" w14:textId="77777777" w:rsidTr="001C4955">
                      <w:trPr>
                        <w:trHeight w:hRule="exact" w:val="284"/>
                      </w:trPr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1E6B42A1" w14:textId="1030A297" w:rsidR="00B24339" w:rsidRPr="00802FC3" w:rsidRDefault="00B24339" w:rsidP="00E744BD">
                          <w:pPr>
                            <w:rPr>
                              <w:rFonts w:ascii="ISOCPEUR" w:hAnsi="ISOCPEUR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13E7DB3B" w14:textId="77777777" w:rsidR="00B24339" w:rsidRPr="00802FC3" w:rsidRDefault="00B24339" w:rsidP="00F074B1">
                          <w:pPr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40D21783" w14:textId="77777777" w:rsidR="00B24339" w:rsidRPr="00802FC3" w:rsidRDefault="00B24339" w:rsidP="00F074B1">
                          <w:pPr>
                            <w:rPr>
                              <w:rFonts w:ascii="ISOCPEUR" w:hAnsi="ISOCPEUR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56DCD574" w14:textId="02379A31" w:rsidR="00B24339" w:rsidRPr="00802FC3" w:rsidRDefault="00B24339" w:rsidP="00EA4C52">
                          <w:pPr>
                            <w:jc w:val="center"/>
                            <w:rPr>
                              <w:rFonts w:ascii="ISOCPEUR" w:hAnsi="ISOCPEUR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shd w:val="clear" w:color="auto" w:fill="auto"/>
                          <w:vAlign w:val="center"/>
                        </w:tcPr>
                        <w:p w14:paraId="70F5AD50" w14:textId="77777777" w:rsidR="00B24339" w:rsidRPr="00802FC3" w:rsidRDefault="00B24339" w:rsidP="00F074B1">
                          <w:pPr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1C06BEAA" w14:textId="335E4FA8" w:rsidR="00B24339" w:rsidRPr="00802FC3" w:rsidRDefault="00B24339" w:rsidP="00E744BD">
                          <w:pPr>
                            <w:rPr>
                              <w:rFonts w:ascii="ISOCPEUR" w:hAnsi="ISOCPEUR"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4"/>
                          <w:vMerge/>
                          <w:shd w:val="clear" w:color="auto" w:fill="auto"/>
                          <w:vAlign w:val="center"/>
                        </w:tcPr>
                        <w:p w14:paraId="49CD491D" w14:textId="77777777" w:rsidR="00B24339" w:rsidRPr="00802FC3" w:rsidRDefault="00B24339" w:rsidP="00F074B1">
                          <w:pPr>
                            <w:pStyle w:val="bl91"/>
                            <w:rPr>
                              <w:rFonts w:ascii="ISOCPEUR" w:hAnsi="ISOCPEUR"/>
                              <w:sz w:val="13"/>
                              <w:szCs w:val="13"/>
                            </w:rPr>
                          </w:pPr>
                        </w:p>
                      </w:tc>
                    </w:tr>
                    <w:tr w:rsidR="00B24339" w:rsidRPr="00617AD3" w14:paraId="710533CA" w14:textId="77777777" w:rsidTr="001C4955">
                      <w:trPr>
                        <w:trHeight w:hRule="exact" w:val="284"/>
                      </w:trPr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74D9DB0E" w14:textId="77777777" w:rsidR="00B24339" w:rsidRPr="00802FC3" w:rsidRDefault="00B24339" w:rsidP="00F074B1">
                          <w:pPr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64B596FA" w14:textId="77777777" w:rsidR="00B24339" w:rsidRPr="00802FC3" w:rsidRDefault="00B24339" w:rsidP="00F074B1">
                          <w:pPr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256DEE6E" w14:textId="77777777" w:rsidR="00B24339" w:rsidRPr="00802FC3" w:rsidRDefault="00B24339" w:rsidP="00F074B1">
                          <w:pPr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0560C43C" w14:textId="77777777" w:rsidR="00B24339" w:rsidRPr="00802FC3" w:rsidRDefault="00B24339" w:rsidP="00F074B1">
                          <w:pPr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shd w:val="clear" w:color="auto" w:fill="auto"/>
                          <w:vAlign w:val="center"/>
                        </w:tcPr>
                        <w:p w14:paraId="6C54F634" w14:textId="77777777" w:rsidR="00B24339" w:rsidRPr="00802FC3" w:rsidRDefault="00B24339" w:rsidP="00F074B1">
                          <w:pPr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127622E1" w14:textId="77777777" w:rsidR="00B24339" w:rsidRPr="00802FC3" w:rsidRDefault="00B24339" w:rsidP="00F074B1">
                          <w:pPr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4"/>
                          <w:vMerge/>
                          <w:shd w:val="clear" w:color="auto" w:fill="auto"/>
                          <w:vAlign w:val="center"/>
                        </w:tcPr>
                        <w:p w14:paraId="5924BA20" w14:textId="77777777" w:rsidR="00B24339" w:rsidRPr="00802FC3" w:rsidRDefault="00B24339" w:rsidP="00F074B1">
                          <w:pPr>
                            <w:pStyle w:val="bl91"/>
                            <w:rPr>
                              <w:rFonts w:ascii="ISOCPEUR" w:hAnsi="ISOCPEUR"/>
                              <w:sz w:val="13"/>
                              <w:szCs w:val="13"/>
                            </w:rPr>
                          </w:pPr>
                        </w:p>
                      </w:tc>
                    </w:tr>
                    <w:tr w:rsidR="00B24339" w14:paraId="1451404F" w14:textId="77777777" w:rsidTr="001C4955">
                      <w:trPr>
                        <w:trHeight w:hRule="exact" w:val="284"/>
                      </w:trPr>
                      <w:tc>
                        <w:tcPr>
                          <w:tcW w:w="1134" w:type="dxa"/>
                          <w:gridSpan w:val="2"/>
                          <w:shd w:val="clear" w:color="auto" w:fill="auto"/>
                          <w:tcMar>
                            <w:left w:w="57" w:type="dxa"/>
                          </w:tcMar>
                          <w:vAlign w:val="center"/>
                        </w:tcPr>
                        <w:p w14:paraId="6FA0C83D" w14:textId="4FB18A4D" w:rsidR="00B24339" w:rsidRPr="00871C93" w:rsidRDefault="00B24339" w:rsidP="00E744BD">
                          <w:pPr>
                            <w:pStyle w:val="bl9"/>
                          </w:pPr>
                          <w:r w:rsidRPr="00871C93">
                            <w:t>Разработал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shd w:val="clear" w:color="auto" w:fill="auto"/>
                          <w:tcMar>
                            <w:left w:w="57" w:type="dxa"/>
                          </w:tcMar>
                          <w:vAlign w:val="center"/>
                        </w:tcPr>
                        <w:p w14:paraId="062EAFBE" w14:textId="152981EA" w:rsidR="00B24339" w:rsidRPr="00871C93" w:rsidRDefault="00B24339" w:rsidP="00E744BD">
                          <w:pPr>
                            <w:pStyle w:val="bl9"/>
                          </w:pPr>
                          <w:proofErr w:type="spellStart"/>
                          <w:r>
                            <w:t>Пичайкина</w:t>
                          </w:r>
                          <w:proofErr w:type="spellEnd"/>
                        </w:p>
                      </w:tc>
                      <w:tc>
                        <w:tcPr>
                          <w:tcW w:w="851" w:type="dxa"/>
                          <w:shd w:val="clear" w:color="auto" w:fill="auto"/>
                          <w:vAlign w:val="center"/>
                        </w:tcPr>
                        <w:p w14:paraId="4818CEEF" w14:textId="77777777" w:rsidR="00B24339" w:rsidRPr="00802FC3" w:rsidRDefault="00B24339" w:rsidP="00E744BD">
                          <w:pPr>
                            <w:pStyle w:val="bl91"/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7AC78887" w14:textId="6E73BC54" w:rsidR="00B24339" w:rsidRPr="00802FC3" w:rsidRDefault="00B24339" w:rsidP="00E744BD">
                          <w:pPr>
                            <w:pStyle w:val="bl91"/>
                            <w:rPr>
                              <w:rFonts w:ascii="ISOCPEUR" w:hAnsi="ISOCPEUR"/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01</w:t>
                          </w:r>
                          <w:r w:rsidRPr="00871C93">
                            <w:rPr>
                              <w:sz w:val="14"/>
                              <w:szCs w:val="14"/>
                            </w:rPr>
                            <w:t>.202</w:t>
                          </w:r>
                          <w:r>
                            <w:rPr>
                              <w:sz w:val="14"/>
                              <w:szCs w:val="14"/>
                            </w:rPr>
                            <w:t>3</w:t>
                          </w:r>
                        </w:p>
                      </w:tc>
                      <w:tc>
                        <w:tcPr>
                          <w:tcW w:w="3969" w:type="dxa"/>
                          <w:vMerge w:val="restart"/>
                          <w:shd w:val="clear" w:color="auto" w:fill="auto"/>
                          <w:tcMar>
                            <w:top w:w="0" w:type="dxa"/>
                            <w:left w:w="28" w:type="dxa"/>
                            <w:bottom w:w="0" w:type="dxa"/>
                            <w:right w:w="28" w:type="dxa"/>
                          </w:tcMar>
                          <w:vAlign w:val="center"/>
                        </w:tcPr>
                        <w:p w14:paraId="122D82F3" w14:textId="29456EB4" w:rsidR="00B24339" w:rsidRPr="005409AE" w:rsidRDefault="00B24339" w:rsidP="00E744BD">
                          <w:pPr>
                            <w:pStyle w:val="bl91"/>
                            <w:spacing w:line="216" w:lineRule="auto"/>
                            <w:rPr>
                              <w:sz w:val="20"/>
                              <w:szCs w:val="20"/>
                            </w:rPr>
                          </w:pPr>
                          <w:r w:rsidRPr="005409AE">
                            <w:rPr>
                              <w:sz w:val="20"/>
                              <w:szCs w:val="20"/>
                            </w:rPr>
                            <w:t xml:space="preserve">Электроснабжение систем транспортной безопасности объекта транспортной инфраструктуры 1-й категории </w:t>
                          </w:r>
                        </w:p>
                      </w:tc>
                      <w:tc>
                        <w:tcPr>
                          <w:tcW w:w="851" w:type="dxa"/>
                          <w:shd w:val="clear" w:color="auto" w:fill="auto"/>
                          <w:vAlign w:val="center"/>
                        </w:tcPr>
                        <w:p w14:paraId="77055414" w14:textId="77777777" w:rsidR="00B24339" w:rsidRPr="00802FC3" w:rsidRDefault="00B24339" w:rsidP="00E744BD">
                          <w:pPr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shd w:val="clear" w:color="auto" w:fill="auto"/>
                          <w:vAlign w:val="center"/>
                        </w:tcPr>
                        <w:p w14:paraId="22777F20" w14:textId="77777777" w:rsidR="00B24339" w:rsidRPr="00802FC3" w:rsidRDefault="00B24339" w:rsidP="00E744BD">
                          <w:pPr>
                            <w:rPr>
                              <w:rFonts w:ascii="ISOCPEUR" w:hAnsi="ISOCPEUR"/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shd w:val="clear" w:color="auto" w:fill="auto"/>
                          <w:vAlign w:val="center"/>
                        </w:tcPr>
                        <w:p w14:paraId="5D54ABD7" w14:textId="77777777" w:rsidR="00B24339" w:rsidRPr="00802FC3" w:rsidRDefault="00B24339" w:rsidP="00E744BD">
                          <w:pPr>
                            <w:rPr>
                              <w:rFonts w:ascii="ISOCPEUR" w:hAnsi="ISOCPEUR"/>
                            </w:rPr>
                          </w:pPr>
                        </w:p>
                      </w:tc>
                    </w:tr>
                    <w:tr w:rsidR="00B24339" w14:paraId="29514244" w14:textId="77777777" w:rsidTr="001C4955">
                      <w:trPr>
                        <w:trHeight w:hRule="exact" w:val="284"/>
                      </w:trPr>
                      <w:tc>
                        <w:tcPr>
                          <w:tcW w:w="1134" w:type="dxa"/>
                          <w:gridSpan w:val="2"/>
                          <w:shd w:val="clear" w:color="auto" w:fill="auto"/>
                          <w:tcMar>
                            <w:left w:w="57" w:type="dxa"/>
                          </w:tcMar>
                          <w:vAlign w:val="center"/>
                        </w:tcPr>
                        <w:p w14:paraId="0C1CCB14" w14:textId="690CD860" w:rsidR="00B24339" w:rsidRPr="00802FC3" w:rsidRDefault="00B24339" w:rsidP="00E744BD">
                          <w:pPr>
                            <w:pStyle w:val="bl9"/>
                            <w:rPr>
                              <w:rFonts w:ascii="ISOCPEUR" w:hAnsi="ISOCPEUR"/>
                            </w:rPr>
                          </w:pPr>
                          <w:r w:rsidRPr="00582ACF">
                            <w:t>Проверил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shd w:val="clear" w:color="auto" w:fill="auto"/>
                          <w:tcMar>
                            <w:left w:w="57" w:type="dxa"/>
                          </w:tcMar>
                          <w:vAlign w:val="center"/>
                        </w:tcPr>
                        <w:p w14:paraId="47A77078" w14:textId="0BB2CBC4" w:rsidR="00B24339" w:rsidRPr="00802FC3" w:rsidRDefault="00B24339" w:rsidP="00E744BD">
                          <w:pPr>
                            <w:pStyle w:val="bl9"/>
                            <w:rPr>
                              <w:rFonts w:ascii="ISOCPEUR" w:hAnsi="ISOCPEUR"/>
                            </w:rPr>
                          </w:pPr>
                          <w:r>
                            <w:t>Зайцев</w:t>
                          </w:r>
                        </w:p>
                      </w:tc>
                      <w:tc>
                        <w:tcPr>
                          <w:tcW w:w="851" w:type="dxa"/>
                          <w:shd w:val="clear" w:color="auto" w:fill="auto"/>
                          <w:vAlign w:val="center"/>
                        </w:tcPr>
                        <w:p w14:paraId="7D9279E4" w14:textId="723FB25E" w:rsidR="00B24339" w:rsidRPr="00802FC3" w:rsidRDefault="00B24339" w:rsidP="00E744BD">
                          <w:pPr>
                            <w:pStyle w:val="bl9"/>
                            <w:jc w:val="center"/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775B18E9" w14:textId="6559BFA0" w:rsidR="00B24339" w:rsidRPr="00802FC3" w:rsidRDefault="00B24339" w:rsidP="00E744BD">
                          <w:pPr>
                            <w:pStyle w:val="bl7"/>
                            <w:rPr>
                              <w:rFonts w:ascii="ISOCPEUR" w:hAnsi="ISOCPEUR"/>
                            </w:rPr>
                          </w:pPr>
                          <w:r>
                            <w:rPr>
                              <w:szCs w:val="14"/>
                            </w:rPr>
                            <w:t>01</w:t>
                          </w:r>
                          <w:r w:rsidRPr="00871C93">
                            <w:rPr>
                              <w:szCs w:val="14"/>
                            </w:rPr>
                            <w:t>.202</w:t>
                          </w:r>
                          <w:r>
                            <w:rPr>
                              <w:szCs w:val="14"/>
                            </w:rPr>
                            <w:t>3</w:t>
                          </w:r>
                        </w:p>
                      </w:tc>
                      <w:tc>
                        <w:tcPr>
                          <w:tcW w:w="3969" w:type="dxa"/>
                          <w:vMerge/>
                          <w:shd w:val="clear" w:color="auto" w:fill="auto"/>
                          <w:tcMar>
                            <w:top w:w="0" w:type="dxa"/>
                            <w:left w:w="28" w:type="dxa"/>
                            <w:bottom w:w="0" w:type="dxa"/>
                            <w:right w:w="28" w:type="dxa"/>
                          </w:tcMar>
                          <w:vAlign w:val="center"/>
                        </w:tcPr>
                        <w:p w14:paraId="7CD790DC" w14:textId="77777777" w:rsidR="00B24339" w:rsidRPr="00802FC3" w:rsidRDefault="00B24339" w:rsidP="00E744BD">
                          <w:pPr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vMerge w:val="restart"/>
                          <w:shd w:val="clear" w:color="auto" w:fill="auto"/>
                          <w:vAlign w:val="center"/>
                        </w:tcPr>
                        <w:p w14:paraId="74DD4F9D" w14:textId="104D5FEF" w:rsidR="00B24339" w:rsidRPr="00871C93" w:rsidRDefault="00B24339" w:rsidP="00E744BD">
                          <w:pPr>
                            <w:pStyle w:val="bl6"/>
                            <w:rPr>
                              <w:rFonts w:cs="Times New Roman"/>
                            </w:rPr>
                          </w:pPr>
                          <w:r>
                            <w:rPr>
                              <w:rFonts w:cs="Times New Roman"/>
                            </w:rPr>
                            <w:t>Р</w:t>
                          </w:r>
                        </w:p>
                      </w:tc>
                      <w:tc>
                        <w:tcPr>
                          <w:tcW w:w="851" w:type="dxa"/>
                          <w:vMerge w:val="restart"/>
                          <w:shd w:val="clear" w:color="auto" w:fill="auto"/>
                          <w:vAlign w:val="center"/>
                        </w:tcPr>
                        <w:p w14:paraId="69443870" w14:textId="0AE8FCC7" w:rsidR="00B24339" w:rsidRPr="00802FC3" w:rsidRDefault="00B24339" w:rsidP="00E744BD">
                          <w:pPr>
                            <w:pStyle w:val="bl6"/>
                            <w:rPr>
                              <w:rFonts w:ascii="ISOCPEUR" w:hAnsi="ISOCPEUR"/>
                              <w:sz w:val="20"/>
                              <w:szCs w:val="20"/>
                            </w:rPr>
                          </w:pPr>
                          <w:r w:rsidRPr="00871C93">
                            <w:rPr>
                              <w:rFonts w:cs="Times New Roman"/>
                            </w:rPr>
                            <w:fldChar w:fldCharType="begin"/>
                          </w:r>
                          <w:r w:rsidRPr="00871C93">
                            <w:rPr>
                              <w:rFonts w:cs="Times New Roman"/>
                            </w:rPr>
                            <w:instrText xml:space="preserve"> if </w:instrText>
                          </w:r>
                          <w:r w:rsidRPr="00871C93">
                            <w:rPr>
                              <w:rFonts w:cs="Times New Roman"/>
                            </w:rPr>
                            <w:fldChar w:fldCharType="begin"/>
                          </w:r>
                          <w:r w:rsidRPr="00871C93">
                            <w:rPr>
                              <w:rFonts w:cs="Times New Roman"/>
                            </w:rPr>
                            <w:instrText xml:space="preserve"> numpages </w:instrText>
                          </w:r>
                          <w:r w:rsidRPr="00871C93">
                            <w:rPr>
                              <w:rFonts w:cs="Times New Roman"/>
                            </w:rPr>
                            <w:fldChar w:fldCharType="separate"/>
                          </w:r>
                          <w:r w:rsidR="004954C7">
                            <w:rPr>
                              <w:rFonts w:cs="Times New Roman"/>
                              <w:noProof/>
                            </w:rPr>
                            <w:instrText>2</w:instrText>
                          </w:r>
                          <w:r w:rsidRPr="00871C93">
                            <w:rPr>
                              <w:rFonts w:cs="Times New Roman"/>
                              <w:noProof/>
                            </w:rPr>
                            <w:fldChar w:fldCharType="end"/>
                          </w:r>
                          <w:r w:rsidRPr="00871C93">
                            <w:rPr>
                              <w:rFonts w:cs="Times New Roman"/>
                            </w:rPr>
                            <w:instrText xml:space="preserve"> &lt;&gt; 1 1   </w:instrText>
                          </w:r>
                          <w:r w:rsidRPr="00871C93">
                            <w:rPr>
                              <w:rFonts w:cs="Times New Roman"/>
                            </w:rPr>
                            <w:fldChar w:fldCharType="separate"/>
                          </w:r>
                          <w:r w:rsidR="004954C7" w:rsidRPr="00871C93">
                            <w:rPr>
                              <w:rFonts w:cs="Times New Roman"/>
                              <w:noProof/>
                            </w:rPr>
                            <w:t>1</w:t>
                          </w:r>
                          <w:r w:rsidRPr="00871C93">
                            <w:rPr>
                              <w:rFonts w:cs="Times New Roman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134" w:type="dxa"/>
                          <w:vMerge w:val="restart"/>
                          <w:shd w:val="clear" w:color="auto" w:fill="auto"/>
                          <w:vAlign w:val="center"/>
                        </w:tcPr>
                        <w:p w14:paraId="79360B02" w14:textId="77777777" w:rsidR="00B24339" w:rsidRPr="00871C93" w:rsidRDefault="00B24339" w:rsidP="00E744BD">
                          <w:pPr>
                            <w:pStyle w:val="bl6"/>
                            <w:rPr>
                              <w:rFonts w:cs="Times New Roman"/>
                            </w:rPr>
                          </w:pPr>
                          <w:r w:rsidRPr="00871C93">
                            <w:rPr>
                              <w:rFonts w:cs="Times New Roman"/>
                            </w:rPr>
                            <w:fldChar w:fldCharType="begin"/>
                          </w:r>
                          <w:r w:rsidRPr="00871C93">
                            <w:rPr>
                              <w:rFonts w:cs="Times New Roman"/>
                            </w:rPr>
                            <w:instrText xml:space="preserve"> numpages </w:instrText>
                          </w:r>
                          <w:r w:rsidRPr="00871C93">
                            <w:rPr>
                              <w:rFonts w:cs="Times New Roman"/>
                            </w:rPr>
                            <w:fldChar w:fldCharType="separate"/>
                          </w:r>
                          <w:r w:rsidRPr="00871C93">
                            <w:rPr>
                              <w:rFonts w:cs="Times New Roman"/>
                              <w:noProof/>
                            </w:rPr>
                            <w:t>9</w:t>
                          </w:r>
                          <w:r w:rsidRPr="00871C93">
                            <w:rPr>
                              <w:rFonts w:cs="Times New Roman"/>
                              <w:noProof/>
                            </w:rPr>
                            <w:fldChar w:fldCharType="end"/>
                          </w:r>
                        </w:p>
                      </w:tc>
                    </w:tr>
                    <w:tr w:rsidR="00B24339" w14:paraId="4F244DEF" w14:textId="77777777" w:rsidTr="001C4955">
                      <w:trPr>
                        <w:trHeight w:hRule="exact" w:val="284"/>
                      </w:trPr>
                      <w:tc>
                        <w:tcPr>
                          <w:tcW w:w="1134" w:type="dxa"/>
                          <w:gridSpan w:val="2"/>
                          <w:shd w:val="clear" w:color="auto" w:fill="auto"/>
                          <w:tcMar>
                            <w:left w:w="57" w:type="dxa"/>
                          </w:tcMar>
                          <w:vAlign w:val="center"/>
                        </w:tcPr>
                        <w:p w14:paraId="2D67EBF8" w14:textId="77777777" w:rsidR="00B24339" w:rsidRPr="00802FC3" w:rsidRDefault="00B24339" w:rsidP="00E744BD">
                          <w:pPr>
                            <w:pStyle w:val="bl9"/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shd w:val="clear" w:color="auto" w:fill="auto"/>
                          <w:tcMar>
                            <w:left w:w="57" w:type="dxa"/>
                          </w:tcMar>
                          <w:vAlign w:val="center"/>
                        </w:tcPr>
                        <w:p w14:paraId="06D44497" w14:textId="77777777" w:rsidR="00B24339" w:rsidRPr="00802FC3" w:rsidRDefault="00B24339" w:rsidP="00E744BD">
                          <w:pPr>
                            <w:pStyle w:val="bl9"/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shd w:val="clear" w:color="auto" w:fill="auto"/>
                          <w:vAlign w:val="center"/>
                        </w:tcPr>
                        <w:p w14:paraId="185810E0" w14:textId="77777777" w:rsidR="00B24339" w:rsidRPr="00802FC3" w:rsidRDefault="00B24339" w:rsidP="00E744BD">
                          <w:pPr>
                            <w:pStyle w:val="bl9"/>
                            <w:jc w:val="center"/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058C27D0" w14:textId="77777777" w:rsidR="00B24339" w:rsidRPr="00802FC3" w:rsidRDefault="00B24339" w:rsidP="00E744BD">
                          <w:pPr>
                            <w:pStyle w:val="bl7"/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shd w:val="clear" w:color="auto" w:fill="auto"/>
                          <w:vAlign w:val="center"/>
                        </w:tcPr>
                        <w:p w14:paraId="6CE00025" w14:textId="77777777" w:rsidR="00B24339" w:rsidRPr="00802FC3" w:rsidRDefault="00B24339" w:rsidP="00E744BD">
                          <w:pPr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vMerge/>
                          <w:shd w:val="clear" w:color="auto" w:fill="auto"/>
                          <w:vAlign w:val="center"/>
                        </w:tcPr>
                        <w:p w14:paraId="68728460" w14:textId="77777777" w:rsidR="00B24339" w:rsidRPr="00802FC3" w:rsidRDefault="00B24339" w:rsidP="00E744BD">
                          <w:pPr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vMerge/>
                          <w:shd w:val="clear" w:color="auto" w:fill="auto"/>
                          <w:vAlign w:val="center"/>
                        </w:tcPr>
                        <w:p w14:paraId="0C4D3750" w14:textId="77777777" w:rsidR="00B24339" w:rsidRPr="00802FC3" w:rsidRDefault="00B24339" w:rsidP="00E744BD">
                          <w:pPr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vMerge/>
                          <w:shd w:val="clear" w:color="auto" w:fill="auto"/>
                          <w:vAlign w:val="center"/>
                        </w:tcPr>
                        <w:p w14:paraId="094FA2C6" w14:textId="77777777" w:rsidR="00B24339" w:rsidRPr="00802FC3" w:rsidRDefault="00B24339" w:rsidP="00E744BD">
                          <w:pPr>
                            <w:rPr>
                              <w:rFonts w:ascii="ISOCPEUR" w:hAnsi="ISOCPEUR"/>
                            </w:rPr>
                          </w:pPr>
                        </w:p>
                      </w:tc>
                    </w:tr>
                    <w:tr w:rsidR="00B24339" w:rsidRPr="00802FC3" w14:paraId="443ECDB9" w14:textId="77777777" w:rsidTr="001C4955">
                      <w:trPr>
                        <w:gridAfter w:val="3"/>
                        <w:wAfter w:w="2836" w:type="dxa"/>
                        <w:trHeight w:hRule="exact" w:val="284"/>
                      </w:trPr>
                      <w:tc>
                        <w:tcPr>
                          <w:tcW w:w="1134" w:type="dxa"/>
                          <w:gridSpan w:val="2"/>
                          <w:shd w:val="clear" w:color="auto" w:fill="auto"/>
                          <w:tcMar>
                            <w:left w:w="57" w:type="dxa"/>
                          </w:tcMar>
                          <w:vAlign w:val="center"/>
                        </w:tcPr>
                        <w:p w14:paraId="3ECEB905" w14:textId="77777777" w:rsidR="00B24339" w:rsidRPr="00802FC3" w:rsidRDefault="00B24339" w:rsidP="00E744BD">
                          <w:pPr>
                            <w:pStyle w:val="bl9"/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shd w:val="clear" w:color="auto" w:fill="auto"/>
                          <w:tcMar>
                            <w:left w:w="57" w:type="dxa"/>
                          </w:tcMar>
                          <w:vAlign w:val="center"/>
                        </w:tcPr>
                        <w:p w14:paraId="1B9CBD93" w14:textId="77777777" w:rsidR="00B24339" w:rsidRPr="00802FC3" w:rsidRDefault="00B24339" w:rsidP="00E744BD">
                          <w:pPr>
                            <w:pStyle w:val="bl9"/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shd w:val="clear" w:color="auto" w:fill="auto"/>
                          <w:vAlign w:val="center"/>
                        </w:tcPr>
                        <w:p w14:paraId="67217230" w14:textId="77777777" w:rsidR="00B24339" w:rsidRPr="00802FC3" w:rsidRDefault="00B24339" w:rsidP="00E744BD">
                          <w:pPr>
                            <w:pStyle w:val="bl9"/>
                            <w:jc w:val="center"/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092687B6" w14:textId="77777777" w:rsidR="00B24339" w:rsidRPr="00802FC3" w:rsidRDefault="00B24339" w:rsidP="00E744BD">
                          <w:pPr>
                            <w:pStyle w:val="bl7"/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 w:val="restart"/>
                          <w:shd w:val="clear" w:color="auto" w:fill="auto"/>
                          <w:vAlign w:val="center"/>
                        </w:tcPr>
                        <w:p w14:paraId="263116A7" w14:textId="7DC701F6" w:rsidR="00B24339" w:rsidRPr="00802FC3" w:rsidRDefault="00B24339" w:rsidP="00E744BD">
                          <w:pPr>
                            <w:pStyle w:val="bl91"/>
                            <w:rPr>
                              <w:rFonts w:ascii="ISOCPEUR" w:hAnsi="ISOCPEUR"/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Кабельный журнал</w:t>
                          </w:r>
                        </w:p>
                      </w:tc>
                    </w:tr>
                    <w:tr w:rsidR="00B24339" w14:paraId="2D3B5178" w14:textId="77777777" w:rsidTr="00E744BD">
                      <w:trPr>
                        <w:trHeight w:hRule="exact" w:val="284"/>
                      </w:trPr>
                      <w:tc>
                        <w:tcPr>
                          <w:tcW w:w="1134" w:type="dxa"/>
                          <w:gridSpan w:val="2"/>
                          <w:shd w:val="clear" w:color="auto" w:fill="auto"/>
                          <w:tcMar>
                            <w:left w:w="57" w:type="dxa"/>
                          </w:tcMar>
                          <w:vAlign w:val="center"/>
                        </w:tcPr>
                        <w:p w14:paraId="38670FDE" w14:textId="4A99F723" w:rsidR="00B24339" w:rsidRPr="00871C93" w:rsidRDefault="00B24339" w:rsidP="00E744BD">
                          <w:pPr>
                            <w:pStyle w:val="bl9"/>
                          </w:pPr>
                          <w:r w:rsidRPr="00871C93">
                            <w:t>Н. контроль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shd w:val="clear" w:color="auto" w:fill="auto"/>
                          <w:tcMar>
                            <w:left w:w="57" w:type="dxa"/>
                          </w:tcMar>
                          <w:vAlign w:val="center"/>
                        </w:tcPr>
                        <w:p w14:paraId="64D8936F" w14:textId="33EEF48E" w:rsidR="00B24339" w:rsidRPr="00871C93" w:rsidRDefault="00B24339" w:rsidP="00E744BD">
                          <w:pPr>
                            <w:pStyle w:val="bl91"/>
                            <w:jc w:val="left"/>
                          </w:pPr>
                          <w:r>
                            <w:t>Макаров</w:t>
                          </w:r>
                        </w:p>
                      </w:tc>
                      <w:tc>
                        <w:tcPr>
                          <w:tcW w:w="851" w:type="dxa"/>
                          <w:shd w:val="clear" w:color="auto" w:fill="auto"/>
                          <w:vAlign w:val="center"/>
                        </w:tcPr>
                        <w:p w14:paraId="639CF6B8" w14:textId="71FA6E5A" w:rsidR="00B24339" w:rsidRPr="00802FC3" w:rsidRDefault="00B24339" w:rsidP="00E744BD">
                          <w:pPr>
                            <w:pStyle w:val="bl91"/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17B1D22E" w14:textId="41400B8D" w:rsidR="00B24339" w:rsidRPr="00871C93" w:rsidRDefault="00B24339" w:rsidP="00E744BD">
                          <w:pPr>
                            <w:jc w:val="center"/>
                            <w:rPr>
                              <w:rFonts w:cs="Times New Roman"/>
                            </w:rPr>
                          </w:pPr>
                          <w:r>
                            <w:rPr>
                              <w:rFonts w:cs="Times New Roman"/>
                              <w:sz w:val="14"/>
                              <w:szCs w:val="14"/>
                            </w:rPr>
                            <w:t>01</w:t>
                          </w:r>
                          <w:r w:rsidRPr="00871C93">
                            <w:rPr>
                              <w:rFonts w:cs="Times New Roman"/>
                              <w:sz w:val="14"/>
                              <w:szCs w:val="14"/>
                            </w:rPr>
                            <w:t>.202</w:t>
                          </w:r>
                          <w:r>
                            <w:rPr>
                              <w:rFonts w:cs="Times New Roman"/>
                              <w:sz w:val="14"/>
                              <w:szCs w:val="14"/>
                            </w:rPr>
                            <w:t>3</w:t>
                          </w:r>
                        </w:p>
                      </w:tc>
                      <w:tc>
                        <w:tcPr>
                          <w:tcW w:w="3969" w:type="dxa"/>
                          <w:vMerge/>
                          <w:shd w:val="clear" w:color="auto" w:fill="auto"/>
                          <w:vAlign w:val="center"/>
                        </w:tcPr>
                        <w:p w14:paraId="1BD8E051" w14:textId="77777777" w:rsidR="00B24339" w:rsidRPr="00802FC3" w:rsidRDefault="00B24339" w:rsidP="00E744BD">
                          <w:pPr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3"/>
                        </w:tcPr>
                        <w:p w14:paraId="6A224057" w14:textId="72D34F7E" w:rsidR="00B24339" w:rsidRPr="00871C93" w:rsidRDefault="00B24339" w:rsidP="00E744BD">
                          <w:pPr>
                            <w:pStyle w:val="10"/>
                            <w:rPr>
                              <w:sz w:val="24"/>
                              <w:szCs w:val="20"/>
                            </w:rPr>
                          </w:pPr>
                          <w:r>
                            <w:rPr>
                              <w:sz w:val="24"/>
                              <w:szCs w:val="20"/>
                            </w:rPr>
                            <w:t>ООО «</w:t>
                          </w:r>
                          <w:proofErr w:type="spellStart"/>
                          <w:r>
                            <w:rPr>
                              <w:sz w:val="24"/>
                              <w:szCs w:val="20"/>
                            </w:rPr>
                            <w:t>РелаинТех</w:t>
                          </w:r>
                          <w:proofErr w:type="spellEnd"/>
                          <w:r>
                            <w:rPr>
                              <w:sz w:val="24"/>
                              <w:szCs w:val="20"/>
                            </w:rPr>
                            <w:t>»</w:t>
                          </w:r>
                          <w:r w:rsidR="004954C7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3F0B3D4C" w14:textId="77777777" w:rsidR="00B24339" w:rsidRPr="00802FC3" w:rsidRDefault="00B24339" w:rsidP="00E744BD">
                          <w:pPr>
                            <w:jc w:val="center"/>
                            <w:rPr>
                              <w:rFonts w:ascii="ISOCPEUR" w:hAnsi="ISOCPEUR"/>
                            </w:rPr>
                          </w:pPr>
                        </w:p>
                      </w:tc>
                    </w:tr>
                    <w:tr w:rsidR="00B24339" w14:paraId="6FC7EF5F" w14:textId="77777777" w:rsidTr="00E744BD">
                      <w:trPr>
                        <w:trHeight w:hRule="exact" w:val="284"/>
                      </w:trPr>
                      <w:tc>
                        <w:tcPr>
                          <w:tcW w:w="1134" w:type="dxa"/>
                          <w:gridSpan w:val="2"/>
                          <w:shd w:val="clear" w:color="auto" w:fill="auto"/>
                          <w:tcMar>
                            <w:left w:w="57" w:type="dxa"/>
                          </w:tcMar>
                          <w:vAlign w:val="center"/>
                        </w:tcPr>
                        <w:p w14:paraId="57B13FA9" w14:textId="3C4A2FE1" w:rsidR="00B24339" w:rsidRPr="00871C93" w:rsidRDefault="00B24339" w:rsidP="00E744BD">
                          <w:pPr>
                            <w:pStyle w:val="bl9"/>
                          </w:pPr>
                          <w:r w:rsidRPr="00871C93">
                            <w:t>ГИП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shd w:val="clear" w:color="auto" w:fill="auto"/>
                          <w:tcMar>
                            <w:left w:w="57" w:type="dxa"/>
                          </w:tcMar>
                          <w:vAlign w:val="center"/>
                        </w:tcPr>
                        <w:p w14:paraId="45E412C8" w14:textId="5532540E" w:rsidR="00B24339" w:rsidRPr="00871C93" w:rsidRDefault="00B24339" w:rsidP="00E744BD">
                          <w:pPr>
                            <w:pStyle w:val="bl91"/>
                            <w:jc w:val="left"/>
                          </w:pPr>
                          <w:r>
                            <w:t>Зайцев</w:t>
                          </w:r>
                        </w:p>
                      </w:tc>
                      <w:tc>
                        <w:tcPr>
                          <w:tcW w:w="851" w:type="dxa"/>
                          <w:shd w:val="clear" w:color="auto" w:fill="auto"/>
                          <w:vAlign w:val="center"/>
                        </w:tcPr>
                        <w:p w14:paraId="59B15B12" w14:textId="72B51709" w:rsidR="00B24339" w:rsidRPr="00802FC3" w:rsidRDefault="00B24339" w:rsidP="00E744BD">
                          <w:pPr>
                            <w:pStyle w:val="bl91"/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03FFA845" w14:textId="5676449B" w:rsidR="00B24339" w:rsidRPr="00802FC3" w:rsidRDefault="00B24339" w:rsidP="00E744BD">
                          <w:pPr>
                            <w:jc w:val="center"/>
                            <w:rPr>
                              <w:rFonts w:ascii="ISOCPEUR" w:hAnsi="ISOCPEUR"/>
                            </w:rPr>
                          </w:pPr>
                          <w:r>
                            <w:rPr>
                              <w:rFonts w:cs="Times New Roman"/>
                              <w:sz w:val="14"/>
                              <w:szCs w:val="14"/>
                            </w:rPr>
                            <w:t>01</w:t>
                          </w:r>
                          <w:r w:rsidRPr="00871C93">
                            <w:rPr>
                              <w:rFonts w:cs="Times New Roman"/>
                              <w:sz w:val="14"/>
                              <w:szCs w:val="14"/>
                            </w:rPr>
                            <w:t>.202</w:t>
                          </w:r>
                          <w:r>
                            <w:rPr>
                              <w:rFonts w:cs="Times New Roman"/>
                              <w:sz w:val="14"/>
                              <w:szCs w:val="14"/>
                            </w:rPr>
                            <w:t>3</w:t>
                          </w:r>
                        </w:p>
                      </w:tc>
                      <w:tc>
                        <w:tcPr>
                          <w:tcW w:w="3969" w:type="dxa"/>
                          <w:vMerge/>
                          <w:shd w:val="clear" w:color="auto" w:fill="auto"/>
                          <w:vAlign w:val="center"/>
                        </w:tcPr>
                        <w:p w14:paraId="01E713AC" w14:textId="77777777" w:rsidR="00B24339" w:rsidRPr="00802FC3" w:rsidRDefault="00B24339" w:rsidP="00E744BD">
                          <w:pPr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3"/>
                        </w:tcPr>
                        <w:p w14:paraId="18EA4E3B" w14:textId="77777777" w:rsidR="00B24339" w:rsidRPr="00802FC3" w:rsidRDefault="00B24339" w:rsidP="00E744BD">
                          <w:pPr>
                            <w:rPr>
                              <w:rFonts w:ascii="ISOCPEUR" w:hAnsi="ISOCPEUR"/>
                            </w:rPr>
                          </w:pPr>
                        </w:p>
                      </w:tc>
                    </w:tr>
                  </w:tbl>
                  <w:p w14:paraId="6436FA5C" w14:textId="77777777" w:rsidR="00B24339" w:rsidRDefault="00B24339" w:rsidP="00BC7CD0"/>
                </w:txbxContent>
              </v:textbox>
              <w10:wrap type="topAndBottom" anchorx="margin" anchory="margin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AE4DA3" w14:textId="77777777" w:rsidR="00B24339" w:rsidRDefault="00B24339" w:rsidP="00355A2D">
      <w:r>
        <w:separator/>
      </w:r>
    </w:p>
    <w:p w14:paraId="47E55243" w14:textId="77777777" w:rsidR="00B24339" w:rsidRDefault="00B24339" w:rsidP="00355A2D"/>
  </w:footnote>
  <w:footnote w:type="continuationSeparator" w:id="0">
    <w:p w14:paraId="4666B14C" w14:textId="77777777" w:rsidR="00B24339" w:rsidRDefault="00B24339" w:rsidP="00355A2D">
      <w:r>
        <w:continuationSeparator/>
      </w:r>
    </w:p>
    <w:p w14:paraId="6CAC8D25" w14:textId="77777777" w:rsidR="00B24339" w:rsidRDefault="00B24339" w:rsidP="00355A2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C5B11B" w14:textId="4EFCF27C" w:rsidR="00B24339" w:rsidRDefault="00B24339"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5376" behindDoc="1" locked="0" layoutInCell="1" allowOverlap="1" wp14:anchorId="7CF09AE0" wp14:editId="094CC31E">
              <wp:simplePos x="0" y="0"/>
              <wp:positionH relativeFrom="column">
                <wp:posOffset>13827125</wp:posOffset>
              </wp:positionH>
              <wp:positionV relativeFrom="paragraph">
                <wp:posOffset>3175</wp:posOffset>
              </wp:positionV>
              <wp:extent cx="379730" cy="243205"/>
              <wp:effectExtent l="0" t="0" r="20320" b="23495"/>
              <wp:wrapNone/>
              <wp:docPr id="5" name="Прямоугольник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9730" cy="2432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prstDash val="solid"/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0A840884" id="Прямоугольник 5" o:spid="_x0000_s1026" style="position:absolute;margin-left:1088.75pt;margin-top:.25pt;width:29.9pt;height:19.15pt;z-index:-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">
              <v:path arrowok="t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B42EC4" w14:textId="0B7FC8EB" w:rsidR="00B24339" w:rsidRDefault="00B24339"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3328" behindDoc="1" locked="0" layoutInCell="1" allowOverlap="1" wp14:anchorId="09ECD80C" wp14:editId="26ADC17A">
              <wp:simplePos x="0" y="0"/>
              <wp:positionH relativeFrom="column">
                <wp:posOffset>13826652</wp:posOffset>
              </wp:positionH>
              <wp:positionV relativeFrom="paragraph">
                <wp:posOffset>5080</wp:posOffset>
              </wp:positionV>
              <wp:extent cx="379730" cy="243205"/>
              <wp:effectExtent l="0" t="0" r="20320" b="23495"/>
              <wp:wrapNone/>
              <wp:docPr id="4" name="Прямоугольник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9730" cy="2432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prstDash val="solid"/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67BB070B" id="Прямоугольник 4" o:spid="_x0000_s1026" style="position:absolute;margin-left:1088.7pt;margin-top:.4pt;width:29.9pt;height:19.15pt;z-index:-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">
              <v:path arrowok="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E8F0D9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A07581F"/>
    <w:multiLevelType w:val="hybridMultilevel"/>
    <w:tmpl w:val="502618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81A11"/>
    <w:multiLevelType w:val="multilevel"/>
    <w:tmpl w:val="212616D0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ascii="Times New Roman" w:hAnsi="Times New Roman" w:hint="default"/>
        <w:b/>
        <w:dstrike w:val="0"/>
        <w:sz w:val="24"/>
        <w:vertAlign w:val="baseline"/>
      </w:rPr>
    </w:lvl>
    <w:lvl w:ilvl="1">
      <w:start w:val="1"/>
      <w:numFmt w:val="decimal"/>
      <w:suff w:val="space"/>
      <w:lvlText w:val="%1.%2"/>
      <w:lvlJc w:val="left"/>
      <w:pPr>
        <w:ind w:left="0" w:firstLine="851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suff w:val="space"/>
      <w:lvlText w:val="%1.%2.%3"/>
      <w:lvlJc w:val="left"/>
      <w:pPr>
        <w:ind w:left="0" w:firstLine="851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3">
      <w:start w:val="1"/>
      <w:numFmt w:val="decimal"/>
      <w:suff w:val="space"/>
      <w:lvlText w:val="%1.%2.%3.%4"/>
      <w:lvlJc w:val="left"/>
      <w:pPr>
        <w:ind w:left="0" w:firstLine="851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4">
      <w:start w:val="1"/>
      <w:numFmt w:val="decimal"/>
      <w:suff w:val="space"/>
      <w:lvlText w:val="%1.%2.%3.%4.%5"/>
      <w:lvlJc w:val="left"/>
      <w:pPr>
        <w:ind w:left="0" w:firstLine="851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5">
      <w:start w:val="1"/>
      <w:numFmt w:val="lowerRoman"/>
      <w:lvlText w:val="(%6)"/>
      <w:lvlJc w:val="left"/>
      <w:pPr>
        <w:tabs>
          <w:tab w:val="num" w:pos="1538"/>
        </w:tabs>
        <w:ind w:left="153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98"/>
        </w:tabs>
        <w:ind w:left="189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258"/>
        </w:tabs>
        <w:ind w:left="225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618"/>
        </w:tabs>
        <w:ind w:left="2618" w:hanging="360"/>
      </w:pPr>
      <w:rPr>
        <w:rFonts w:hint="default"/>
      </w:rPr>
    </w:lvl>
  </w:abstractNum>
  <w:abstractNum w:abstractNumId="3" w15:restartNumberingAfterBreak="0">
    <w:nsid w:val="19812F14"/>
    <w:multiLevelType w:val="hybridMultilevel"/>
    <w:tmpl w:val="B30694E4"/>
    <w:lvl w:ilvl="0" w:tplc="4D24CB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A38E1"/>
    <w:multiLevelType w:val="multilevel"/>
    <w:tmpl w:val="F92E1260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1D433E2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1DD5D6B"/>
    <w:multiLevelType w:val="multilevel"/>
    <w:tmpl w:val="3E302D02"/>
    <w:lvl w:ilvl="0">
      <w:start w:val="1"/>
      <w:numFmt w:val="bullet"/>
      <w:lvlText w:val="˗"/>
      <w:lvlJc w:val="left"/>
      <w:pPr>
        <w:tabs>
          <w:tab w:val="num" w:pos="1134"/>
        </w:tabs>
        <w:ind w:left="1134" w:hanging="283"/>
      </w:pPr>
      <w:rPr>
        <w:rFonts w:ascii="Times New Roman" w:hAnsi="Times New Roman" w:cs="Times New Roman" w:hint="default"/>
        <w:b w:val="0"/>
        <w:i w:val="0"/>
        <w:spacing w:val="0"/>
        <w:w w:val="200"/>
        <w:position w:val="0"/>
        <w:sz w:val="24"/>
        <w:u w:val="none"/>
      </w:rPr>
    </w:lvl>
    <w:lvl w:ilvl="1">
      <w:start w:val="1"/>
      <w:numFmt w:val="lowerLetter"/>
      <w:lvlText w:val="%2)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931"/>
        </w:tabs>
        <w:ind w:left="1931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91"/>
        </w:tabs>
        <w:ind w:left="229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651"/>
        </w:tabs>
        <w:ind w:left="265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011"/>
        </w:tabs>
        <w:ind w:left="301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731"/>
        </w:tabs>
        <w:ind w:left="373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091"/>
        </w:tabs>
        <w:ind w:left="4091" w:hanging="360"/>
      </w:pPr>
      <w:rPr>
        <w:rFonts w:hint="default"/>
      </w:rPr>
    </w:lvl>
  </w:abstractNum>
  <w:abstractNum w:abstractNumId="7" w15:restartNumberingAfterBreak="0">
    <w:nsid w:val="22567032"/>
    <w:multiLevelType w:val="multilevel"/>
    <w:tmpl w:val="D4D23E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2D0B3190"/>
    <w:multiLevelType w:val="multilevel"/>
    <w:tmpl w:val="23F83C3E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42E78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4F678B1"/>
    <w:multiLevelType w:val="multilevel"/>
    <w:tmpl w:val="0506F30A"/>
    <w:lvl w:ilvl="0">
      <w:start w:val="1"/>
      <w:numFmt w:val="decimal"/>
      <w:lvlText w:val="%1)"/>
      <w:lvlJc w:val="left"/>
      <w:pPr>
        <w:tabs>
          <w:tab w:val="num" w:pos="1531"/>
        </w:tabs>
        <w:ind w:left="1531" w:hanging="39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2"/>
      <w:lvlJc w:val="center"/>
      <w:pPr>
        <w:tabs>
          <w:tab w:val="num" w:pos="1759"/>
        </w:tabs>
        <w:ind w:left="1759" w:firstLine="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lvlText w:val="%3%1"/>
      <w:lvlJc w:val="left"/>
      <w:pPr>
        <w:tabs>
          <w:tab w:val="num" w:pos="3177"/>
        </w:tabs>
        <w:ind w:left="2326" w:firstLine="851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3">
      <w:start w:val="1"/>
      <w:numFmt w:val="decimal"/>
      <w:lvlText w:val="(%4)"/>
      <w:lvlJc w:val="left"/>
      <w:pPr>
        <w:tabs>
          <w:tab w:val="num" w:pos="3766"/>
        </w:tabs>
        <w:ind w:left="3766" w:hanging="360"/>
      </w:pPr>
      <w:rPr>
        <w:rFonts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4">
      <w:start w:val="1"/>
      <w:numFmt w:val="lowerLetter"/>
      <w:lvlText w:val="(%5)"/>
      <w:lvlJc w:val="left"/>
      <w:pPr>
        <w:tabs>
          <w:tab w:val="num" w:pos="4126"/>
        </w:tabs>
        <w:ind w:left="412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486"/>
        </w:tabs>
        <w:ind w:left="448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46"/>
        </w:tabs>
        <w:ind w:left="484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206"/>
        </w:tabs>
        <w:ind w:left="520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566"/>
        </w:tabs>
        <w:ind w:left="5566" w:hanging="360"/>
      </w:pPr>
      <w:rPr>
        <w:rFonts w:hint="default"/>
      </w:rPr>
    </w:lvl>
  </w:abstractNum>
  <w:abstractNum w:abstractNumId="11" w15:restartNumberingAfterBreak="0">
    <w:nsid w:val="3CEE31F3"/>
    <w:multiLevelType w:val="hybridMultilevel"/>
    <w:tmpl w:val="E67A8B7A"/>
    <w:lvl w:ilvl="0" w:tplc="625014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FE06B4"/>
    <w:multiLevelType w:val="multilevel"/>
    <w:tmpl w:val="4DAAC0F0"/>
    <w:lvl w:ilvl="0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1">
      <w:start w:val="1"/>
      <w:numFmt w:val="decimal"/>
      <w:lvlText w:val="%2"/>
      <w:lvlJc w:val="center"/>
      <w:pPr>
        <w:tabs>
          <w:tab w:val="num" w:pos="1135"/>
        </w:tabs>
        <w:ind w:left="1135" w:firstLine="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2">
      <w:start w:val="1"/>
      <w:numFmt w:val="decimal"/>
      <w:lvlText w:val="%3%1"/>
      <w:lvlJc w:val="left"/>
      <w:pPr>
        <w:tabs>
          <w:tab w:val="num" w:pos="2553"/>
        </w:tabs>
        <w:ind w:left="1702" w:firstLine="851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3">
      <w:start w:val="1"/>
      <w:numFmt w:val="decimal"/>
      <w:lvlText w:val="(%4)"/>
      <w:lvlJc w:val="left"/>
      <w:pPr>
        <w:tabs>
          <w:tab w:val="num" w:pos="3142"/>
        </w:tabs>
        <w:ind w:left="3142" w:hanging="36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4">
      <w:start w:val="1"/>
      <w:numFmt w:val="lowerLetter"/>
      <w:lvlText w:val="(%5)"/>
      <w:lvlJc w:val="left"/>
      <w:pPr>
        <w:tabs>
          <w:tab w:val="num" w:pos="3502"/>
        </w:tabs>
        <w:ind w:left="350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862"/>
        </w:tabs>
        <w:ind w:left="38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222"/>
        </w:tabs>
        <w:ind w:left="422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582"/>
        </w:tabs>
        <w:ind w:left="458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942"/>
        </w:tabs>
        <w:ind w:left="4942" w:hanging="360"/>
      </w:pPr>
      <w:rPr>
        <w:rFonts w:hint="default"/>
      </w:rPr>
    </w:lvl>
  </w:abstractNum>
  <w:abstractNum w:abstractNumId="13" w15:restartNumberingAfterBreak="0">
    <w:nsid w:val="471B214A"/>
    <w:multiLevelType w:val="multilevel"/>
    <w:tmpl w:val="0CA45648"/>
    <w:lvl w:ilvl="0">
      <w:start w:val="1"/>
      <w:numFmt w:val="upperRoman"/>
      <w:pStyle w:val="bl"/>
      <w:suff w:val="nothing"/>
      <w:lvlText w:val="%1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bl0"/>
      <w:suff w:val="nothing"/>
      <w:lvlText w:val="%2"/>
      <w:lvlJc w:val="center"/>
      <w:pPr>
        <w:ind w:left="1275" w:firstLine="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pStyle w:val="bl1"/>
      <w:lvlText w:val="%2.%3"/>
      <w:lvlJc w:val="left"/>
      <w:pPr>
        <w:ind w:left="737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E25149C"/>
    <w:multiLevelType w:val="multilevel"/>
    <w:tmpl w:val="0CFEABDE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default"/>
        <w:b w:val="0"/>
        <w:i w:val="0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  <w:b w:val="0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5" w15:restartNumberingAfterBreak="0">
    <w:nsid w:val="502F53F7"/>
    <w:multiLevelType w:val="multilevel"/>
    <w:tmpl w:val="8E78053C"/>
    <w:lvl w:ilvl="0">
      <w:start w:val="1"/>
      <w:numFmt w:val="decimal"/>
      <w:pStyle w:val="a0"/>
      <w:suff w:val="space"/>
      <w:lvlText w:val="%1. "/>
      <w:lvlJc w:val="left"/>
      <w:pPr>
        <w:ind w:left="284" w:hanging="28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     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5465622A"/>
    <w:multiLevelType w:val="hybridMultilevel"/>
    <w:tmpl w:val="5958118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614049"/>
    <w:multiLevelType w:val="multilevel"/>
    <w:tmpl w:val="201C4600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5747063A"/>
    <w:multiLevelType w:val="multilevel"/>
    <w:tmpl w:val="8796E638"/>
    <w:lvl w:ilvl="0">
      <w:start w:val="1"/>
      <w:numFmt w:val="russianLower"/>
      <w:lvlText w:val="%1)"/>
      <w:lvlJc w:val="left"/>
      <w:pPr>
        <w:tabs>
          <w:tab w:val="num" w:pos="1134"/>
        </w:tabs>
        <w:ind w:left="1134" w:hanging="283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1">
      <w:start w:val="1"/>
      <w:numFmt w:val="lowerLetter"/>
      <w:lvlText w:val="%2)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931"/>
        </w:tabs>
        <w:ind w:left="1931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91"/>
        </w:tabs>
        <w:ind w:left="229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651"/>
        </w:tabs>
        <w:ind w:left="265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011"/>
        </w:tabs>
        <w:ind w:left="301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731"/>
        </w:tabs>
        <w:ind w:left="373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091"/>
        </w:tabs>
        <w:ind w:left="4091" w:hanging="360"/>
      </w:pPr>
      <w:rPr>
        <w:rFonts w:hint="default"/>
      </w:rPr>
    </w:lvl>
  </w:abstractNum>
  <w:abstractNum w:abstractNumId="19" w15:restartNumberingAfterBreak="0">
    <w:nsid w:val="5DA37AD6"/>
    <w:multiLevelType w:val="hybridMultilevel"/>
    <w:tmpl w:val="4C420DB8"/>
    <w:lvl w:ilvl="0" w:tplc="4172180C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AA35D7"/>
    <w:multiLevelType w:val="singleLevel"/>
    <w:tmpl w:val="5AAE58C8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7E2B074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18"/>
  </w:num>
  <w:num w:numId="5">
    <w:abstractNumId w:val="8"/>
  </w:num>
  <w:num w:numId="6">
    <w:abstractNumId w:val="19"/>
  </w:num>
  <w:num w:numId="7">
    <w:abstractNumId w:val="13"/>
  </w:num>
  <w:num w:numId="8">
    <w:abstractNumId w:val="12"/>
  </w:num>
  <w:num w:numId="9">
    <w:abstractNumId w:val="13"/>
  </w:num>
  <w:num w:numId="10">
    <w:abstractNumId w:val="13"/>
  </w:num>
  <w:num w:numId="11">
    <w:abstractNumId w:val="13"/>
  </w:num>
  <w:num w:numId="12">
    <w:abstractNumId w:val="9"/>
  </w:num>
  <w:num w:numId="13">
    <w:abstractNumId w:val="21"/>
  </w:num>
  <w:num w:numId="14">
    <w:abstractNumId w:val="1"/>
  </w:num>
  <w:num w:numId="15">
    <w:abstractNumId w:val="19"/>
    <w:lvlOverride w:ilvl="0">
      <w:lvl w:ilvl="0" w:tplc="4172180C">
        <w:start w:val="1"/>
        <w:numFmt w:val="decimal"/>
        <w:suff w:val="space"/>
        <w:lvlText w:val="%1"/>
        <w:lvlJc w:val="center"/>
        <w:pPr>
          <w:ind w:left="0" w:firstLine="0"/>
        </w:pPr>
        <w:rPr>
          <w:rFonts w:ascii="Times New Roman" w:hAnsi="Times New Roman" w:hint="default"/>
          <w:b/>
          <w:caps w:val="0"/>
          <w:strike w:val="0"/>
          <w:dstrike w:val="0"/>
          <w:vanish w:val="0"/>
          <w:sz w:val="28"/>
          <w:vertAlign w:val="baseline"/>
        </w:rPr>
      </w:lvl>
    </w:lvlOverride>
    <w:lvlOverride w:ilvl="1">
      <w:lvl w:ilvl="1" w:tplc="04190019">
        <w:start w:val="1"/>
        <w:numFmt w:val="decimal"/>
        <w:suff w:val="space"/>
        <w:lvlText w:val="%1.%2"/>
        <w:lvlJc w:val="left"/>
        <w:pPr>
          <w:ind w:left="170" w:firstLine="681"/>
        </w:pPr>
        <w:rPr>
          <w:rFonts w:ascii="Times New Roman" w:hAnsi="Times New Roman" w:hint="default"/>
          <w:b w:val="0"/>
          <w:i w:val="0"/>
          <w:caps w:val="0"/>
          <w:strike w:val="0"/>
          <w:dstrike w:val="0"/>
          <w:vanish w:val="0"/>
          <w:sz w:val="24"/>
          <w:vertAlign w:val="baseline"/>
        </w:rPr>
      </w:lvl>
    </w:lvlOverride>
    <w:lvlOverride w:ilvl="2">
      <w:lvl w:ilvl="2" w:tplc="0419001B">
        <w:start w:val="1"/>
        <w:numFmt w:val="decimal"/>
        <w:suff w:val="space"/>
        <w:lvlText w:val="%1.%2.%3"/>
        <w:lvlJc w:val="left"/>
        <w:pPr>
          <w:ind w:left="170" w:firstLine="681"/>
        </w:pPr>
        <w:rPr>
          <w:rFonts w:ascii="Times New Roman" w:hAnsi="Times New Roman" w:hint="default"/>
          <w:b w:val="0"/>
          <w:i w:val="0"/>
          <w:caps w:val="0"/>
          <w:strike w:val="0"/>
          <w:dstrike w:val="0"/>
          <w:vanish w:val="0"/>
          <w:sz w:val="24"/>
          <w:vertAlign w:val="baseline"/>
        </w:rPr>
      </w:lvl>
    </w:lvlOverride>
    <w:lvlOverride w:ilvl="3">
      <w:lvl w:ilvl="3" w:tplc="0419000F">
        <w:start w:val="1"/>
        <w:numFmt w:val="decimal"/>
        <w:suff w:val="space"/>
        <w:lvlText w:val="%1.%2.%3.%4"/>
        <w:lvlJc w:val="left"/>
        <w:pPr>
          <w:ind w:left="170" w:firstLine="681"/>
        </w:pPr>
        <w:rPr>
          <w:rFonts w:ascii="Times New Roman" w:hAnsi="Times New Roman" w:hint="default"/>
          <w:b w:val="0"/>
          <w:i w:val="0"/>
          <w:caps w:val="0"/>
          <w:strike w:val="0"/>
          <w:dstrike w:val="0"/>
          <w:vanish w:val="0"/>
          <w:sz w:val="24"/>
          <w:vertAlign w:val="baseline"/>
        </w:rPr>
      </w:lvl>
    </w:lvlOverride>
    <w:lvlOverride w:ilvl="4">
      <w:lvl w:ilvl="4" w:tplc="04190019">
        <w:start w:val="1"/>
        <w:numFmt w:val="decimal"/>
        <w:suff w:val="space"/>
        <w:lvlText w:val="%1.%2.%3.%4.%5"/>
        <w:lvlJc w:val="left"/>
        <w:pPr>
          <w:ind w:left="0" w:firstLine="851"/>
        </w:pPr>
        <w:rPr>
          <w:rFonts w:ascii="Times New Roman" w:hAnsi="Times New Roman" w:hint="default"/>
          <w:b w:val="0"/>
          <w:i w:val="0"/>
          <w:caps w:val="0"/>
          <w:strike w:val="0"/>
          <w:dstrike w:val="0"/>
          <w:vanish w:val="0"/>
          <w:sz w:val="24"/>
          <w:vertAlign w:val="baseline"/>
        </w:rPr>
      </w:lvl>
    </w:lvlOverride>
    <w:lvlOverride w:ilvl="5">
      <w:lvl w:ilvl="5" w:tplc="0419001B">
        <w:start w:val="1"/>
        <w:numFmt w:val="none"/>
        <w:lvlRestart w:val="1"/>
        <w:suff w:val="space"/>
        <w:lvlText w:val=""/>
        <w:lvlJc w:val="center"/>
        <w:pPr>
          <w:ind w:left="0" w:firstLine="851"/>
        </w:pPr>
        <w:rPr>
          <w:rFonts w:ascii="Times New Roman" w:hAnsi="Times New Roman" w:hint="default"/>
          <w:b w:val="0"/>
          <w:i w:val="0"/>
          <w:caps w:val="0"/>
          <w:strike w:val="0"/>
          <w:dstrike w:val="0"/>
          <w:vanish w:val="0"/>
          <w:sz w:val="24"/>
          <w:u w:val="none"/>
          <w:vertAlign w:val="baseline"/>
        </w:rPr>
      </w:lvl>
    </w:lvlOverride>
    <w:lvlOverride w:ilvl="6">
      <w:lvl w:ilvl="6" w:tplc="0419000F">
        <w:start w:val="1"/>
        <w:numFmt w:val="decimal"/>
        <w:lvlRestart w:val="1"/>
        <w:suff w:val="space"/>
        <w:lvlText w:val="Рисунок %1.%7"/>
        <w:lvlJc w:val="center"/>
        <w:pPr>
          <w:ind w:left="3969" w:firstLine="851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7">
      <w:lvl w:ilvl="7" w:tplc="04190019">
        <w:start w:val="1"/>
        <w:numFmt w:val="decimal"/>
        <w:lvlRestart w:val="1"/>
        <w:suff w:val="space"/>
        <w:lvlText w:val="(%1.%8)"/>
        <w:lvlJc w:val="center"/>
        <w:pPr>
          <w:ind w:left="0" w:firstLine="0"/>
        </w:pPr>
        <w:rPr>
          <w:rFonts w:ascii="Times New Roman" w:hAnsi="Times New Roman" w:hint="default"/>
          <w:b w:val="0"/>
          <w:i w:val="0"/>
          <w:caps w:val="0"/>
          <w:strike w:val="0"/>
          <w:dstrike w:val="0"/>
          <w:vanish w:val="0"/>
          <w:color w:val="auto"/>
          <w:sz w:val="24"/>
          <w:u w:val="none"/>
          <w:vertAlign w:val="baseline"/>
        </w:rPr>
      </w:lvl>
    </w:lvlOverride>
    <w:lvlOverride w:ilvl="8">
      <w:lvl w:ilvl="8" w:tplc="0419001B">
        <w:start w:val="1"/>
        <w:numFmt w:val="decimal"/>
        <w:lvlRestart w:val="1"/>
        <w:suff w:val="space"/>
        <w:lvlText w:val="Таблица %1.%9"/>
        <w:lvlJc w:val="left"/>
        <w:pPr>
          <w:ind w:left="2155" w:firstLine="681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6">
    <w:abstractNumId w:val="19"/>
  </w:num>
  <w:num w:numId="17">
    <w:abstractNumId w:val="11"/>
  </w:num>
  <w:num w:numId="18">
    <w:abstractNumId w:val="3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</w:num>
  <w:num w:numId="26">
    <w:abstractNumId w:val="20"/>
  </w:num>
  <w:num w:numId="27">
    <w:abstractNumId w:val="5"/>
  </w:num>
  <w:num w:numId="28">
    <w:abstractNumId w:val="0"/>
  </w:num>
  <w:num w:numId="29">
    <w:abstractNumId w:val="4"/>
  </w:num>
  <w:num w:numId="30">
    <w:abstractNumId w:val="15"/>
  </w:num>
  <w:num w:numId="31">
    <w:abstractNumId w:val="17"/>
  </w:num>
  <w:num w:numId="32">
    <w:abstractNumId w:val="14"/>
  </w:num>
  <w:num w:numId="33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formatting="1" w:enforcement="0"/>
  <w:styleLockTheme/>
  <w:styleLockQFSet/>
  <w:defaultTabStop w:val="0"/>
  <w:drawingGridHorizontalSpacing w:val="113"/>
  <w:drawingGridVerticalSpacing w:val="57"/>
  <w:doNotUseMarginsForDrawingGridOrigin/>
  <w:drawingGridHorizontalOrigin w:val="0"/>
  <w:drawingGridVerticalOrigin w:val="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0FC"/>
    <w:rsid w:val="00003F8C"/>
    <w:rsid w:val="000076BD"/>
    <w:rsid w:val="000110DA"/>
    <w:rsid w:val="0001160D"/>
    <w:rsid w:val="00011B24"/>
    <w:rsid w:val="000152B9"/>
    <w:rsid w:val="00015F33"/>
    <w:rsid w:val="00016020"/>
    <w:rsid w:val="00016B50"/>
    <w:rsid w:val="00017BAF"/>
    <w:rsid w:val="00021023"/>
    <w:rsid w:val="00021171"/>
    <w:rsid w:val="00022D63"/>
    <w:rsid w:val="00025C38"/>
    <w:rsid w:val="00027E3F"/>
    <w:rsid w:val="00035481"/>
    <w:rsid w:val="00037BB6"/>
    <w:rsid w:val="000400E1"/>
    <w:rsid w:val="00040E79"/>
    <w:rsid w:val="00042683"/>
    <w:rsid w:val="0004397D"/>
    <w:rsid w:val="00044291"/>
    <w:rsid w:val="00044D6A"/>
    <w:rsid w:val="00044F6E"/>
    <w:rsid w:val="000476D2"/>
    <w:rsid w:val="00047CE8"/>
    <w:rsid w:val="00047DA8"/>
    <w:rsid w:val="00054A33"/>
    <w:rsid w:val="00055F8B"/>
    <w:rsid w:val="00060D05"/>
    <w:rsid w:val="000616AB"/>
    <w:rsid w:val="000628E0"/>
    <w:rsid w:val="00062E15"/>
    <w:rsid w:val="000665E5"/>
    <w:rsid w:val="00067303"/>
    <w:rsid w:val="00067C64"/>
    <w:rsid w:val="000722AC"/>
    <w:rsid w:val="000725AC"/>
    <w:rsid w:val="0007264E"/>
    <w:rsid w:val="00075AC1"/>
    <w:rsid w:val="00077114"/>
    <w:rsid w:val="00080975"/>
    <w:rsid w:val="0008228C"/>
    <w:rsid w:val="00084A2A"/>
    <w:rsid w:val="00093901"/>
    <w:rsid w:val="000957F3"/>
    <w:rsid w:val="00095BB2"/>
    <w:rsid w:val="00097473"/>
    <w:rsid w:val="00097A3A"/>
    <w:rsid w:val="000A2B19"/>
    <w:rsid w:val="000A3469"/>
    <w:rsid w:val="000A53E8"/>
    <w:rsid w:val="000A5DA9"/>
    <w:rsid w:val="000A6805"/>
    <w:rsid w:val="000B2A08"/>
    <w:rsid w:val="000B4B24"/>
    <w:rsid w:val="000C449E"/>
    <w:rsid w:val="000D15DF"/>
    <w:rsid w:val="000D3B79"/>
    <w:rsid w:val="000D4FFC"/>
    <w:rsid w:val="000D6C70"/>
    <w:rsid w:val="000E0C35"/>
    <w:rsid w:val="000E2724"/>
    <w:rsid w:val="000E28D5"/>
    <w:rsid w:val="000E3577"/>
    <w:rsid w:val="000E4B15"/>
    <w:rsid w:val="000E4D83"/>
    <w:rsid w:val="000F2559"/>
    <w:rsid w:val="000F4225"/>
    <w:rsid w:val="00100620"/>
    <w:rsid w:val="00101D82"/>
    <w:rsid w:val="001037F7"/>
    <w:rsid w:val="00104C00"/>
    <w:rsid w:val="00105AC5"/>
    <w:rsid w:val="00106C9C"/>
    <w:rsid w:val="00107B2E"/>
    <w:rsid w:val="00113C8B"/>
    <w:rsid w:val="00113E62"/>
    <w:rsid w:val="00115AB8"/>
    <w:rsid w:val="00117D26"/>
    <w:rsid w:val="00117D89"/>
    <w:rsid w:val="00120150"/>
    <w:rsid w:val="00127BA1"/>
    <w:rsid w:val="00133FC7"/>
    <w:rsid w:val="00136FEA"/>
    <w:rsid w:val="001374FD"/>
    <w:rsid w:val="00140701"/>
    <w:rsid w:val="00140BDB"/>
    <w:rsid w:val="001438CF"/>
    <w:rsid w:val="00145132"/>
    <w:rsid w:val="00147723"/>
    <w:rsid w:val="00154335"/>
    <w:rsid w:val="00155885"/>
    <w:rsid w:val="00161097"/>
    <w:rsid w:val="00161F08"/>
    <w:rsid w:val="00172F42"/>
    <w:rsid w:val="001741CD"/>
    <w:rsid w:val="001823FF"/>
    <w:rsid w:val="00183F22"/>
    <w:rsid w:val="001859B3"/>
    <w:rsid w:val="00186241"/>
    <w:rsid w:val="00186440"/>
    <w:rsid w:val="00191D31"/>
    <w:rsid w:val="00193377"/>
    <w:rsid w:val="0019473F"/>
    <w:rsid w:val="00196C70"/>
    <w:rsid w:val="001A6E9D"/>
    <w:rsid w:val="001B07DA"/>
    <w:rsid w:val="001B093C"/>
    <w:rsid w:val="001B1125"/>
    <w:rsid w:val="001B19EF"/>
    <w:rsid w:val="001C0FF6"/>
    <w:rsid w:val="001C10AC"/>
    <w:rsid w:val="001C4817"/>
    <w:rsid w:val="001C4955"/>
    <w:rsid w:val="001C532A"/>
    <w:rsid w:val="001C5601"/>
    <w:rsid w:val="001C6C83"/>
    <w:rsid w:val="001D1D69"/>
    <w:rsid w:val="001D3722"/>
    <w:rsid w:val="001E00BD"/>
    <w:rsid w:val="001E0857"/>
    <w:rsid w:val="001E184C"/>
    <w:rsid w:val="001E359F"/>
    <w:rsid w:val="001E6B21"/>
    <w:rsid w:val="001E70E7"/>
    <w:rsid w:val="00201D15"/>
    <w:rsid w:val="00203225"/>
    <w:rsid w:val="00203EE0"/>
    <w:rsid w:val="00206AA0"/>
    <w:rsid w:val="00206C13"/>
    <w:rsid w:val="00207F60"/>
    <w:rsid w:val="002110B2"/>
    <w:rsid w:val="00214376"/>
    <w:rsid w:val="00214B94"/>
    <w:rsid w:val="002150A2"/>
    <w:rsid w:val="00215D8A"/>
    <w:rsid w:val="00216687"/>
    <w:rsid w:val="00217383"/>
    <w:rsid w:val="00217F3D"/>
    <w:rsid w:val="00220F2D"/>
    <w:rsid w:val="00221CEF"/>
    <w:rsid w:val="00222B87"/>
    <w:rsid w:val="00222F53"/>
    <w:rsid w:val="00225128"/>
    <w:rsid w:val="00230784"/>
    <w:rsid w:val="00233E63"/>
    <w:rsid w:val="0023447E"/>
    <w:rsid w:val="00235898"/>
    <w:rsid w:val="00235D41"/>
    <w:rsid w:val="00241E17"/>
    <w:rsid w:val="002432E6"/>
    <w:rsid w:val="00244C98"/>
    <w:rsid w:val="00245A91"/>
    <w:rsid w:val="002462A7"/>
    <w:rsid w:val="00246DEF"/>
    <w:rsid w:val="0025370B"/>
    <w:rsid w:val="0025716A"/>
    <w:rsid w:val="00257E6A"/>
    <w:rsid w:val="002639D7"/>
    <w:rsid w:val="002643EB"/>
    <w:rsid w:val="0026642F"/>
    <w:rsid w:val="00266CCA"/>
    <w:rsid w:val="002709AE"/>
    <w:rsid w:val="00270B4F"/>
    <w:rsid w:val="00270F6C"/>
    <w:rsid w:val="002713DA"/>
    <w:rsid w:val="00273F37"/>
    <w:rsid w:val="002749E1"/>
    <w:rsid w:val="00274FF2"/>
    <w:rsid w:val="00276820"/>
    <w:rsid w:val="00281287"/>
    <w:rsid w:val="00281801"/>
    <w:rsid w:val="00286436"/>
    <w:rsid w:val="00286B71"/>
    <w:rsid w:val="002874E8"/>
    <w:rsid w:val="00287B1D"/>
    <w:rsid w:val="00290880"/>
    <w:rsid w:val="00291047"/>
    <w:rsid w:val="0029276D"/>
    <w:rsid w:val="00293BC9"/>
    <w:rsid w:val="00294308"/>
    <w:rsid w:val="002946CD"/>
    <w:rsid w:val="00294777"/>
    <w:rsid w:val="002967D1"/>
    <w:rsid w:val="00296B0D"/>
    <w:rsid w:val="0029700E"/>
    <w:rsid w:val="00297F79"/>
    <w:rsid w:val="002A1E65"/>
    <w:rsid w:val="002A1FC1"/>
    <w:rsid w:val="002A620D"/>
    <w:rsid w:val="002B5D76"/>
    <w:rsid w:val="002B65F3"/>
    <w:rsid w:val="002C3D1B"/>
    <w:rsid w:val="002C4BB1"/>
    <w:rsid w:val="002C5CD2"/>
    <w:rsid w:val="002D1B54"/>
    <w:rsid w:val="002D2F92"/>
    <w:rsid w:val="002D32B6"/>
    <w:rsid w:val="002D38F6"/>
    <w:rsid w:val="002D4330"/>
    <w:rsid w:val="002E0765"/>
    <w:rsid w:val="002E216F"/>
    <w:rsid w:val="002E5C77"/>
    <w:rsid w:val="002E6D9E"/>
    <w:rsid w:val="002E6E9F"/>
    <w:rsid w:val="002E7305"/>
    <w:rsid w:val="002F1691"/>
    <w:rsid w:val="002F4047"/>
    <w:rsid w:val="002F60AA"/>
    <w:rsid w:val="002F6409"/>
    <w:rsid w:val="003012DF"/>
    <w:rsid w:val="00311505"/>
    <w:rsid w:val="00311BBD"/>
    <w:rsid w:val="003145D9"/>
    <w:rsid w:val="003216EB"/>
    <w:rsid w:val="00322EB9"/>
    <w:rsid w:val="0032335D"/>
    <w:rsid w:val="00324DA4"/>
    <w:rsid w:val="00324F92"/>
    <w:rsid w:val="00325692"/>
    <w:rsid w:val="00330672"/>
    <w:rsid w:val="00333325"/>
    <w:rsid w:val="003378B7"/>
    <w:rsid w:val="00337F10"/>
    <w:rsid w:val="003456AA"/>
    <w:rsid w:val="00347678"/>
    <w:rsid w:val="003501F2"/>
    <w:rsid w:val="00351165"/>
    <w:rsid w:val="00352671"/>
    <w:rsid w:val="00354038"/>
    <w:rsid w:val="00355A2D"/>
    <w:rsid w:val="003561EA"/>
    <w:rsid w:val="0036074E"/>
    <w:rsid w:val="003616A3"/>
    <w:rsid w:val="00364EAA"/>
    <w:rsid w:val="00371EDA"/>
    <w:rsid w:val="00374298"/>
    <w:rsid w:val="003760CA"/>
    <w:rsid w:val="00377A23"/>
    <w:rsid w:val="00381FE4"/>
    <w:rsid w:val="00383A2F"/>
    <w:rsid w:val="00383CBE"/>
    <w:rsid w:val="003868C9"/>
    <w:rsid w:val="00386F56"/>
    <w:rsid w:val="00396CE4"/>
    <w:rsid w:val="003A0E1F"/>
    <w:rsid w:val="003A25D7"/>
    <w:rsid w:val="003A3D1A"/>
    <w:rsid w:val="003A3E75"/>
    <w:rsid w:val="003A40FC"/>
    <w:rsid w:val="003A4801"/>
    <w:rsid w:val="003B11A7"/>
    <w:rsid w:val="003B3122"/>
    <w:rsid w:val="003B366D"/>
    <w:rsid w:val="003B5A44"/>
    <w:rsid w:val="003C3BC6"/>
    <w:rsid w:val="003C5B4E"/>
    <w:rsid w:val="003C6B31"/>
    <w:rsid w:val="003C6CD8"/>
    <w:rsid w:val="003C7861"/>
    <w:rsid w:val="003E0602"/>
    <w:rsid w:val="003E2910"/>
    <w:rsid w:val="003E3280"/>
    <w:rsid w:val="003E53D5"/>
    <w:rsid w:val="003F0445"/>
    <w:rsid w:val="003F6537"/>
    <w:rsid w:val="003F789B"/>
    <w:rsid w:val="00400612"/>
    <w:rsid w:val="00401C4D"/>
    <w:rsid w:val="004028C3"/>
    <w:rsid w:val="00404076"/>
    <w:rsid w:val="00405BE1"/>
    <w:rsid w:val="00407A24"/>
    <w:rsid w:val="00412027"/>
    <w:rsid w:val="00412E21"/>
    <w:rsid w:val="00413627"/>
    <w:rsid w:val="0041442A"/>
    <w:rsid w:val="00416C1D"/>
    <w:rsid w:val="004176BA"/>
    <w:rsid w:val="00417E1B"/>
    <w:rsid w:val="00417F76"/>
    <w:rsid w:val="004200D2"/>
    <w:rsid w:val="00420E3B"/>
    <w:rsid w:val="00423DEE"/>
    <w:rsid w:val="00424D62"/>
    <w:rsid w:val="004335D2"/>
    <w:rsid w:val="0043484C"/>
    <w:rsid w:val="00436312"/>
    <w:rsid w:val="00436624"/>
    <w:rsid w:val="0043765A"/>
    <w:rsid w:val="00441940"/>
    <w:rsid w:val="00441D23"/>
    <w:rsid w:val="004436C0"/>
    <w:rsid w:val="00452421"/>
    <w:rsid w:val="0045342F"/>
    <w:rsid w:val="00456AA2"/>
    <w:rsid w:val="00457B97"/>
    <w:rsid w:val="00460553"/>
    <w:rsid w:val="0046613F"/>
    <w:rsid w:val="00466B0B"/>
    <w:rsid w:val="00466C38"/>
    <w:rsid w:val="00467755"/>
    <w:rsid w:val="00470301"/>
    <w:rsid w:val="00470DAD"/>
    <w:rsid w:val="0047277D"/>
    <w:rsid w:val="004736BE"/>
    <w:rsid w:val="00474A12"/>
    <w:rsid w:val="00474BE6"/>
    <w:rsid w:val="0047548F"/>
    <w:rsid w:val="004775F3"/>
    <w:rsid w:val="004802D3"/>
    <w:rsid w:val="00482553"/>
    <w:rsid w:val="00482B8F"/>
    <w:rsid w:val="00483184"/>
    <w:rsid w:val="00483B4F"/>
    <w:rsid w:val="004875C5"/>
    <w:rsid w:val="004954C7"/>
    <w:rsid w:val="004973F9"/>
    <w:rsid w:val="004A2435"/>
    <w:rsid w:val="004A2E1E"/>
    <w:rsid w:val="004A4FCC"/>
    <w:rsid w:val="004B0CA9"/>
    <w:rsid w:val="004B1F7E"/>
    <w:rsid w:val="004B242F"/>
    <w:rsid w:val="004B4D35"/>
    <w:rsid w:val="004B66BC"/>
    <w:rsid w:val="004C1C77"/>
    <w:rsid w:val="004C317B"/>
    <w:rsid w:val="004D0351"/>
    <w:rsid w:val="004D2553"/>
    <w:rsid w:val="004D2A7B"/>
    <w:rsid w:val="004D6E36"/>
    <w:rsid w:val="004D78A3"/>
    <w:rsid w:val="004F008A"/>
    <w:rsid w:val="004F02FC"/>
    <w:rsid w:val="004F113E"/>
    <w:rsid w:val="004F1E51"/>
    <w:rsid w:val="004F471E"/>
    <w:rsid w:val="005021E2"/>
    <w:rsid w:val="0050650F"/>
    <w:rsid w:val="00506F9A"/>
    <w:rsid w:val="00520567"/>
    <w:rsid w:val="00525971"/>
    <w:rsid w:val="0052765A"/>
    <w:rsid w:val="00530C6E"/>
    <w:rsid w:val="00531123"/>
    <w:rsid w:val="0053230D"/>
    <w:rsid w:val="00536146"/>
    <w:rsid w:val="00540488"/>
    <w:rsid w:val="005409AE"/>
    <w:rsid w:val="00544916"/>
    <w:rsid w:val="005449D2"/>
    <w:rsid w:val="00550424"/>
    <w:rsid w:val="0056105F"/>
    <w:rsid w:val="00565362"/>
    <w:rsid w:val="00572A30"/>
    <w:rsid w:val="00573B3E"/>
    <w:rsid w:val="005741F0"/>
    <w:rsid w:val="005745FB"/>
    <w:rsid w:val="00575840"/>
    <w:rsid w:val="00576C1A"/>
    <w:rsid w:val="00576E95"/>
    <w:rsid w:val="00577693"/>
    <w:rsid w:val="0058015D"/>
    <w:rsid w:val="00581914"/>
    <w:rsid w:val="00584F0C"/>
    <w:rsid w:val="00585D6B"/>
    <w:rsid w:val="005908BB"/>
    <w:rsid w:val="00592438"/>
    <w:rsid w:val="00592ADE"/>
    <w:rsid w:val="005945A8"/>
    <w:rsid w:val="00597CFB"/>
    <w:rsid w:val="005A0856"/>
    <w:rsid w:val="005A268C"/>
    <w:rsid w:val="005A33E4"/>
    <w:rsid w:val="005A5F21"/>
    <w:rsid w:val="005A6C5F"/>
    <w:rsid w:val="005B336C"/>
    <w:rsid w:val="005B5CE6"/>
    <w:rsid w:val="005B6E66"/>
    <w:rsid w:val="005C20A1"/>
    <w:rsid w:val="005C396C"/>
    <w:rsid w:val="005C6C99"/>
    <w:rsid w:val="005C7704"/>
    <w:rsid w:val="005D0D98"/>
    <w:rsid w:val="005D1547"/>
    <w:rsid w:val="005D1C30"/>
    <w:rsid w:val="005D5CD7"/>
    <w:rsid w:val="005D6ABD"/>
    <w:rsid w:val="005E27D6"/>
    <w:rsid w:val="005E5869"/>
    <w:rsid w:val="005E5BED"/>
    <w:rsid w:val="005E646A"/>
    <w:rsid w:val="005E7A2E"/>
    <w:rsid w:val="005F01AE"/>
    <w:rsid w:val="005F2DB7"/>
    <w:rsid w:val="005F346D"/>
    <w:rsid w:val="00601543"/>
    <w:rsid w:val="00605252"/>
    <w:rsid w:val="00605FBD"/>
    <w:rsid w:val="00607CB9"/>
    <w:rsid w:val="00607E6D"/>
    <w:rsid w:val="00611AB8"/>
    <w:rsid w:val="0061204C"/>
    <w:rsid w:val="006155C0"/>
    <w:rsid w:val="00615E08"/>
    <w:rsid w:val="00616393"/>
    <w:rsid w:val="00617AD3"/>
    <w:rsid w:val="006203E7"/>
    <w:rsid w:val="006219BD"/>
    <w:rsid w:val="00625178"/>
    <w:rsid w:val="00625AEC"/>
    <w:rsid w:val="00635768"/>
    <w:rsid w:val="006359DD"/>
    <w:rsid w:val="00635CB5"/>
    <w:rsid w:val="00637944"/>
    <w:rsid w:val="00644875"/>
    <w:rsid w:val="00653380"/>
    <w:rsid w:val="00654D1F"/>
    <w:rsid w:val="006550AA"/>
    <w:rsid w:val="006564C8"/>
    <w:rsid w:val="0065727C"/>
    <w:rsid w:val="00661176"/>
    <w:rsid w:val="006631EE"/>
    <w:rsid w:val="00663DFE"/>
    <w:rsid w:val="00665FC6"/>
    <w:rsid w:val="006662A7"/>
    <w:rsid w:val="006676BE"/>
    <w:rsid w:val="00674803"/>
    <w:rsid w:val="00674FDA"/>
    <w:rsid w:val="0067514B"/>
    <w:rsid w:val="00675D42"/>
    <w:rsid w:val="006801F8"/>
    <w:rsid w:val="006832D6"/>
    <w:rsid w:val="00683E5C"/>
    <w:rsid w:val="00684692"/>
    <w:rsid w:val="006917CC"/>
    <w:rsid w:val="0069727B"/>
    <w:rsid w:val="006A288D"/>
    <w:rsid w:val="006A3BEF"/>
    <w:rsid w:val="006A3BF5"/>
    <w:rsid w:val="006A4570"/>
    <w:rsid w:val="006A7303"/>
    <w:rsid w:val="006B1586"/>
    <w:rsid w:val="006B15F9"/>
    <w:rsid w:val="006B25A1"/>
    <w:rsid w:val="006B3019"/>
    <w:rsid w:val="006B6FA1"/>
    <w:rsid w:val="006C015B"/>
    <w:rsid w:val="006C091C"/>
    <w:rsid w:val="006C1F70"/>
    <w:rsid w:val="006C2269"/>
    <w:rsid w:val="006C29C3"/>
    <w:rsid w:val="006C2B1E"/>
    <w:rsid w:val="006C4895"/>
    <w:rsid w:val="006C63EE"/>
    <w:rsid w:val="006C6A11"/>
    <w:rsid w:val="006D1656"/>
    <w:rsid w:val="006D370D"/>
    <w:rsid w:val="006D3F41"/>
    <w:rsid w:val="006D5F5C"/>
    <w:rsid w:val="006E6100"/>
    <w:rsid w:val="006F0B8F"/>
    <w:rsid w:val="006F39F8"/>
    <w:rsid w:val="006F3D5C"/>
    <w:rsid w:val="006F6C35"/>
    <w:rsid w:val="00701751"/>
    <w:rsid w:val="007041D8"/>
    <w:rsid w:val="00704340"/>
    <w:rsid w:val="00706269"/>
    <w:rsid w:val="007068CC"/>
    <w:rsid w:val="007118E3"/>
    <w:rsid w:val="00714931"/>
    <w:rsid w:val="007238AD"/>
    <w:rsid w:val="00734A1A"/>
    <w:rsid w:val="00734AE0"/>
    <w:rsid w:val="007354E3"/>
    <w:rsid w:val="00737545"/>
    <w:rsid w:val="007377FF"/>
    <w:rsid w:val="007407D3"/>
    <w:rsid w:val="0074136A"/>
    <w:rsid w:val="00742551"/>
    <w:rsid w:val="00747961"/>
    <w:rsid w:val="007505E7"/>
    <w:rsid w:val="00750C6E"/>
    <w:rsid w:val="00752C16"/>
    <w:rsid w:val="00754CF1"/>
    <w:rsid w:val="0075561F"/>
    <w:rsid w:val="00761C2E"/>
    <w:rsid w:val="00766907"/>
    <w:rsid w:val="007805F8"/>
    <w:rsid w:val="00780A09"/>
    <w:rsid w:val="00780BDB"/>
    <w:rsid w:val="007826FA"/>
    <w:rsid w:val="00783EC6"/>
    <w:rsid w:val="00784AA0"/>
    <w:rsid w:val="00791062"/>
    <w:rsid w:val="00795E56"/>
    <w:rsid w:val="0079665B"/>
    <w:rsid w:val="00796FFE"/>
    <w:rsid w:val="00797426"/>
    <w:rsid w:val="007A2F12"/>
    <w:rsid w:val="007B1A86"/>
    <w:rsid w:val="007B1D13"/>
    <w:rsid w:val="007B236A"/>
    <w:rsid w:val="007B3C31"/>
    <w:rsid w:val="007B7EAA"/>
    <w:rsid w:val="007C0897"/>
    <w:rsid w:val="007C10DF"/>
    <w:rsid w:val="007D0598"/>
    <w:rsid w:val="007D25B6"/>
    <w:rsid w:val="007D564D"/>
    <w:rsid w:val="007D6F1B"/>
    <w:rsid w:val="007E7B6E"/>
    <w:rsid w:val="007F1362"/>
    <w:rsid w:val="007F15BA"/>
    <w:rsid w:val="007F33F5"/>
    <w:rsid w:val="007F76AD"/>
    <w:rsid w:val="008019D0"/>
    <w:rsid w:val="00802FC3"/>
    <w:rsid w:val="008101FB"/>
    <w:rsid w:val="0081159D"/>
    <w:rsid w:val="0081500A"/>
    <w:rsid w:val="00822EE3"/>
    <w:rsid w:val="00823F52"/>
    <w:rsid w:val="0083093A"/>
    <w:rsid w:val="00831B89"/>
    <w:rsid w:val="00832FB1"/>
    <w:rsid w:val="00842BB3"/>
    <w:rsid w:val="00843A07"/>
    <w:rsid w:val="00844446"/>
    <w:rsid w:val="00844882"/>
    <w:rsid w:val="0084572E"/>
    <w:rsid w:val="0084591A"/>
    <w:rsid w:val="00846626"/>
    <w:rsid w:val="00851500"/>
    <w:rsid w:val="008542EF"/>
    <w:rsid w:val="00856C09"/>
    <w:rsid w:val="00857C7E"/>
    <w:rsid w:val="008625AB"/>
    <w:rsid w:val="00863F2A"/>
    <w:rsid w:val="008665D9"/>
    <w:rsid w:val="00866BB1"/>
    <w:rsid w:val="00870EC1"/>
    <w:rsid w:val="00871180"/>
    <w:rsid w:val="00871C93"/>
    <w:rsid w:val="00874F58"/>
    <w:rsid w:val="0087602B"/>
    <w:rsid w:val="0087626C"/>
    <w:rsid w:val="00877557"/>
    <w:rsid w:val="00880A30"/>
    <w:rsid w:val="00886C81"/>
    <w:rsid w:val="00887E77"/>
    <w:rsid w:val="00890101"/>
    <w:rsid w:val="00890621"/>
    <w:rsid w:val="00890C1C"/>
    <w:rsid w:val="00893513"/>
    <w:rsid w:val="00894613"/>
    <w:rsid w:val="008A2FB5"/>
    <w:rsid w:val="008A3C3E"/>
    <w:rsid w:val="008A4233"/>
    <w:rsid w:val="008B05B1"/>
    <w:rsid w:val="008B59A9"/>
    <w:rsid w:val="008B66B4"/>
    <w:rsid w:val="008C27A3"/>
    <w:rsid w:val="008C36BC"/>
    <w:rsid w:val="008D59F4"/>
    <w:rsid w:val="008D5DE8"/>
    <w:rsid w:val="008E16CD"/>
    <w:rsid w:val="008E308F"/>
    <w:rsid w:val="008E62DF"/>
    <w:rsid w:val="008F0B32"/>
    <w:rsid w:val="008F4D4E"/>
    <w:rsid w:val="008F7217"/>
    <w:rsid w:val="008F72E7"/>
    <w:rsid w:val="0090083B"/>
    <w:rsid w:val="0090656A"/>
    <w:rsid w:val="00906925"/>
    <w:rsid w:val="009071A5"/>
    <w:rsid w:val="009229C6"/>
    <w:rsid w:val="00926130"/>
    <w:rsid w:val="00926580"/>
    <w:rsid w:val="009311EB"/>
    <w:rsid w:val="009316FD"/>
    <w:rsid w:val="00935196"/>
    <w:rsid w:val="00935686"/>
    <w:rsid w:val="00946187"/>
    <w:rsid w:val="00947270"/>
    <w:rsid w:val="00947FC0"/>
    <w:rsid w:val="00955BBC"/>
    <w:rsid w:val="00956857"/>
    <w:rsid w:val="00961E31"/>
    <w:rsid w:val="00962577"/>
    <w:rsid w:val="0096266F"/>
    <w:rsid w:val="009629A2"/>
    <w:rsid w:val="00963158"/>
    <w:rsid w:val="009644B4"/>
    <w:rsid w:val="00964754"/>
    <w:rsid w:val="00965AC0"/>
    <w:rsid w:val="00967EE9"/>
    <w:rsid w:val="0097582D"/>
    <w:rsid w:val="009773B6"/>
    <w:rsid w:val="009774D7"/>
    <w:rsid w:val="0098091E"/>
    <w:rsid w:val="00983AE9"/>
    <w:rsid w:val="00984550"/>
    <w:rsid w:val="00984645"/>
    <w:rsid w:val="00987055"/>
    <w:rsid w:val="00990017"/>
    <w:rsid w:val="00992781"/>
    <w:rsid w:val="00992C65"/>
    <w:rsid w:val="0099688B"/>
    <w:rsid w:val="0099761B"/>
    <w:rsid w:val="009A0914"/>
    <w:rsid w:val="009B2008"/>
    <w:rsid w:val="009B287B"/>
    <w:rsid w:val="009B4477"/>
    <w:rsid w:val="009B44F2"/>
    <w:rsid w:val="009B52FB"/>
    <w:rsid w:val="009B738D"/>
    <w:rsid w:val="009C0345"/>
    <w:rsid w:val="009C2748"/>
    <w:rsid w:val="009C2F23"/>
    <w:rsid w:val="009C4532"/>
    <w:rsid w:val="009C575E"/>
    <w:rsid w:val="009C5F05"/>
    <w:rsid w:val="009D2300"/>
    <w:rsid w:val="009D66E7"/>
    <w:rsid w:val="009E13F6"/>
    <w:rsid w:val="009E3F40"/>
    <w:rsid w:val="009E661E"/>
    <w:rsid w:val="009E793B"/>
    <w:rsid w:val="009F0837"/>
    <w:rsid w:val="009F2573"/>
    <w:rsid w:val="009F258D"/>
    <w:rsid w:val="009F41EE"/>
    <w:rsid w:val="009F53FB"/>
    <w:rsid w:val="009F5F91"/>
    <w:rsid w:val="009F66E7"/>
    <w:rsid w:val="009F6973"/>
    <w:rsid w:val="00A010B0"/>
    <w:rsid w:val="00A015AF"/>
    <w:rsid w:val="00A0379B"/>
    <w:rsid w:val="00A03D21"/>
    <w:rsid w:val="00A044A4"/>
    <w:rsid w:val="00A11C6E"/>
    <w:rsid w:val="00A15DBB"/>
    <w:rsid w:val="00A1692C"/>
    <w:rsid w:val="00A2228C"/>
    <w:rsid w:val="00A25740"/>
    <w:rsid w:val="00A25959"/>
    <w:rsid w:val="00A27727"/>
    <w:rsid w:val="00A3396B"/>
    <w:rsid w:val="00A35A38"/>
    <w:rsid w:val="00A3612E"/>
    <w:rsid w:val="00A40B4C"/>
    <w:rsid w:val="00A42408"/>
    <w:rsid w:val="00A4522D"/>
    <w:rsid w:val="00A5072B"/>
    <w:rsid w:val="00A50838"/>
    <w:rsid w:val="00A5167D"/>
    <w:rsid w:val="00A52AE6"/>
    <w:rsid w:val="00A5346F"/>
    <w:rsid w:val="00A61EB0"/>
    <w:rsid w:val="00A648D1"/>
    <w:rsid w:val="00A6729A"/>
    <w:rsid w:val="00A67C4F"/>
    <w:rsid w:val="00A73E8E"/>
    <w:rsid w:val="00A75B9C"/>
    <w:rsid w:val="00A81560"/>
    <w:rsid w:val="00A83057"/>
    <w:rsid w:val="00A8446E"/>
    <w:rsid w:val="00A87D78"/>
    <w:rsid w:val="00A92311"/>
    <w:rsid w:val="00A94E37"/>
    <w:rsid w:val="00A95583"/>
    <w:rsid w:val="00A95F0E"/>
    <w:rsid w:val="00A9666E"/>
    <w:rsid w:val="00AA1E34"/>
    <w:rsid w:val="00AA24EE"/>
    <w:rsid w:val="00AA4D89"/>
    <w:rsid w:val="00AA56BE"/>
    <w:rsid w:val="00AA773A"/>
    <w:rsid w:val="00AB4EE2"/>
    <w:rsid w:val="00AB5D98"/>
    <w:rsid w:val="00AC184D"/>
    <w:rsid w:val="00AC2D2B"/>
    <w:rsid w:val="00AC6BDF"/>
    <w:rsid w:val="00AD1A71"/>
    <w:rsid w:val="00AD38B5"/>
    <w:rsid w:val="00AD65C7"/>
    <w:rsid w:val="00AE11CD"/>
    <w:rsid w:val="00AE325D"/>
    <w:rsid w:val="00AE3742"/>
    <w:rsid w:val="00AE44D8"/>
    <w:rsid w:val="00AE6C96"/>
    <w:rsid w:val="00AE7410"/>
    <w:rsid w:val="00AF2CF9"/>
    <w:rsid w:val="00AF434E"/>
    <w:rsid w:val="00AF5673"/>
    <w:rsid w:val="00AF5DBE"/>
    <w:rsid w:val="00B017B1"/>
    <w:rsid w:val="00B02FEB"/>
    <w:rsid w:val="00B03233"/>
    <w:rsid w:val="00B04F48"/>
    <w:rsid w:val="00B05313"/>
    <w:rsid w:val="00B05506"/>
    <w:rsid w:val="00B05949"/>
    <w:rsid w:val="00B07B8F"/>
    <w:rsid w:val="00B1546C"/>
    <w:rsid w:val="00B15B8C"/>
    <w:rsid w:val="00B17C97"/>
    <w:rsid w:val="00B20594"/>
    <w:rsid w:val="00B21690"/>
    <w:rsid w:val="00B230E2"/>
    <w:rsid w:val="00B23194"/>
    <w:rsid w:val="00B24339"/>
    <w:rsid w:val="00B3418F"/>
    <w:rsid w:val="00B36CC8"/>
    <w:rsid w:val="00B36ED8"/>
    <w:rsid w:val="00B41D3F"/>
    <w:rsid w:val="00B46B3B"/>
    <w:rsid w:val="00B50A70"/>
    <w:rsid w:val="00B50EB0"/>
    <w:rsid w:val="00B518C8"/>
    <w:rsid w:val="00B5216A"/>
    <w:rsid w:val="00B528C3"/>
    <w:rsid w:val="00B54E1E"/>
    <w:rsid w:val="00B6337A"/>
    <w:rsid w:val="00B63858"/>
    <w:rsid w:val="00B65077"/>
    <w:rsid w:val="00B67C16"/>
    <w:rsid w:val="00B72192"/>
    <w:rsid w:val="00B747A7"/>
    <w:rsid w:val="00B76AA7"/>
    <w:rsid w:val="00B80B71"/>
    <w:rsid w:val="00B83FDD"/>
    <w:rsid w:val="00B843F9"/>
    <w:rsid w:val="00B906BE"/>
    <w:rsid w:val="00B92128"/>
    <w:rsid w:val="00BA0F94"/>
    <w:rsid w:val="00BA3DB2"/>
    <w:rsid w:val="00BB0220"/>
    <w:rsid w:val="00BB53E2"/>
    <w:rsid w:val="00BB7426"/>
    <w:rsid w:val="00BB7C53"/>
    <w:rsid w:val="00BC1D0F"/>
    <w:rsid w:val="00BC2278"/>
    <w:rsid w:val="00BC5235"/>
    <w:rsid w:val="00BC7CD0"/>
    <w:rsid w:val="00BD14F3"/>
    <w:rsid w:val="00BD1D46"/>
    <w:rsid w:val="00BD248D"/>
    <w:rsid w:val="00BD2C07"/>
    <w:rsid w:val="00BD2F55"/>
    <w:rsid w:val="00BE1AB6"/>
    <w:rsid w:val="00BE4A9E"/>
    <w:rsid w:val="00BF243B"/>
    <w:rsid w:val="00BF3ECD"/>
    <w:rsid w:val="00BF7C4E"/>
    <w:rsid w:val="00C00DDB"/>
    <w:rsid w:val="00C03774"/>
    <w:rsid w:val="00C03AC1"/>
    <w:rsid w:val="00C06EE5"/>
    <w:rsid w:val="00C1216A"/>
    <w:rsid w:val="00C12DBC"/>
    <w:rsid w:val="00C13C87"/>
    <w:rsid w:val="00C17120"/>
    <w:rsid w:val="00C20C99"/>
    <w:rsid w:val="00C21A1C"/>
    <w:rsid w:val="00C221B9"/>
    <w:rsid w:val="00C234B8"/>
    <w:rsid w:val="00C257D2"/>
    <w:rsid w:val="00C330CA"/>
    <w:rsid w:val="00C3499C"/>
    <w:rsid w:val="00C35C69"/>
    <w:rsid w:val="00C35ECC"/>
    <w:rsid w:val="00C36D2D"/>
    <w:rsid w:val="00C36F19"/>
    <w:rsid w:val="00C402E7"/>
    <w:rsid w:val="00C4238D"/>
    <w:rsid w:val="00C43868"/>
    <w:rsid w:val="00C4680B"/>
    <w:rsid w:val="00C51578"/>
    <w:rsid w:val="00C549C1"/>
    <w:rsid w:val="00C5729B"/>
    <w:rsid w:val="00C57E2B"/>
    <w:rsid w:val="00C646FF"/>
    <w:rsid w:val="00C6479C"/>
    <w:rsid w:val="00C707DB"/>
    <w:rsid w:val="00C75BC1"/>
    <w:rsid w:val="00C80026"/>
    <w:rsid w:val="00C82AD2"/>
    <w:rsid w:val="00C8678C"/>
    <w:rsid w:val="00C92807"/>
    <w:rsid w:val="00C95D41"/>
    <w:rsid w:val="00C96BAF"/>
    <w:rsid w:val="00CA0CD7"/>
    <w:rsid w:val="00CA1966"/>
    <w:rsid w:val="00CA70A7"/>
    <w:rsid w:val="00CA7260"/>
    <w:rsid w:val="00CB12A7"/>
    <w:rsid w:val="00CB7BE3"/>
    <w:rsid w:val="00CC477C"/>
    <w:rsid w:val="00CC54BF"/>
    <w:rsid w:val="00CC56CF"/>
    <w:rsid w:val="00CC6364"/>
    <w:rsid w:val="00CD23C0"/>
    <w:rsid w:val="00CD3053"/>
    <w:rsid w:val="00CE10A0"/>
    <w:rsid w:val="00CE11A9"/>
    <w:rsid w:val="00CE49D1"/>
    <w:rsid w:val="00CE5C68"/>
    <w:rsid w:val="00CE7388"/>
    <w:rsid w:val="00CF061F"/>
    <w:rsid w:val="00CF31AE"/>
    <w:rsid w:val="00CF43DC"/>
    <w:rsid w:val="00CF64AB"/>
    <w:rsid w:val="00CF7FC8"/>
    <w:rsid w:val="00D01A0C"/>
    <w:rsid w:val="00D01D92"/>
    <w:rsid w:val="00D02124"/>
    <w:rsid w:val="00D06011"/>
    <w:rsid w:val="00D07274"/>
    <w:rsid w:val="00D11E8A"/>
    <w:rsid w:val="00D16A7B"/>
    <w:rsid w:val="00D1707E"/>
    <w:rsid w:val="00D20838"/>
    <w:rsid w:val="00D232BA"/>
    <w:rsid w:val="00D23416"/>
    <w:rsid w:val="00D25E1F"/>
    <w:rsid w:val="00D263FF"/>
    <w:rsid w:val="00D266DA"/>
    <w:rsid w:val="00D26B1A"/>
    <w:rsid w:val="00D26B49"/>
    <w:rsid w:val="00D27568"/>
    <w:rsid w:val="00D27596"/>
    <w:rsid w:val="00D27F4A"/>
    <w:rsid w:val="00D30472"/>
    <w:rsid w:val="00D31762"/>
    <w:rsid w:val="00D31866"/>
    <w:rsid w:val="00D31BAA"/>
    <w:rsid w:val="00D31C58"/>
    <w:rsid w:val="00D328F8"/>
    <w:rsid w:val="00D32CC2"/>
    <w:rsid w:val="00D407C4"/>
    <w:rsid w:val="00D40C4C"/>
    <w:rsid w:val="00D40CD4"/>
    <w:rsid w:val="00D4363C"/>
    <w:rsid w:val="00D5371E"/>
    <w:rsid w:val="00D60B70"/>
    <w:rsid w:val="00D611C3"/>
    <w:rsid w:val="00D624B8"/>
    <w:rsid w:val="00D6352B"/>
    <w:rsid w:val="00D67B71"/>
    <w:rsid w:val="00D70133"/>
    <w:rsid w:val="00D720D0"/>
    <w:rsid w:val="00D72799"/>
    <w:rsid w:val="00D72CF4"/>
    <w:rsid w:val="00D75A7F"/>
    <w:rsid w:val="00D768D1"/>
    <w:rsid w:val="00D77466"/>
    <w:rsid w:val="00D82CCC"/>
    <w:rsid w:val="00D84697"/>
    <w:rsid w:val="00D84E12"/>
    <w:rsid w:val="00D8505C"/>
    <w:rsid w:val="00D866A3"/>
    <w:rsid w:val="00D9295E"/>
    <w:rsid w:val="00D93878"/>
    <w:rsid w:val="00D970BB"/>
    <w:rsid w:val="00DA1FC3"/>
    <w:rsid w:val="00DA22AF"/>
    <w:rsid w:val="00DB277B"/>
    <w:rsid w:val="00DB35AD"/>
    <w:rsid w:val="00DB591C"/>
    <w:rsid w:val="00DB76EB"/>
    <w:rsid w:val="00DB7ED7"/>
    <w:rsid w:val="00DC12F5"/>
    <w:rsid w:val="00DC1323"/>
    <w:rsid w:val="00DC2429"/>
    <w:rsid w:val="00DC56D2"/>
    <w:rsid w:val="00DC5D1B"/>
    <w:rsid w:val="00DD0FD0"/>
    <w:rsid w:val="00DD2887"/>
    <w:rsid w:val="00DD6FEE"/>
    <w:rsid w:val="00DE051D"/>
    <w:rsid w:val="00DE0C0D"/>
    <w:rsid w:val="00DE1C62"/>
    <w:rsid w:val="00DE2981"/>
    <w:rsid w:val="00DF01F1"/>
    <w:rsid w:val="00E00C1C"/>
    <w:rsid w:val="00E033AB"/>
    <w:rsid w:val="00E05757"/>
    <w:rsid w:val="00E059B7"/>
    <w:rsid w:val="00E12F90"/>
    <w:rsid w:val="00E13F28"/>
    <w:rsid w:val="00E15FB9"/>
    <w:rsid w:val="00E20842"/>
    <w:rsid w:val="00E21E2E"/>
    <w:rsid w:val="00E220D1"/>
    <w:rsid w:val="00E24F53"/>
    <w:rsid w:val="00E25339"/>
    <w:rsid w:val="00E26E1F"/>
    <w:rsid w:val="00E27FA0"/>
    <w:rsid w:val="00E30A9E"/>
    <w:rsid w:val="00E30DAB"/>
    <w:rsid w:val="00E3313A"/>
    <w:rsid w:val="00E34BBB"/>
    <w:rsid w:val="00E433EE"/>
    <w:rsid w:val="00E43FE4"/>
    <w:rsid w:val="00E464C2"/>
    <w:rsid w:val="00E4726E"/>
    <w:rsid w:val="00E47933"/>
    <w:rsid w:val="00E51987"/>
    <w:rsid w:val="00E52252"/>
    <w:rsid w:val="00E53E10"/>
    <w:rsid w:val="00E555BC"/>
    <w:rsid w:val="00E57F13"/>
    <w:rsid w:val="00E627B8"/>
    <w:rsid w:val="00E62B64"/>
    <w:rsid w:val="00E6350B"/>
    <w:rsid w:val="00E64647"/>
    <w:rsid w:val="00E64E54"/>
    <w:rsid w:val="00E657D8"/>
    <w:rsid w:val="00E65D54"/>
    <w:rsid w:val="00E71652"/>
    <w:rsid w:val="00E723B6"/>
    <w:rsid w:val="00E72B8C"/>
    <w:rsid w:val="00E744BD"/>
    <w:rsid w:val="00E74FAD"/>
    <w:rsid w:val="00E771EC"/>
    <w:rsid w:val="00E8066C"/>
    <w:rsid w:val="00E86F87"/>
    <w:rsid w:val="00E93B05"/>
    <w:rsid w:val="00E94683"/>
    <w:rsid w:val="00E953BB"/>
    <w:rsid w:val="00EA18BE"/>
    <w:rsid w:val="00EA2825"/>
    <w:rsid w:val="00EA2EFF"/>
    <w:rsid w:val="00EA4C52"/>
    <w:rsid w:val="00EA75A4"/>
    <w:rsid w:val="00EA767F"/>
    <w:rsid w:val="00EB0213"/>
    <w:rsid w:val="00EB021E"/>
    <w:rsid w:val="00EB3D22"/>
    <w:rsid w:val="00EB7D1B"/>
    <w:rsid w:val="00EC0E3F"/>
    <w:rsid w:val="00EC26DA"/>
    <w:rsid w:val="00EC55FB"/>
    <w:rsid w:val="00EC5B5E"/>
    <w:rsid w:val="00ED097C"/>
    <w:rsid w:val="00ED2ED5"/>
    <w:rsid w:val="00ED3F9D"/>
    <w:rsid w:val="00ED442A"/>
    <w:rsid w:val="00ED5C3E"/>
    <w:rsid w:val="00ED7168"/>
    <w:rsid w:val="00EE08FC"/>
    <w:rsid w:val="00EE1023"/>
    <w:rsid w:val="00EE231B"/>
    <w:rsid w:val="00EE34BE"/>
    <w:rsid w:val="00EE360A"/>
    <w:rsid w:val="00EE3B25"/>
    <w:rsid w:val="00EE46BD"/>
    <w:rsid w:val="00EE4FD8"/>
    <w:rsid w:val="00EE5453"/>
    <w:rsid w:val="00EE670C"/>
    <w:rsid w:val="00EF1F16"/>
    <w:rsid w:val="00F002E0"/>
    <w:rsid w:val="00F01A40"/>
    <w:rsid w:val="00F02F8A"/>
    <w:rsid w:val="00F03AAE"/>
    <w:rsid w:val="00F0603F"/>
    <w:rsid w:val="00F0637C"/>
    <w:rsid w:val="00F0681D"/>
    <w:rsid w:val="00F06F7C"/>
    <w:rsid w:val="00F0739C"/>
    <w:rsid w:val="00F074B1"/>
    <w:rsid w:val="00F07A23"/>
    <w:rsid w:val="00F10284"/>
    <w:rsid w:val="00F21F36"/>
    <w:rsid w:val="00F23932"/>
    <w:rsid w:val="00F23C2D"/>
    <w:rsid w:val="00F25046"/>
    <w:rsid w:val="00F25762"/>
    <w:rsid w:val="00F2692E"/>
    <w:rsid w:val="00F3214B"/>
    <w:rsid w:val="00F3453F"/>
    <w:rsid w:val="00F36370"/>
    <w:rsid w:val="00F36E58"/>
    <w:rsid w:val="00F41199"/>
    <w:rsid w:val="00F4394A"/>
    <w:rsid w:val="00F46000"/>
    <w:rsid w:val="00F4625A"/>
    <w:rsid w:val="00F501F0"/>
    <w:rsid w:val="00F53F0A"/>
    <w:rsid w:val="00F57433"/>
    <w:rsid w:val="00F60680"/>
    <w:rsid w:val="00F61792"/>
    <w:rsid w:val="00F62942"/>
    <w:rsid w:val="00F64168"/>
    <w:rsid w:val="00F6457D"/>
    <w:rsid w:val="00F64B61"/>
    <w:rsid w:val="00F64F75"/>
    <w:rsid w:val="00F804F0"/>
    <w:rsid w:val="00F80B33"/>
    <w:rsid w:val="00F81B33"/>
    <w:rsid w:val="00F81B42"/>
    <w:rsid w:val="00F8252A"/>
    <w:rsid w:val="00F8558F"/>
    <w:rsid w:val="00F90053"/>
    <w:rsid w:val="00F925C3"/>
    <w:rsid w:val="00F95758"/>
    <w:rsid w:val="00F963B9"/>
    <w:rsid w:val="00FA2BD7"/>
    <w:rsid w:val="00FA4B89"/>
    <w:rsid w:val="00FA7052"/>
    <w:rsid w:val="00FB0AB3"/>
    <w:rsid w:val="00FB2D15"/>
    <w:rsid w:val="00FC21D9"/>
    <w:rsid w:val="00FC26BF"/>
    <w:rsid w:val="00FC498F"/>
    <w:rsid w:val="00FC5AB1"/>
    <w:rsid w:val="00FC5B96"/>
    <w:rsid w:val="00FC67A2"/>
    <w:rsid w:val="00FD071D"/>
    <w:rsid w:val="00FD0AF6"/>
    <w:rsid w:val="00FD2B6C"/>
    <w:rsid w:val="00FD3AA3"/>
    <w:rsid w:val="00FD4CA2"/>
    <w:rsid w:val="00FD693F"/>
    <w:rsid w:val="00FE0D72"/>
    <w:rsid w:val="00FE1419"/>
    <w:rsid w:val="00FE18CB"/>
    <w:rsid w:val="00FE1B16"/>
    <w:rsid w:val="00FE2436"/>
    <w:rsid w:val="00FE2C38"/>
    <w:rsid w:val="00FE330E"/>
    <w:rsid w:val="00FE4436"/>
    <w:rsid w:val="00FE51B4"/>
    <w:rsid w:val="00FE7AB7"/>
    <w:rsid w:val="00FF13ED"/>
    <w:rsid w:val="00FF527C"/>
    <w:rsid w:val="00FF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,"/>
  <w:listSeparator w:val=";"/>
  <w14:docId w14:val="3883A058"/>
  <w15:docId w15:val="{14358CA7-5DBB-4943-ACBA-AD718A0F0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0" w:defSemiHidden="0" w:defUnhideWhenUsed="0" w:defQFormat="0" w:count="376">
    <w:lsdException w:name="Normal" w:locked="0" w:qFormat="1"/>
    <w:lsdException w:name="heading 1" w:locked="0" w:qFormat="1"/>
    <w:lsdException w:name="heading 2" w:locked="0" w:qFormat="1"/>
    <w:lsdException w:name="heading 3" w:locked="0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nhideWhenUsed="1"/>
    <w:lsdException w:name="toc 2" w:locked="0" w:semiHidden="1" w:unhideWhenUsed="1"/>
    <w:lsdException w:name="toc 3" w:locked="0" w:semiHidden="1" w:unhideWhenUsed="1"/>
    <w:lsdException w:name="toc 4" w:locked="0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locked="0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iPriority="99" w:unhideWhenUsed="1"/>
    <w:lsdException w:name="Smart Hyperlink" w:locked="0" w:semiHidden="1" w:uiPriority="99" w:unhideWhenUsed="1"/>
    <w:lsdException w:name="Hashtag" w:locked="0" w:semiHidden="1" w:uiPriority="99" w:unhideWhenUsed="1"/>
    <w:lsdException w:name="Unresolved Mention" w:locked="0" w:semiHidden="1" w:uiPriority="99" w:unhideWhenUsed="1"/>
    <w:lsdException w:name="Smart Link" w:locked="0" w:semiHidden="1" w:uiPriority="99" w:unhideWhenUsed="1"/>
  </w:latentStyles>
  <w:style w:type="paragraph" w:default="1" w:styleId="a1">
    <w:name w:val="Normal"/>
    <w:qFormat/>
    <w:rsid w:val="00D84697"/>
    <w:rPr>
      <w:rFonts w:cs="Arial"/>
      <w:sz w:val="24"/>
      <w:szCs w:val="24"/>
      <w:lang w:eastAsia="en-US"/>
    </w:rPr>
  </w:style>
  <w:style w:type="paragraph" w:styleId="1">
    <w:name w:val="heading 1"/>
    <w:next w:val="a1"/>
    <w:unhideWhenUsed/>
    <w:qFormat/>
    <w:locked/>
    <w:rsid w:val="006A7303"/>
    <w:pPr>
      <w:keepNext/>
      <w:spacing w:line="276" w:lineRule="auto"/>
      <w:jc w:val="center"/>
      <w:outlineLvl w:val="0"/>
    </w:pPr>
    <w:rPr>
      <w:rFonts w:cs="Arial"/>
      <w:b/>
      <w:bCs/>
      <w:kern w:val="32"/>
      <w:sz w:val="24"/>
      <w:szCs w:val="32"/>
    </w:rPr>
  </w:style>
  <w:style w:type="paragraph" w:styleId="2">
    <w:name w:val="heading 2"/>
    <w:next w:val="a1"/>
    <w:unhideWhenUsed/>
    <w:qFormat/>
    <w:locked/>
    <w:rsid w:val="006A7303"/>
    <w:pPr>
      <w:spacing w:line="276" w:lineRule="auto"/>
      <w:outlineLvl w:val="1"/>
    </w:pPr>
    <w:rPr>
      <w:rFonts w:cs="Arial"/>
      <w:bCs/>
      <w:iCs/>
      <w:sz w:val="24"/>
      <w:szCs w:val="28"/>
    </w:rPr>
  </w:style>
  <w:style w:type="paragraph" w:styleId="3">
    <w:name w:val="heading 3"/>
    <w:next w:val="a1"/>
    <w:unhideWhenUsed/>
    <w:qFormat/>
    <w:locked/>
    <w:rsid w:val="006A7303"/>
    <w:pPr>
      <w:keepNext/>
      <w:spacing w:before="120" w:after="120" w:line="276" w:lineRule="auto"/>
      <w:ind w:firstLine="851"/>
      <w:jc w:val="both"/>
      <w:outlineLvl w:val="2"/>
    </w:pPr>
    <w:rPr>
      <w:rFonts w:cs="Arial"/>
      <w:bCs/>
      <w:sz w:val="28"/>
      <w:szCs w:val="26"/>
    </w:rPr>
  </w:style>
  <w:style w:type="paragraph" w:styleId="4">
    <w:name w:val="heading 4"/>
    <w:basedOn w:val="a1"/>
    <w:next w:val="a1"/>
    <w:unhideWhenUsed/>
    <w:qFormat/>
    <w:locked/>
    <w:rsid w:val="006A7303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1"/>
    <w:next w:val="a1"/>
    <w:unhideWhenUsed/>
    <w:qFormat/>
    <w:locked/>
    <w:rsid w:val="006A730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unhideWhenUsed/>
    <w:qFormat/>
    <w:locked/>
    <w:rsid w:val="006A7303"/>
    <w:pPr>
      <w:spacing w:before="240" w:after="60"/>
      <w:outlineLvl w:val="5"/>
    </w:pPr>
    <w:rPr>
      <w:b/>
      <w:bCs/>
      <w:sz w:val="22"/>
    </w:rPr>
  </w:style>
  <w:style w:type="paragraph" w:styleId="7">
    <w:name w:val="heading 7"/>
    <w:basedOn w:val="a1"/>
    <w:next w:val="a1"/>
    <w:unhideWhenUsed/>
    <w:locked/>
    <w:rsid w:val="006A7303"/>
    <w:pPr>
      <w:spacing w:before="240" w:after="60"/>
      <w:outlineLvl w:val="6"/>
    </w:pPr>
  </w:style>
  <w:style w:type="paragraph" w:styleId="8">
    <w:name w:val="heading 8"/>
    <w:basedOn w:val="a1"/>
    <w:next w:val="a1"/>
    <w:unhideWhenUsed/>
    <w:qFormat/>
    <w:locked/>
    <w:rsid w:val="006A7303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unhideWhenUsed/>
    <w:qFormat/>
    <w:locked/>
    <w:rsid w:val="006A7303"/>
    <w:pPr>
      <w:spacing w:before="240" w:after="60"/>
      <w:outlineLvl w:val="8"/>
    </w:pPr>
    <w:rPr>
      <w:rFonts w:ascii="Arial" w:hAnsi="Arial"/>
      <w:sz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bl2">
    <w:name w:val="bl абзац"/>
    <w:rsid w:val="00D84697"/>
    <w:pPr>
      <w:spacing w:line="276" w:lineRule="auto"/>
      <w:ind w:left="170" w:right="170" w:firstLine="680"/>
      <w:jc w:val="both"/>
    </w:pPr>
    <w:rPr>
      <w:sz w:val="24"/>
      <w:szCs w:val="24"/>
      <w:lang w:eastAsia="en-US"/>
    </w:rPr>
  </w:style>
  <w:style w:type="paragraph" w:customStyle="1" w:styleId="bl0">
    <w:name w:val="bl Позиция"/>
    <w:qFormat/>
    <w:rsid w:val="00D84697"/>
    <w:pPr>
      <w:numPr>
        <w:ilvl w:val="1"/>
        <w:numId w:val="11"/>
      </w:numPr>
      <w:ind w:left="0"/>
      <w:jc w:val="center"/>
    </w:pPr>
    <w:rPr>
      <w:rFonts w:cs="Arial"/>
      <w:sz w:val="24"/>
      <w:szCs w:val="24"/>
      <w:lang w:eastAsia="en-US"/>
    </w:rPr>
  </w:style>
  <w:style w:type="paragraph" w:customStyle="1" w:styleId="bl">
    <w:name w:val="bl Раздел"/>
    <w:qFormat/>
    <w:rsid w:val="00D84697"/>
    <w:pPr>
      <w:numPr>
        <w:numId w:val="11"/>
      </w:numPr>
      <w:jc w:val="center"/>
    </w:pPr>
    <w:rPr>
      <w:rFonts w:cs="Arial"/>
      <w:sz w:val="24"/>
      <w:szCs w:val="24"/>
      <w:lang w:val="en-US" w:eastAsia="en-US"/>
    </w:rPr>
  </w:style>
  <w:style w:type="paragraph" w:customStyle="1" w:styleId="bl3">
    <w:name w:val="bl таблица заголовок"/>
    <w:rsid w:val="00D84697"/>
    <w:pPr>
      <w:jc w:val="center"/>
    </w:pPr>
    <w:rPr>
      <w:rFonts w:cs="Arial"/>
      <w:b/>
      <w:sz w:val="24"/>
      <w:szCs w:val="24"/>
      <w:lang w:eastAsia="en-US"/>
    </w:rPr>
  </w:style>
  <w:style w:type="paragraph" w:customStyle="1" w:styleId="bl4">
    <w:name w:val="bl таблица заголовок_"/>
    <w:rsid w:val="00D84697"/>
    <w:pPr>
      <w:jc w:val="center"/>
    </w:pPr>
    <w:rPr>
      <w:rFonts w:cs="Arial"/>
      <w:b/>
      <w:sz w:val="24"/>
      <w:szCs w:val="24"/>
      <w:u w:val="single"/>
      <w:lang w:eastAsia="en-US"/>
    </w:rPr>
  </w:style>
  <w:style w:type="paragraph" w:customStyle="1" w:styleId="bl5">
    <w:name w:val="bl таблица по левому"/>
    <w:rsid w:val="00D84697"/>
    <w:rPr>
      <w:rFonts w:cs="Arial"/>
      <w:sz w:val="24"/>
      <w:szCs w:val="24"/>
      <w:lang w:eastAsia="en-US"/>
    </w:rPr>
  </w:style>
  <w:style w:type="paragraph" w:customStyle="1" w:styleId="bl1">
    <w:name w:val="bl Таблица по левому нум"/>
    <w:basedOn w:val="a1"/>
    <w:qFormat/>
    <w:rsid w:val="00D84697"/>
    <w:pPr>
      <w:numPr>
        <w:ilvl w:val="2"/>
        <w:numId w:val="11"/>
      </w:numPr>
      <w:jc w:val="both"/>
    </w:pPr>
  </w:style>
  <w:style w:type="paragraph" w:customStyle="1" w:styleId="bl6">
    <w:name w:val="bl таблица по центру"/>
    <w:rsid w:val="00D84697"/>
    <w:pPr>
      <w:jc w:val="center"/>
    </w:pPr>
    <w:rPr>
      <w:rFonts w:cs="Arial"/>
      <w:sz w:val="24"/>
      <w:szCs w:val="24"/>
      <w:lang w:eastAsia="en-US"/>
    </w:rPr>
  </w:style>
  <w:style w:type="paragraph" w:customStyle="1" w:styleId="bl18">
    <w:name w:val="bl штамп 18 по центру"/>
    <w:rsid w:val="00D84697"/>
    <w:pPr>
      <w:jc w:val="center"/>
    </w:pPr>
    <w:rPr>
      <w:rFonts w:cs="Arial"/>
      <w:sz w:val="36"/>
      <w:szCs w:val="24"/>
      <w:lang w:eastAsia="en-US"/>
    </w:rPr>
  </w:style>
  <w:style w:type="paragraph" w:customStyle="1" w:styleId="bl7">
    <w:name w:val="bl штамп 7 по центру"/>
    <w:basedOn w:val="bl2"/>
    <w:qFormat/>
    <w:rsid w:val="00D84697"/>
    <w:pPr>
      <w:spacing w:line="240" w:lineRule="auto"/>
      <w:ind w:left="0" w:right="0" w:firstLine="0"/>
      <w:jc w:val="center"/>
    </w:pPr>
    <w:rPr>
      <w:sz w:val="14"/>
    </w:rPr>
  </w:style>
  <w:style w:type="paragraph" w:customStyle="1" w:styleId="bl9">
    <w:name w:val="bl штамп 9 по левому"/>
    <w:link w:val="bl90"/>
    <w:rsid w:val="00D84697"/>
    <w:rPr>
      <w:sz w:val="18"/>
      <w:szCs w:val="18"/>
      <w:lang w:eastAsia="en-US"/>
    </w:rPr>
  </w:style>
  <w:style w:type="character" w:customStyle="1" w:styleId="bl90">
    <w:name w:val="bl штамп 9 по левому Знак"/>
    <w:link w:val="bl9"/>
    <w:rsid w:val="00D84697"/>
    <w:rPr>
      <w:sz w:val="18"/>
      <w:szCs w:val="18"/>
      <w:lang w:eastAsia="en-US"/>
    </w:rPr>
  </w:style>
  <w:style w:type="paragraph" w:customStyle="1" w:styleId="bl91">
    <w:name w:val="bl штамп 9 по центру"/>
    <w:link w:val="bl92"/>
    <w:rsid w:val="00D84697"/>
    <w:pPr>
      <w:jc w:val="center"/>
    </w:pPr>
    <w:rPr>
      <w:sz w:val="18"/>
      <w:szCs w:val="18"/>
      <w:lang w:eastAsia="en-US"/>
    </w:rPr>
  </w:style>
  <w:style w:type="character" w:customStyle="1" w:styleId="bl92">
    <w:name w:val="bl штамп 9 по центру Знак"/>
    <w:link w:val="bl91"/>
    <w:rsid w:val="00D84697"/>
    <w:rPr>
      <w:sz w:val="18"/>
      <w:szCs w:val="18"/>
      <w:lang w:eastAsia="en-US"/>
    </w:rPr>
  </w:style>
  <w:style w:type="paragraph" w:styleId="a5">
    <w:name w:val="List Paragraph"/>
    <w:basedOn w:val="a1"/>
    <w:uiPriority w:val="34"/>
    <w:qFormat/>
    <w:rsid w:val="00D84697"/>
    <w:pPr>
      <w:ind w:left="720"/>
      <w:contextualSpacing/>
    </w:pPr>
    <w:rPr>
      <w:rFonts w:cs="Times New Roman"/>
      <w:sz w:val="20"/>
      <w:szCs w:val="20"/>
      <w:lang w:eastAsia="ru-RU"/>
    </w:rPr>
  </w:style>
  <w:style w:type="character" w:styleId="a6">
    <w:name w:val="Emphasis"/>
    <w:basedOn w:val="a2"/>
    <w:semiHidden/>
    <w:unhideWhenUsed/>
    <w:qFormat/>
    <w:locked/>
    <w:rsid w:val="00D84697"/>
    <w:rPr>
      <w:i/>
      <w:iCs/>
    </w:rPr>
  </w:style>
  <w:style w:type="paragraph" w:styleId="a7">
    <w:name w:val="header"/>
    <w:basedOn w:val="a1"/>
    <w:link w:val="a8"/>
    <w:locked/>
    <w:rsid w:val="003A40F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2"/>
    <w:link w:val="a7"/>
    <w:rsid w:val="003A40FC"/>
    <w:rPr>
      <w:rFonts w:cs="Arial"/>
      <w:sz w:val="24"/>
      <w:szCs w:val="24"/>
      <w:lang w:eastAsia="en-US"/>
    </w:rPr>
  </w:style>
  <w:style w:type="character" w:styleId="a9">
    <w:name w:val="Hyperlink"/>
    <w:basedOn w:val="a2"/>
    <w:locked/>
    <w:rsid w:val="005D6ABD"/>
    <w:rPr>
      <w:color w:val="0563C1" w:themeColor="hyperlink"/>
      <w:u w:val="single"/>
    </w:rPr>
  </w:style>
  <w:style w:type="paragraph" w:styleId="aa">
    <w:name w:val="Balloon Text"/>
    <w:basedOn w:val="a1"/>
    <w:link w:val="ab"/>
    <w:semiHidden/>
    <w:unhideWhenUsed/>
    <w:locked/>
    <w:rsid w:val="000616AB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2"/>
    <w:link w:val="aa"/>
    <w:semiHidden/>
    <w:rsid w:val="000616AB"/>
    <w:rPr>
      <w:rFonts w:ascii="Segoe UI" w:hAnsi="Segoe UI" w:cs="Segoe UI"/>
      <w:sz w:val="18"/>
      <w:szCs w:val="18"/>
      <w:lang w:eastAsia="en-US"/>
    </w:rPr>
  </w:style>
  <w:style w:type="character" w:styleId="ac">
    <w:name w:val="Strong"/>
    <w:basedOn w:val="a2"/>
    <w:uiPriority w:val="22"/>
    <w:qFormat/>
    <w:locked/>
    <w:rsid w:val="003F0445"/>
    <w:rPr>
      <w:b/>
      <w:bCs/>
    </w:rPr>
  </w:style>
  <w:style w:type="character" w:customStyle="1" w:styleId="tovar-detailcreator">
    <w:name w:val="tovar-detail__creator"/>
    <w:basedOn w:val="a2"/>
    <w:rsid w:val="008B05B1"/>
  </w:style>
  <w:style w:type="paragraph" w:customStyle="1" w:styleId="10">
    <w:name w:val="НГО штамп 10 по центру"/>
    <w:link w:val="100"/>
    <w:uiPriority w:val="99"/>
    <w:rsid w:val="00802FC3"/>
    <w:pPr>
      <w:jc w:val="center"/>
    </w:pPr>
    <w:rPr>
      <w:szCs w:val="24"/>
      <w:lang w:eastAsia="en-US"/>
    </w:rPr>
  </w:style>
  <w:style w:type="character" w:customStyle="1" w:styleId="100">
    <w:name w:val="НГО штамп 10 по центру Знак"/>
    <w:link w:val="10"/>
    <w:uiPriority w:val="99"/>
    <w:locked/>
    <w:rsid w:val="00802FC3"/>
    <w:rPr>
      <w:szCs w:val="24"/>
      <w:lang w:eastAsia="en-US"/>
    </w:rPr>
  </w:style>
  <w:style w:type="character" w:styleId="ad">
    <w:name w:val="FollowedHyperlink"/>
    <w:basedOn w:val="a2"/>
    <w:uiPriority w:val="99"/>
    <w:semiHidden/>
    <w:unhideWhenUsed/>
    <w:locked/>
    <w:rsid w:val="00222F53"/>
    <w:rPr>
      <w:color w:val="800080"/>
      <w:u w:val="single"/>
    </w:rPr>
  </w:style>
  <w:style w:type="paragraph" w:customStyle="1" w:styleId="msonormal0">
    <w:name w:val="msonormal"/>
    <w:basedOn w:val="a1"/>
    <w:rsid w:val="00222F53"/>
    <w:pPr>
      <w:spacing w:before="100" w:beforeAutospacing="1" w:after="100" w:afterAutospacing="1"/>
    </w:pPr>
    <w:rPr>
      <w:rFonts w:cs="Times New Roman"/>
      <w:lang w:eastAsia="ru-RU"/>
    </w:rPr>
  </w:style>
  <w:style w:type="paragraph" w:customStyle="1" w:styleId="xl76">
    <w:name w:val="xl76"/>
    <w:basedOn w:val="a1"/>
    <w:rsid w:val="00222F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ISOCPEUR" w:hAnsi="ISOCPEUR" w:cs="Times New Roman"/>
      <w:lang w:eastAsia="ru-RU"/>
    </w:rPr>
  </w:style>
  <w:style w:type="paragraph" w:customStyle="1" w:styleId="xl77">
    <w:name w:val="xl77"/>
    <w:basedOn w:val="a1"/>
    <w:rsid w:val="00222F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ISOCPEUR" w:hAnsi="ISOCPEUR" w:cs="Times New Roman"/>
      <w:b/>
      <w:bCs/>
      <w:lang w:eastAsia="ru-RU"/>
    </w:rPr>
  </w:style>
  <w:style w:type="paragraph" w:customStyle="1" w:styleId="xl78">
    <w:name w:val="xl78"/>
    <w:basedOn w:val="a1"/>
    <w:rsid w:val="00222F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ISOCPEUR" w:hAnsi="ISOCPEUR" w:cs="Times New Roman"/>
      <w:lang w:eastAsia="ru-RU"/>
    </w:rPr>
  </w:style>
  <w:style w:type="paragraph" w:customStyle="1" w:styleId="xl79">
    <w:name w:val="xl79"/>
    <w:basedOn w:val="a1"/>
    <w:rsid w:val="00222F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ISOCPEUR" w:hAnsi="ISOCPEUR" w:cs="Times New Roman"/>
      <w:b/>
      <w:bCs/>
      <w:i/>
      <w:iCs/>
      <w:u w:val="single"/>
      <w:lang w:eastAsia="ru-RU"/>
    </w:rPr>
  </w:style>
  <w:style w:type="paragraph" w:customStyle="1" w:styleId="xl80">
    <w:name w:val="xl80"/>
    <w:basedOn w:val="a1"/>
    <w:rsid w:val="00222F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ascii="ISOCPEUR" w:hAnsi="ISOCPEUR" w:cs="Times New Roman"/>
      <w:b/>
      <w:bCs/>
      <w:lang w:eastAsia="ru-RU"/>
    </w:rPr>
  </w:style>
  <w:style w:type="paragraph" w:customStyle="1" w:styleId="xl81">
    <w:name w:val="xl81"/>
    <w:basedOn w:val="a1"/>
    <w:rsid w:val="00222F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ascii="ISOCPEUR" w:hAnsi="ISOCPEUR" w:cs="Times New Roman"/>
      <w:lang w:eastAsia="ru-RU"/>
    </w:rPr>
  </w:style>
  <w:style w:type="paragraph" w:customStyle="1" w:styleId="xl82">
    <w:name w:val="xl82"/>
    <w:basedOn w:val="a1"/>
    <w:rsid w:val="00222F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ISOCPEUR" w:hAnsi="ISOCPEUR" w:cs="Times New Roman"/>
      <w:lang w:eastAsia="ru-RU"/>
    </w:rPr>
  </w:style>
  <w:style w:type="paragraph" w:customStyle="1" w:styleId="xl83">
    <w:name w:val="xl83"/>
    <w:basedOn w:val="a1"/>
    <w:rsid w:val="00222F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ascii="ISOCPEUR" w:hAnsi="ISOCPEUR" w:cs="Times New Roman"/>
      <w:b/>
      <w:bCs/>
      <w:lang w:eastAsia="ru-RU"/>
    </w:rPr>
  </w:style>
  <w:style w:type="paragraph" w:customStyle="1" w:styleId="xl84">
    <w:name w:val="xl84"/>
    <w:basedOn w:val="a1"/>
    <w:rsid w:val="00222F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ISOCPEUR" w:hAnsi="ISOCPEUR" w:cs="Times New Roman"/>
      <w:lang w:eastAsia="ru-RU"/>
    </w:rPr>
  </w:style>
  <w:style w:type="paragraph" w:customStyle="1" w:styleId="xl85">
    <w:name w:val="xl85"/>
    <w:basedOn w:val="a1"/>
    <w:rsid w:val="00222F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ISOCPEUR" w:hAnsi="ISOCPEUR" w:cs="Times New Roman"/>
      <w:lang w:eastAsia="ru-RU"/>
    </w:rPr>
  </w:style>
  <w:style w:type="paragraph" w:customStyle="1" w:styleId="xl86">
    <w:name w:val="xl86"/>
    <w:basedOn w:val="a1"/>
    <w:rsid w:val="00222F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ISOCPEUR" w:hAnsi="ISOCPEUR" w:cs="Times New Roman"/>
      <w:b/>
      <w:bCs/>
      <w:lang w:eastAsia="ru-RU"/>
    </w:rPr>
  </w:style>
  <w:style w:type="paragraph" w:customStyle="1" w:styleId="xl87">
    <w:name w:val="xl87"/>
    <w:basedOn w:val="a1"/>
    <w:rsid w:val="00222F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ISOCPEUR" w:hAnsi="ISOCPEUR" w:cs="Times New Roman"/>
      <w:lang w:eastAsia="ru-RU"/>
    </w:rPr>
  </w:style>
  <w:style w:type="paragraph" w:customStyle="1" w:styleId="xl88">
    <w:name w:val="xl88"/>
    <w:basedOn w:val="a1"/>
    <w:rsid w:val="00222F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ISOCPEUR" w:hAnsi="ISOCPEUR" w:cs="Times New Roman"/>
      <w:b/>
      <w:bCs/>
      <w:lang w:eastAsia="ru-RU"/>
    </w:rPr>
  </w:style>
  <w:style w:type="paragraph" w:customStyle="1" w:styleId="xl89">
    <w:name w:val="xl89"/>
    <w:basedOn w:val="a1"/>
    <w:rsid w:val="00222F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ISOCPEUR" w:hAnsi="ISOCPEUR" w:cs="Times New Roman"/>
      <w:b/>
      <w:bCs/>
      <w:lang w:eastAsia="ru-RU"/>
    </w:rPr>
  </w:style>
  <w:style w:type="paragraph" w:customStyle="1" w:styleId="xl90">
    <w:name w:val="xl90"/>
    <w:basedOn w:val="a1"/>
    <w:rsid w:val="00222F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ISOCPEUR" w:hAnsi="ISOCPEUR" w:cs="Times New Roman"/>
      <w:lang w:eastAsia="ru-RU"/>
    </w:rPr>
  </w:style>
  <w:style w:type="paragraph" w:customStyle="1" w:styleId="xl91">
    <w:name w:val="xl91"/>
    <w:basedOn w:val="a1"/>
    <w:rsid w:val="00222F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ISOCPEUR" w:hAnsi="ISOCPEUR" w:cs="Times New Roman"/>
      <w:b/>
      <w:bCs/>
      <w:lang w:eastAsia="ru-RU"/>
    </w:rPr>
  </w:style>
  <w:style w:type="paragraph" w:customStyle="1" w:styleId="xl92">
    <w:name w:val="xl92"/>
    <w:basedOn w:val="a1"/>
    <w:rsid w:val="00222F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ISOCPEUR" w:hAnsi="ISOCPEUR" w:cs="Times New Roman"/>
      <w:lang w:eastAsia="ru-RU"/>
    </w:rPr>
  </w:style>
  <w:style w:type="paragraph" w:customStyle="1" w:styleId="xl93">
    <w:name w:val="xl93"/>
    <w:basedOn w:val="a1"/>
    <w:rsid w:val="00222F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ISOCPEUR" w:hAnsi="ISOCPEUR" w:cs="Times New Roman"/>
      <w:lang w:eastAsia="ru-RU"/>
    </w:rPr>
  </w:style>
  <w:style w:type="paragraph" w:customStyle="1" w:styleId="xl94">
    <w:name w:val="xl94"/>
    <w:basedOn w:val="a1"/>
    <w:rsid w:val="00222F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ISOCPEUR" w:hAnsi="ISOCPEUR" w:cs="Times New Roman"/>
      <w:b/>
      <w:bCs/>
      <w:lang w:eastAsia="ru-RU"/>
    </w:rPr>
  </w:style>
  <w:style w:type="paragraph" w:customStyle="1" w:styleId="xl95">
    <w:name w:val="xl95"/>
    <w:basedOn w:val="a1"/>
    <w:rsid w:val="00222F53"/>
    <w:pPr>
      <w:spacing w:before="100" w:beforeAutospacing="1" w:after="100" w:afterAutospacing="1"/>
      <w:jc w:val="center"/>
      <w:textAlignment w:val="center"/>
    </w:pPr>
    <w:rPr>
      <w:rFonts w:cs="Times New Roman"/>
      <w:lang w:eastAsia="ru-RU"/>
    </w:rPr>
  </w:style>
  <w:style w:type="paragraph" w:customStyle="1" w:styleId="xl96">
    <w:name w:val="xl96"/>
    <w:basedOn w:val="a1"/>
    <w:rsid w:val="00222F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ISOCPEUR" w:hAnsi="ISOCPEUR" w:cs="Times New Roman"/>
      <w:lang w:eastAsia="ru-RU"/>
    </w:rPr>
  </w:style>
  <w:style w:type="paragraph" w:customStyle="1" w:styleId="xl97">
    <w:name w:val="xl97"/>
    <w:basedOn w:val="a1"/>
    <w:rsid w:val="00222F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ISOCPEUR" w:hAnsi="ISOCPEUR" w:cs="Times New Roman"/>
      <w:lang w:eastAsia="ru-RU"/>
    </w:rPr>
  </w:style>
  <w:style w:type="paragraph" w:customStyle="1" w:styleId="xl98">
    <w:name w:val="xl98"/>
    <w:basedOn w:val="a1"/>
    <w:rsid w:val="00222F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ISOCPEUR" w:hAnsi="ISOCPEUR" w:cs="Times New Roman"/>
      <w:lang w:eastAsia="ru-RU"/>
    </w:rPr>
  </w:style>
  <w:style w:type="paragraph" w:customStyle="1" w:styleId="xl99">
    <w:name w:val="xl99"/>
    <w:basedOn w:val="a1"/>
    <w:rsid w:val="00222F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ISOCPEUR" w:hAnsi="ISOCPEUR" w:cs="Times New Roman"/>
      <w:lang w:eastAsia="ru-RU"/>
    </w:rPr>
  </w:style>
  <w:style w:type="paragraph" w:customStyle="1" w:styleId="xl100">
    <w:name w:val="xl100"/>
    <w:basedOn w:val="a1"/>
    <w:rsid w:val="00222F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ascii="ISOCPEUR" w:hAnsi="ISOCPEUR" w:cs="Times New Roman"/>
      <w:i/>
      <w:iCs/>
      <w:lang w:eastAsia="ru-RU"/>
    </w:rPr>
  </w:style>
  <w:style w:type="paragraph" w:customStyle="1" w:styleId="xl101">
    <w:name w:val="xl101"/>
    <w:basedOn w:val="a1"/>
    <w:rsid w:val="00222F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ISOCPEUR" w:hAnsi="ISOCPEUR" w:cs="Times New Roman"/>
      <w:lang w:eastAsia="ru-RU"/>
    </w:rPr>
  </w:style>
  <w:style w:type="paragraph" w:customStyle="1" w:styleId="xl102">
    <w:name w:val="xl102"/>
    <w:basedOn w:val="a1"/>
    <w:rsid w:val="00222F53"/>
    <w:pPr>
      <w:spacing w:before="100" w:beforeAutospacing="1" w:after="100" w:afterAutospacing="1"/>
      <w:jc w:val="right"/>
    </w:pPr>
    <w:rPr>
      <w:rFonts w:cs="Times New Roman"/>
      <w:lang w:eastAsia="ru-RU"/>
    </w:rPr>
  </w:style>
  <w:style w:type="paragraph" w:customStyle="1" w:styleId="xl103">
    <w:name w:val="xl103"/>
    <w:basedOn w:val="a1"/>
    <w:rsid w:val="00222F53"/>
    <w:pPr>
      <w:spacing w:before="100" w:beforeAutospacing="1" w:after="100" w:afterAutospacing="1"/>
      <w:textAlignment w:val="center"/>
    </w:pPr>
    <w:rPr>
      <w:rFonts w:cs="Times New Roman"/>
      <w:lang w:eastAsia="ru-RU"/>
    </w:rPr>
  </w:style>
  <w:style w:type="paragraph" w:customStyle="1" w:styleId="xl104">
    <w:name w:val="xl104"/>
    <w:basedOn w:val="a1"/>
    <w:rsid w:val="00222F53"/>
    <w:pPr>
      <w:spacing w:before="100" w:beforeAutospacing="1" w:after="100" w:afterAutospacing="1"/>
      <w:jc w:val="center"/>
      <w:textAlignment w:val="center"/>
    </w:pPr>
    <w:rPr>
      <w:rFonts w:cs="Times New Roman"/>
      <w:lang w:eastAsia="ru-RU"/>
    </w:rPr>
  </w:style>
  <w:style w:type="paragraph" w:customStyle="1" w:styleId="xl105">
    <w:name w:val="xl105"/>
    <w:basedOn w:val="a1"/>
    <w:rsid w:val="00222F53"/>
    <w:pPr>
      <w:spacing w:before="100" w:beforeAutospacing="1" w:after="100" w:afterAutospacing="1"/>
      <w:jc w:val="center"/>
    </w:pPr>
    <w:rPr>
      <w:rFonts w:cs="Times New Roman"/>
      <w:lang w:eastAsia="ru-RU"/>
    </w:rPr>
  </w:style>
  <w:style w:type="paragraph" w:customStyle="1" w:styleId="xl106">
    <w:name w:val="xl106"/>
    <w:basedOn w:val="a1"/>
    <w:rsid w:val="00222F53"/>
    <w:pPr>
      <w:spacing w:before="100" w:beforeAutospacing="1" w:after="100" w:afterAutospacing="1"/>
      <w:jc w:val="center"/>
      <w:textAlignment w:val="center"/>
    </w:pPr>
    <w:rPr>
      <w:rFonts w:cs="Times New Roman"/>
      <w:lang w:eastAsia="ru-RU"/>
    </w:rPr>
  </w:style>
  <w:style w:type="paragraph" w:customStyle="1" w:styleId="xl107">
    <w:name w:val="xl107"/>
    <w:basedOn w:val="a1"/>
    <w:rsid w:val="00222F53"/>
    <w:pPr>
      <w:spacing w:before="100" w:beforeAutospacing="1" w:after="100" w:afterAutospacing="1"/>
      <w:jc w:val="right"/>
      <w:textAlignment w:val="center"/>
    </w:pPr>
    <w:rPr>
      <w:rFonts w:cs="Times New Roman"/>
      <w:lang w:eastAsia="ru-RU"/>
    </w:rPr>
  </w:style>
  <w:style w:type="paragraph" w:customStyle="1" w:styleId="xl108">
    <w:name w:val="xl108"/>
    <w:basedOn w:val="a1"/>
    <w:rsid w:val="00222F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ISOCPEUR" w:hAnsi="ISOCPEUR" w:cs="Times New Roman"/>
      <w:lang w:eastAsia="ru-RU"/>
    </w:rPr>
  </w:style>
  <w:style w:type="paragraph" w:customStyle="1" w:styleId="xl109">
    <w:name w:val="xl109"/>
    <w:basedOn w:val="a1"/>
    <w:rsid w:val="00222F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ISOCPEUR" w:hAnsi="ISOCPEUR" w:cs="Times New Roman"/>
      <w:lang w:eastAsia="ru-RU"/>
    </w:rPr>
  </w:style>
  <w:style w:type="paragraph" w:customStyle="1" w:styleId="xl110">
    <w:name w:val="xl110"/>
    <w:basedOn w:val="a1"/>
    <w:rsid w:val="00222F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ascii="ISOCPEUR" w:hAnsi="ISOCPEUR" w:cs="Times New Roman"/>
      <w:lang w:eastAsia="ru-RU"/>
    </w:rPr>
  </w:style>
  <w:style w:type="paragraph" w:customStyle="1" w:styleId="xl111">
    <w:name w:val="xl111"/>
    <w:basedOn w:val="a1"/>
    <w:rsid w:val="00222F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ascii="ISOCPEUR" w:hAnsi="ISOCPEUR" w:cs="Times New Roman"/>
      <w:lang w:eastAsia="ru-RU"/>
    </w:rPr>
  </w:style>
  <w:style w:type="paragraph" w:customStyle="1" w:styleId="font5">
    <w:name w:val="font5"/>
    <w:basedOn w:val="a1"/>
    <w:rsid w:val="00BD2C07"/>
    <w:pPr>
      <w:spacing w:before="100" w:beforeAutospacing="1" w:after="100" w:afterAutospacing="1"/>
    </w:pPr>
    <w:rPr>
      <w:rFonts w:cs="Times New Roman"/>
      <w:lang w:eastAsia="ru-RU"/>
    </w:rPr>
  </w:style>
  <w:style w:type="paragraph" w:customStyle="1" w:styleId="font6">
    <w:name w:val="font6"/>
    <w:basedOn w:val="a1"/>
    <w:rsid w:val="00BD2C07"/>
    <w:pPr>
      <w:spacing w:before="100" w:beforeAutospacing="1" w:after="100" w:afterAutospacing="1"/>
    </w:pPr>
    <w:rPr>
      <w:rFonts w:cs="Times New Roman"/>
      <w:lang w:eastAsia="ru-RU"/>
    </w:rPr>
  </w:style>
  <w:style w:type="paragraph" w:customStyle="1" w:styleId="font7">
    <w:name w:val="font7"/>
    <w:basedOn w:val="a1"/>
    <w:rsid w:val="00576C1A"/>
    <w:pPr>
      <w:spacing w:before="100" w:beforeAutospacing="1" w:after="100" w:afterAutospacing="1"/>
    </w:pPr>
    <w:rPr>
      <w:rFonts w:cs="Times New Roman"/>
      <w:sz w:val="20"/>
      <w:szCs w:val="20"/>
      <w:lang w:eastAsia="ru-RU"/>
    </w:rPr>
  </w:style>
  <w:style w:type="paragraph" w:customStyle="1" w:styleId="xl112">
    <w:name w:val="xl112"/>
    <w:basedOn w:val="a1"/>
    <w:rsid w:val="00576C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Times New Roman"/>
      <w:color w:val="FF0000"/>
      <w:lang w:eastAsia="ru-RU"/>
    </w:rPr>
  </w:style>
  <w:style w:type="paragraph" w:customStyle="1" w:styleId="xl113">
    <w:name w:val="xl113"/>
    <w:basedOn w:val="a1"/>
    <w:rsid w:val="00576C1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Times New Roman"/>
      <w:lang w:eastAsia="ru-RU"/>
    </w:rPr>
  </w:style>
  <w:style w:type="paragraph" w:customStyle="1" w:styleId="xl114">
    <w:name w:val="xl114"/>
    <w:basedOn w:val="a1"/>
    <w:rsid w:val="00576C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cs="Times New Roman"/>
      <w:lang w:eastAsia="ru-RU"/>
    </w:rPr>
  </w:style>
  <w:style w:type="paragraph" w:customStyle="1" w:styleId="xl115">
    <w:name w:val="xl115"/>
    <w:basedOn w:val="a1"/>
    <w:rsid w:val="00576C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cs="Times New Roman"/>
      <w:lang w:eastAsia="ru-RU"/>
    </w:rPr>
  </w:style>
  <w:style w:type="paragraph" w:customStyle="1" w:styleId="xl116">
    <w:name w:val="xl116"/>
    <w:basedOn w:val="a1"/>
    <w:rsid w:val="00576C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cs="Times New Roman"/>
      <w:lang w:eastAsia="ru-RU"/>
    </w:rPr>
  </w:style>
  <w:style w:type="paragraph" w:customStyle="1" w:styleId="xl117">
    <w:name w:val="xl117"/>
    <w:basedOn w:val="a1"/>
    <w:rsid w:val="00576C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cs="Times New Roman"/>
      <w:lang w:eastAsia="ru-RU"/>
    </w:rPr>
  </w:style>
  <w:style w:type="paragraph" w:customStyle="1" w:styleId="xl118">
    <w:name w:val="xl118"/>
    <w:basedOn w:val="a1"/>
    <w:rsid w:val="00576C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jc w:val="center"/>
      <w:textAlignment w:val="center"/>
    </w:pPr>
    <w:rPr>
      <w:rFonts w:cs="Times New Roman"/>
      <w:lang w:eastAsia="ru-RU"/>
    </w:rPr>
  </w:style>
  <w:style w:type="paragraph" w:customStyle="1" w:styleId="xl119">
    <w:name w:val="xl119"/>
    <w:basedOn w:val="a1"/>
    <w:rsid w:val="00576C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Times New Roman"/>
      <w:b/>
      <w:bCs/>
      <w:lang w:eastAsia="ru-RU"/>
    </w:rPr>
  </w:style>
  <w:style w:type="paragraph" w:customStyle="1" w:styleId="xl120">
    <w:name w:val="xl120"/>
    <w:basedOn w:val="a1"/>
    <w:rsid w:val="00576C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Times New Roman"/>
      <w:lang w:eastAsia="ru-RU"/>
    </w:rPr>
  </w:style>
  <w:style w:type="paragraph" w:customStyle="1" w:styleId="xl121">
    <w:name w:val="xl121"/>
    <w:basedOn w:val="a1"/>
    <w:rsid w:val="00576C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jc w:val="center"/>
      <w:textAlignment w:val="center"/>
    </w:pPr>
    <w:rPr>
      <w:rFonts w:cs="Times New Roman"/>
      <w:lang w:eastAsia="ru-RU"/>
    </w:rPr>
  </w:style>
  <w:style w:type="paragraph" w:customStyle="1" w:styleId="xl122">
    <w:name w:val="xl122"/>
    <w:basedOn w:val="a1"/>
    <w:rsid w:val="00576C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Times New Roman"/>
      <w:b/>
      <w:bCs/>
      <w:lang w:eastAsia="ru-RU"/>
    </w:rPr>
  </w:style>
  <w:style w:type="paragraph" w:customStyle="1" w:styleId="xl123">
    <w:name w:val="xl123"/>
    <w:basedOn w:val="a1"/>
    <w:rsid w:val="00576C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Times New Roman"/>
      <w:lang w:eastAsia="ru-RU"/>
    </w:rPr>
  </w:style>
  <w:style w:type="paragraph" w:customStyle="1" w:styleId="xl124">
    <w:name w:val="xl124"/>
    <w:basedOn w:val="a1"/>
    <w:rsid w:val="00576C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Times New Roman"/>
      <w:color w:val="FF0000"/>
      <w:lang w:eastAsia="ru-RU"/>
    </w:rPr>
  </w:style>
  <w:style w:type="paragraph" w:customStyle="1" w:styleId="xl125">
    <w:name w:val="xl125"/>
    <w:basedOn w:val="a1"/>
    <w:rsid w:val="00576C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cs="Times New Roman"/>
      <w:color w:val="FF0000"/>
      <w:lang w:eastAsia="ru-RU"/>
    </w:rPr>
  </w:style>
  <w:style w:type="paragraph" w:customStyle="1" w:styleId="xl126">
    <w:name w:val="xl126"/>
    <w:basedOn w:val="a1"/>
    <w:rsid w:val="00576C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Times New Roman"/>
      <w:b/>
      <w:bCs/>
      <w:color w:val="FF0000"/>
      <w:lang w:eastAsia="ru-RU"/>
    </w:rPr>
  </w:style>
  <w:style w:type="paragraph" w:customStyle="1" w:styleId="xl127">
    <w:name w:val="xl127"/>
    <w:basedOn w:val="a1"/>
    <w:rsid w:val="00576C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cs="Times New Roman"/>
      <w:color w:val="FF0000"/>
      <w:lang w:eastAsia="ru-RU"/>
    </w:rPr>
  </w:style>
  <w:style w:type="paragraph" w:customStyle="1" w:styleId="xl69">
    <w:name w:val="xl69"/>
    <w:basedOn w:val="a1"/>
    <w:rsid w:val="00871C93"/>
    <w:pPr>
      <w:spacing w:before="100" w:beforeAutospacing="1" w:after="100" w:afterAutospacing="1"/>
    </w:pPr>
    <w:rPr>
      <w:rFonts w:ascii="Arial" w:hAnsi="Arial"/>
      <w:color w:val="000000"/>
      <w:lang w:eastAsia="ru-RU"/>
    </w:rPr>
  </w:style>
  <w:style w:type="paragraph" w:customStyle="1" w:styleId="xl70">
    <w:name w:val="xl70"/>
    <w:basedOn w:val="a1"/>
    <w:rsid w:val="00871C93"/>
    <w:pPr>
      <w:spacing w:before="100" w:beforeAutospacing="1" w:after="100" w:afterAutospacing="1"/>
      <w:jc w:val="center"/>
      <w:textAlignment w:val="center"/>
    </w:pPr>
    <w:rPr>
      <w:rFonts w:ascii="Arial" w:hAnsi="Arial"/>
      <w:color w:val="000000"/>
      <w:lang w:eastAsia="ru-RU"/>
    </w:rPr>
  </w:style>
  <w:style w:type="paragraph" w:customStyle="1" w:styleId="xl71">
    <w:name w:val="xl71"/>
    <w:basedOn w:val="a1"/>
    <w:rsid w:val="00871C93"/>
    <w:pPr>
      <w:spacing w:before="100" w:beforeAutospacing="1" w:after="100" w:afterAutospacing="1"/>
      <w:jc w:val="center"/>
      <w:textAlignment w:val="center"/>
    </w:pPr>
    <w:rPr>
      <w:rFonts w:ascii="Arial" w:hAnsi="Arial"/>
      <w:color w:val="000000"/>
      <w:lang w:eastAsia="ru-RU"/>
    </w:rPr>
  </w:style>
  <w:style w:type="paragraph" w:customStyle="1" w:styleId="xl72">
    <w:name w:val="xl72"/>
    <w:basedOn w:val="a1"/>
    <w:rsid w:val="00871C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Times New Roman"/>
      <w:b/>
      <w:bCs/>
      <w:lang w:eastAsia="ru-RU"/>
    </w:rPr>
  </w:style>
  <w:style w:type="paragraph" w:customStyle="1" w:styleId="xl73">
    <w:name w:val="xl73"/>
    <w:basedOn w:val="a1"/>
    <w:rsid w:val="00871C93"/>
    <w:pPr>
      <w:spacing w:before="100" w:beforeAutospacing="1" w:after="100" w:afterAutospacing="1"/>
    </w:pPr>
    <w:rPr>
      <w:rFonts w:cs="Times New Roman"/>
      <w:color w:val="000000"/>
      <w:lang w:eastAsia="ru-RU"/>
    </w:rPr>
  </w:style>
  <w:style w:type="paragraph" w:customStyle="1" w:styleId="xl74">
    <w:name w:val="xl74"/>
    <w:basedOn w:val="a1"/>
    <w:rsid w:val="00871C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Times New Roman"/>
      <w:lang w:eastAsia="ru-RU"/>
    </w:rPr>
  </w:style>
  <w:style w:type="paragraph" w:customStyle="1" w:styleId="xl75">
    <w:name w:val="xl75"/>
    <w:basedOn w:val="a1"/>
    <w:rsid w:val="00871C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cs="Times New Roman"/>
      <w:b/>
      <w:bCs/>
      <w:lang w:eastAsia="ru-RU"/>
    </w:rPr>
  </w:style>
  <w:style w:type="character" w:customStyle="1" w:styleId="fontstyle01">
    <w:name w:val="fontstyle01"/>
    <w:basedOn w:val="a2"/>
    <w:rsid w:val="00F501F0"/>
    <w:rPr>
      <w:rFonts w:ascii="ArialMT" w:hAnsi="ArialMT" w:hint="default"/>
      <w:b w:val="0"/>
      <w:bCs w:val="0"/>
      <w:i w:val="0"/>
      <w:iCs w:val="0"/>
      <w:color w:val="000000"/>
      <w:sz w:val="18"/>
      <w:szCs w:val="18"/>
    </w:rPr>
  </w:style>
  <w:style w:type="paragraph" w:styleId="ae">
    <w:name w:val="Body Text"/>
    <w:basedOn w:val="a1"/>
    <w:link w:val="af"/>
    <w:locked/>
    <w:rsid w:val="00C4680B"/>
    <w:pPr>
      <w:spacing w:before="60" w:after="60"/>
      <w:ind w:firstLine="567"/>
      <w:jc w:val="both"/>
    </w:pPr>
    <w:rPr>
      <w:rFonts w:ascii="Arial" w:hAnsi="Arial" w:cs="Times New Roman"/>
      <w:lang w:eastAsia="ru-RU"/>
    </w:rPr>
  </w:style>
  <w:style w:type="character" w:customStyle="1" w:styleId="af">
    <w:name w:val="Основной текст Знак"/>
    <w:basedOn w:val="a2"/>
    <w:link w:val="ae"/>
    <w:rsid w:val="00C4680B"/>
    <w:rPr>
      <w:rFonts w:ascii="Arial" w:hAnsi="Arial"/>
      <w:sz w:val="24"/>
      <w:szCs w:val="24"/>
    </w:rPr>
  </w:style>
  <w:style w:type="paragraph" w:styleId="af0">
    <w:name w:val="footer"/>
    <w:basedOn w:val="a1"/>
    <w:link w:val="af1"/>
    <w:uiPriority w:val="99"/>
    <w:locked/>
    <w:rsid w:val="00C4680B"/>
    <w:pPr>
      <w:tabs>
        <w:tab w:val="center" w:pos="4677"/>
        <w:tab w:val="right" w:pos="9355"/>
      </w:tabs>
      <w:spacing w:before="60"/>
    </w:pPr>
    <w:rPr>
      <w:rFonts w:ascii="Arial" w:hAnsi="Arial" w:cs="Times New Roman"/>
      <w:sz w:val="16"/>
      <w:lang w:eastAsia="ru-RU"/>
    </w:rPr>
  </w:style>
  <w:style w:type="character" w:customStyle="1" w:styleId="af1">
    <w:name w:val="Нижний колонтитул Знак"/>
    <w:basedOn w:val="a2"/>
    <w:link w:val="af0"/>
    <w:uiPriority w:val="99"/>
    <w:rsid w:val="00C4680B"/>
    <w:rPr>
      <w:rFonts w:ascii="Arial" w:hAnsi="Arial"/>
      <w:sz w:val="16"/>
      <w:szCs w:val="24"/>
    </w:rPr>
  </w:style>
  <w:style w:type="paragraph" w:customStyle="1" w:styleId="af2">
    <w:name w:val="Текст таблицы"/>
    <w:basedOn w:val="a1"/>
    <w:rsid w:val="00C4680B"/>
    <w:pPr>
      <w:keepLines/>
    </w:pPr>
    <w:rPr>
      <w:rFonts w:ascii="Arial" w:hAnsi="Arial" w:cs="Times New Roman"/>
      <w:iCs/>
      <w:sz w:val="20"/>
      <w:lang w:val="en-US" w:eastAsia="ru-RU"/>
    </w:rPr>
  </w:style>
  <w:style w:type="paragraph" w:styleId="a">
    <w:name w:val="List Number"/>
    <w:basedOn w:val="a1"/>
    <w:locked/>
    <w:rsid w:val="00C4680B"/>
    <w:pPr>
      <w:numPr>
        <w:numId w:val="32"/>
      </w:numPr>
      <w:spacing w:beforeLines="60" w:afterLines="60"/>
    </w:pPr>
    <w:rPr>
      <w:rFonts w:ascii="Arial" w:hAnsi="Arial" w:cs="Times New Roman"/>
      <w:lang w:eastAsia="ru-RU"/>
    </w:rPr>
  </w:style>
  <w:style w:type="paragraph" w:styleId="af3">
    <w:name w:val="caption"/>
    <w:basedOn w:val="a1"/>
    <w:qFormat/>
    <w:locked/>
    <w:rsid w:val="00C4680B"/>
    <w:pPr>
      <w:jc w:val="center"/>
    </w:pPr>
    <w:rPr>
      <w:rFonts w:ascii="Arial" w:hAnsi="Arial" w:cs="Times New Roman"/>
      <w:sz w:val="20"/>
      <w:lang w:eastAsia="ru-RU"/>
    </w:rPr>
  </w:style>
  <w:style w:type="paragraph" w:customStyle="1" w:styleId="af4">
    <w:name w:val="Рисунок"/>
    <w:basedOn w:val="a1"/>
    <w:rsid w:val="00C4680B"/>
    <w:pPr>
      <w:jc w:val="center"/>
    </w:pPr>
    <w:rPr>
      <w:rFonts w:ascii="Arial" w:hAnsi="Arial" w:cs="Times New Roman"/>
      <w:lang w:eastAsia="ru-RU"/>
    </w:rPr>
  </w:style>
  <w:style w:type="paragraph" w:customStyle="1" w:styleId="af5">
    <w:name w:val="Основной текст без отступа"/>
    <w:basedOn w:val="ae"/>
    <w:rsid w:val="00C4680B"/>
    <w:pPr>
      <w:ind w:firstLine="0"/>
    </w:pPr>
  </w:style>
  <w:style w:type="paragraph" w:customStyle="1" w:styleId="11">
    <w:name w:val="Название1"/>
    <w:basedOn w:val="a1"/>
    <w:qFormat/>
    <w:rsid w:val="00C4680B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  <w:lang w:eastAsia="ru-RU"/>
    </w:rPr>
  </w:style>
  <w:style w:type="paragraph" w:customStyle="1" w:styleId="0606">
    <w:name w:val="Стиль Нумерованный список + Перед:  0.6 ст. После:  0.6 ст."/>
    <w:basedOn w:val="a"/>
    <w:rsid w:val="00C4680B"/>
    <w:pPr>
      <w:numPr>
        <w:numId w:val="0"/>
      </w:numPr>
      <w:spacing w:before="144" w:after="144"/>
      <w:jc w:val="both"/>
    </w:pPr>
    <w:rPr>
      <w:szCs w:val="20"/>
    </w:rPr>
  </w:style>
  <w:style w:type="table" w:styleId="af6">
    <w:name w:val="Table Grid"/>
    <w:basedOn w:val="a3"/>
    <w:locked/>
    <w:rsid w:val="00C4680B"/>
    <w:pPr>
      <w:keepLine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Нумерованный список таблицы"/>
    <w:basedOn w:val="a"/>
    <w:rsid w:val="00C4680B"/>
    <w:pPr>
      <w:numPr>
        <w:numId w:val="30"/>
      </w:numPr>
      <w:spacing w:beforeLines="0" w:afterLines="0"/>
      <w:ind w:left="454" w:hanging="454"/>
      <w:jc w:val="center"/>
    </w:pPr>
    <w:rPr>
      <w:sz w:val="20"/>
      <w:szCs w:val="20"/>
    </w:rPr>
  </w:style>
  <w:style w:type="paragraph" w:styleId="af7">
    <w:name w:val="Title"/>
    <w:basedOn w:val="1"/>
    <w:next w:val="ae"/>
    <w:link w:val="af8"/>
    <w:locked/>
    <w:rsid w:val="00C4680B"/>
    <w:pPr>
      <w:spacing w:before="360" w:after="240" w:line="240" w:lineRule="auto"/>
    </w:pPr>
    <w:rPr>
      <w:rFonts w:ascii="Arial" w:hAnsi="Arial" w:cs="Times New Roman"/>
      <w:caps/>
      <w:sz w:val="28"/>
      <w:szCs w:val="28"/>
    </w:rPr>
  </w:style>
  <w:style w:type="character" w:customStyle="1" w:styleId="af8">
    <w:name w:val="Заголовок Знак"/>
    <w:basedOn w:val="a2"/>
    <w:link w:val="af7"/>
    <w:rsid w:val="00C4680B"/>
    <w:rPr>
      <w:rFonts w:ascii="Arial" w:hAnsi="Arial"/>
      <w:b/>
      <w:bCs/>
      <w:caps/>
      <w:kern w:val="32"/>
      <w:sz w:val="28"/>
      <w:szCs w:val="28"/>
    </w:rPr>
  </w:style>
  <w:style w:type="paragraph" w:customStyle="1" w:styleId="af9">
    <w:name w:val="Название таблицы"/>
    <w:basedOn w:val="af3"/>
    <w:next w:val="af2"/>
    <w:rsid w:val="00C4680B"/>
    <w:pPr>
      <w:keepNext/>
      <w:keepLines/>
      <w:ind w:right="851"/>
      <w:jc w:val="right"/>
    </w:pPr>
    <w:rPr>
      <w:sz w:val="24"/>
    </w:rPr>
  </w:style>
  <w:style w:type="character" w:styleId="afa">
    <w:name w:val="page number"/>
    <w:basedOn w:val="a2"/>
    <w:locked/>
    <w:rsid w:val="00C4680B"/>
  </w:style>
  <w:style w:type="paragraph" w:styleId="12">
    <w:name w:val="toc 1"/>
    <w:basedOn w:val="a1"/>
    <w:next w:val="a1"/>
    <w:autoRedefine/>
    <w:semiHidden/>
    <w:rsid w:val="00C4680B"/>
    <w:pPr>
      <w:tabs>
        <w:tab w:val="right" w:leader="dot" w:pos="10195"/>
      </w:tabs>
      <w:ind w:left="851" w:hanging="567"/>
    </w:pPr>
    <w:rPr>
      <w:rFonts w:ascii="Arial" w:hAnsi="Arial" w:cs="Times New Roman"/>
      <w:bCs/>
      <w:caps/>
      <w:lang w:eastAsia="ru-RU"/>
    </w:rPr>
  </w:style>
  <w:style w:type="paragraph" w:styleId="20">
    <w:name w:val="toc 2"/>
    <w:basedOn w:val="a1"/>
    <w:next w:val="a1"/>
    <w:autoRedefine/>
    <w:semiHidden/>
    <w:rsid w:val="00C4680B"/>
    <w:pPr>
      <w:ind w:left="567"/>
    </w:pPr>
    <w:rPr>
      <w:rFonts w:ascii="Arial" w:hAnsi="Arial" w:cs="Times New Roman"/>
      <w:lang w:eastAsia="ru-RU"/>
    </w:rPr>
  </w:style>
  <w:style w:type="paragraph" w:styleId="30">
    <w:name w:val="toc 3"/>
    <w:basedOn w:val="a1"/>
    <w:next w:val="a1"/>
    <w:autoRedefine/>
    <w:semiHidden/>
    <w:rsid w:val="00C4680B"/>
    <w:pPr>
      <w:ind w:left="1418"/>
    </w:pPr>
    <w:rPr>
      <w:rFonts w:ascii="Arial" w:hAnsi="Arial" w:cs="Times New Roman"/>
      <w:lang w:eastAsia="ru-RU"/>
    </w:rPr>
  </w:style>
  <w:style w:type="paragraph" w:styleId="40">
    <w:name w:val="toc 4"/>
    <w:basedOn w:val="a1"/>
    <w:next w:val="a1"/>
    <w:autoRedefine/>
    <w:semiHidden/>
    <w:rsid w:val="00C4680B"/>
    <w:pPr>
      <w:ind w:left="720"/>
    </w:pPr>
    <w:rPr>
      <w:rFonts w:ascii="Arial" w:hAnsi="Arial" w:cs="Times New Roman"/>
      <w:lang w:eastAsia="ru-RU"/>
    </w:rPr>
  </w:style>
  <w:style w:type="paragraph" w:styleId="50">
    <w:name w:val="toc 5"/>
    <w:basedOn w:val="a1"/>
    <w:next w:val="a1"/>
    <w:autoRedefine/>
    <w:semiHidden/>
    <w:locked/>
    <w:rsid w:val="00C4680B"/>
    <w:pPr>
      <w:ind w:left="960"/>
    </w:pPr>
    <w:rPr>
      <w:rFonts w:ascii="Arial" w:hAnsi="Arial" w:cs="Times New Roman"/>
      <w:lang w:eastAsia="ru-RU"/>
    </w:rPr>
  </w:style>
  <w:style w:type="paragraph" w:styleId="60">
    <w:name w:val="toc 6"/>
    <w:basedOn w:val="a1"/>
    <w:next w:val="a1"/>
    <w:autoRedefine/>
    <w:semiHidden/>
    <w:locked/>
    <w:rsid w:val="00C4680B"/>
    <w:pPr>
      <w:ind w:left="1200"/>
    </w:pPr>
    <w:rPr>
      <w:rFonts w:ascii="Arial" w:hAnsi="Arial" w:cs="Times New Roman"/>
      <w:lang w:eastAsia="ru-RU"/>
    </w:rPr>
  </w:style>
  <w:style w:type="paragraph" w:styleId="70">
    <w:name w:val="toc 7"/>
    <w:basedOn w:val="a1"/>
    <w:next w:val="a1"/>
    <w:autoRedefine/>
    <w:semiHidden/>
    <w:locked/>
    <w:rsid w:val="00C4680B"/>
    <w:pPr>
      <w:ind w:left="1440"/>
    </w:pPr>
    <w:rPr>
      <w:rFonts w:ascii="Arial" w:hAnsi="Arial" w:cs="Times New Roman"/>
      <w:lang w:eastAsia="ru-RU"/>
    </w:rPr>
  </w:style>
  <w:style w:type="paragraph" w:styleId="80">
    <w:name w:val="toc 8"/>
    <w:basedOn w:val="a1"/>
    <w:next w:val="a1"/>
    <w:autoRedefine/>
    <w:semiHidden/>
    <w:locked/>
    <w:rsid w:val="00C4680B"/>
    <w:pPr>
      <w:ind w:left="1680"/>
    </w:pPr>
    <w:rPr>
      <w:rFonts w:ascii="Arial" w:hAnsi="Arial" w:cs="Times New Roman"/>
      <w:lang w:eastAsia="ru-RU"/>
    </w:rPr>
  </w:style>
  <w:style w:type="paragraph" w:styleId="90">
    <w:name w:val="toc 9"/>
    <w:basedOn w:val="a1"/>
    <w:next w:val="a1"/>
    <w:autoRedefine/>
    <w:semiHidden/>
    <w:locked/>
    <w:rsid w:val="00C4680B"/>
    <w:pPr>
      <w:ind w:left="1920"/>
    </w:pPr>
    <w:rPr>
      <w:rFonts w:ascii="Arial" w:hAnsi="Arial" w:cs="Times New Roman"/>
      <w:lang w:eastAsia="ru-RU"/>
    </w:rPr>
  </w:style>
  <w:style w:type="paragraph" w:styleId="21">
    <w:name w:val="Body Text 2"/>
    <w:basedOn w:val="a1"/>
    <w:link w:val="22"/>
    <w:locked/>
    <w:rsid w:val="00C4680B"/>
    <w:pPr>
      <w:jc w:val="center"/>
    </w:pPr>
    <w:rPr>
      <w:rFonts w:ascii="Arial" w:hAnsi="Arial"/>
      <w:sz w:val="16"/>
      <w:lang w:val="en-US" w:eastAsia="ru-RU"/>
    </w:rPr>
  </w:style>
  <w:style w:type="character" w:customStyle="1" w:styleId="22">
    <w:name w:val="Основной текст 2 Знак"/>
    <w:basedOn w:val="a2"/>
    <w:link w:val="21"/>
    <w:rsid w:val="00C4680B"/>
    <w:rPr>
      <w:rFonts w:ascii="Arial" w:hAnsi="Arial" w:cs="Arial"/>
      <w:sz w:val="16"/>
      <w:szCs w:val="24"/>
      <w:lang w:val="en-US"/>
    </w:rPr>
  </w:style>
  <w:style w:type="paragraph" w:customStyle="1" w:styleId="afb">
    <w:name w:val="Шапка таблицы"/>
    <w:basedOn w:val="af2"/>
    <w:rsid w:val="00C4680B"/>
    <w:pPr>
      <w:keepNext/>
      <w:jc w:val="center"/>
    </w:pPr>
    <w:rPr>
      <w:b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6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1047;&#1040;&#1056;&#1040;&#1041;&#1054;&#1058;&#1054;&#1050;\&#1096;&#1072;&#1073;&#1083;&#1086;&#1085;&#1099;\&#1057;&#1087;&#1077;&#1094;&#1091;&#1093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46D5B-8B00-40F7-8D37-8C7233925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Спецуха</Template>
  <TotalTime>785</TotalTime>
  <Pages>2</Pages>
  <Words>494</Words>
  <Characters>2566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Пози-ция</vt:lpstr>
      <vt:lpstr>Пози-ция</vt:lpstr>
    </vt:vector>
  </TitlesOfParts>
  <Company>KUKA Robotics Rus</Company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Пози-ция</dc:title>
  <dc:creator>Екатеринин Артем Вячеславович</dc:creator>
  <cp:lastModifiedBy>user</cp:lastModifiedBy>
  <cp:revision>40</cp:revision>
  <cp:lastPrinted>2024-03-15T12:05:00Z</cp:lastPrinted>
  <dcterms:created xsi:type="dcterms:W3CDTF">2023-03-29T13:06:00Z</dcterms:created>
  <dcterms:modified xsi:type="dcterms:W3CDTF">2024-03-15T12:05:00Z</dcterms:modified>
</cp:coreProperties>
</file>